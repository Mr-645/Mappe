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4C6" w:rsidRDefault="007904C6" w:rsidP="00487650">
      <w:pPr>
        <w:pStyle w:val="BodyText"/>
        <w:tabs>
          <w:tab w:val="clear" w:pos="920"/>
          <w:tab w:val="left" w:pos="1620"/>
        </w:tabs>
        <w:ind w:left="990"/>
        <w:rPr>
          <w:rFonts w:ascii="Cambria" w:hAnsi="Cambria"/>
          <w:sz w:val="64"/>
          <w:szCs w:val="64"/>
        </w:rPr>
      </w:pPr>
    </w:p>
    <w:p w:rsidR="000E4918" w:rsidRDefault="0070593A" w:rsidP="00FE5709">
      <w:pPr>
        <w:pStyle w:val="CourseTitle"/>
      </w:pPr>
      <w:fldSimple w:instr=" DOCPROPERTY &quot;Course Title&quot;  \* MERGEFORMAT ">
        <w:r w:rsidR="002A44AA">
          <w:t>Standard Operating Procedure</w:t>
        </w:r>
      </w:fldSimple>
    </w:p>
    <w:p w:rsidR="000E4918" w:rsidRDefault="000E4918" w:rsidP="00FE5709">
      <w:pPr>
        <w:pStyle w:val="CourseTitle"/>
      </w:pPr>
    </w:p>
    <w:p w:rsidR="00641470" w:rsidRPr="00FE5709" w:rsidRDefault="00CA1247" w:rsidP="00FE5709">
      <w:pPr>
        <w:pStyle w:val="CourseTitle"/>
      </w:pPr>
      <w: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FBF18A" wp14:editId="6D6E24DB">
                <wp:simplePos x="0" y="0"/>
                <wp:positionH relativeFrom="page">
                  <wp:posOffset>1078865</wp:posOffset>
                </wp:positionH>
                <wp:positionV relativeFrom="page">
                  <wp:posOffset>320040</wp:posOffset>
                </wp:positionV>
                <wp:extent cx="6137275" cy="20955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7275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691DD1" w:rsidRDefault="00691D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BF18A" id="Rectangle 23" o:spid="_x0000_s1026" style="position:absolute;left:0;text-align:left;margin-left:84.95pt;margin-top:25.2pt;width:483.25pt;height:16.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" fillcolor="#7f7f7f [1612]" stroked="f">
                <v:textbox>
                  <w:txbxContent>
                    <w:p w:rsidR="00691DD1" w:rsidRDefault="00691DD1"/>
                  </w:txbxContent>
                </v:textbox>
                <w10:wrap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88CAB6" wp14:editId="5BD58A32">
                <wp:simplePos x="0" y="0"/>
                <wp:positionH relativeFrom="page">
                  <wp:posOffset>0</wp:posOffset>
                </wp:positionH>
                <wp:positionV relativeFrom="page">
                  <wp:posOffset>320040</wp:posOffset>
                </wp:positionV>
                <wp:extent cx="1085850" cy="9210675"/>
                <wp:effectExtent l="0" t="0" r="0" b="9525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9210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691DD1" w:rsidRDefault="00691D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8CAB6" id="Rectangle 22" o:spid="_x0000_s1027" style="position:absolute;left:0;text-align:left;margin-left:0;margin-top:25.2pt;width:85.5pt;height:7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" fillcolor="#484329 [814]" stroked="f">
                <v:textbox>
                  <w:txbxContent>
                    <w:p w:rsidR="00691DD1" w:rsidRDefault="00691DD1"/>
                  </w:txbxContent>
                </v:textbox>
                <w10:wrap anchorx="page" anchory="page"/>
              </v:rect>
            </w:pict>
          </mc:Fallback>
        </mc:AlternateContent>
      </w:r>
      <w:fldSimple w:instr=" DOCPROPERTY  &quot;Module Title&quot;  \* MERGEFORMAT ">
        <w:r w:rsidR="002A44AA">
          <w:t>nnn</w:t>
        </w:r>
      </w:fldSimple>
    </w:p>
    <w:p w:rsidR="00487650" w:rsidRDefault="00487650" w:rsidP="00487650">
      <w:pPr>
        <w:pStyle w:val="BodyText"/>
        <w:tabs>
          <w:tab w:val="clear" w:pos="920"/>
          <w:tab w:val="left" w:pos="1620"/>
        </w:tabs>
        <w:ind w:left="990"/>
        <w:rPr>
          <w:sz w:val="28"/>
          <w:szCs w:val="28"/>
        </w:rPr>
      </w:pPr>
    </w:p>
    <w:p w:rsidR="00487650" w:rsidRPr="00641470" w:rsidRDefault="00036BA4" w:rsidP="00487650">
      <w:pPr>
        <w:pStyle w:val="BodyText"/>
        <w:tabs>
          <w:tab w:val="clear" w:pos="920"/>
          <w:tab w:val="left" w:pos="1620"/>
        </w:tabs>
        <w:ind w:left="990"/>
        <w:rPr>
          <w:sz w:val="28"/>
          <w:szCs w:val="28"/>
        </w:rPr>
      </w:pPr>
      <w:r>
        <w:rPr>
          <w:sz w:val="28"/>
          <w:szCs w:val="28"/>
        </w:rPr>
        <w:t xml:space="preserve">No. </w:t>
      </w:r>
      <w:r w:rsidRPr="00036BA4">
        <w:rPr>
          <w:sz w:val="28"/>
          <w:szCs w:val="28"/>
        </w:rPr>
        <w:fldChar w:fldCharType="begin"/>
      </w:r>
      <w:r w:rsidRPr="00036BA4">
        <w:rPr>
          <w:sz w:val="28"/>
          <w:szCs w:val="28"/>
        </w:rPr>
        <w:instrText xml:space="preserve"> DOCPROPERTY  "Module Number"  \* MERGEFORMAT </w:instrText>
      </w:r>
      <w:r w:rsidRPr="00036BA4">
        <w:rPr>
          <w:sz w:val="28"/>
          <w:szCs w:val="28"/>
        </w:rPr>
        <w:fldChar w:fldCharType="separate"/>
      </w:r>
      <w:r w:rsidR="002A44AA">
        <w:rPr>
          <w:sz w:val="28"/>
          <w:szCs w:val="28"/>
        </w:rPr>
        <w:t>001</w:t>
      </w:r>
      <w:r w:rsidRPr="00036BA4">
        <w:rPr>
          <w:sz w:val="28"/>
          <w:szCs w:val="28"/>
        </w:rPr>
        <w:fldChar w:fldCharType="end"/>
      </w:r>
      <w:r w:rsidRPr="00036BA4">
        <w:rPr>
          <w:sz w:val="28"/>
          <w:szCs w:val="28"/>
        </w:rPr>
        <w:t xml:space="preserve"> Rev. </w:t>
      </w:r>
      <w:r w:rsidRPr="00036BA4">
        <w:rPr>
          <w:sz w:val="28"/>
          <w:szCs w:val="28"/>
        </w:rPr>
        <w:fldChar w:fldCharType="begin"/>
      </w:r>
      <w:r w:rsidRPr="00036BA4">
        <w:rPr>
          <w:sz w:val="28"/>
          <w:szCs w:val="28"/>
        </w:rPr>
        <w:instrText xml:space="preserve"> DOCPROPERTY  Revision  \* MERGEFORMAT </w:instrText>
      </w:r>
      <w:r w:rsidRPr="00036BA4">
        <w:rPr>
          <w:sz w:val="28"/>
          <w:szCs w:val="28"/>
        </w:rPr>
        <w:fldChar w:fldCharType="separate"/>
      </w:r>
      <w:r w:rsidR="002A44AA">
        <w:rPr>
          <w:sz w:val="28"/>
          <w:szCs w:val="28"/>
        </w:rPr>
        <w:t>01</w:t>
      </w:r>
      <w:r w:rsidRPr="00036BA4">
        <w:rPr>
          <w:sz w:val="28"/>
          <w:szCs w:val="28"/>
        </w:rPr>
        <w:fldChar w:fldCharType="end"/>
      </w:r>
    </w:p>
    <w:p w:rsidR="002A39F6" w:rsidRDefault="002A39F6" w:rsidP="00FE5709">
      <w:pPr>
        <w:pStyle w:val="Title"/>
      </w:pPr>
    </w:p>
    <w:p w:rsidR="003F7938" w:rsidRDefault="003F7938" w:rsidP="005A2602">
      <w:pPr>
        <w:pStyle w:val="BodyText"/>
        <w:tabs>
          <w:tab w:val="clear" w:pos="920"/>
          <w:tab w:val="left" w:pos="1620"/>
          <w:tab w:val="left" w:pos="9990"/>
        </w:tabs>
        <w:ind w:left="994"/>
        <w:rPr>
          <w:i/>
          <w:sz w:val="22"/>
          <w:szCs w:val="22"/>
        </w:rPr>
      </w:pPr>
    </w:p>
    <w:p w:rsidR="00487650" w:rsidRDefault="00487650" w:rsidP="005A2602">
      <w:pPr>
        <w:pStyle w:val="BodyText"/>
        <w:tabs>
          <w:tab w:val="clear" w:pos="920"/>
          <w:tab w:val="left" w:pos="1620"/>
          <w:tab w:val="left" w:pos="9990"/>
        </w:tabs>
        <w:ind w:left="994"/>
        <w:rPr>
          <w:i/>
          <w:sz w:val="22"/>
          <w:szCs w:val="22"/>
        </w:rPr>
      </w:pPr>
    </w:p>
    <w:p w:rsidR="003F7938" w:rsidRDefault="003F7938" w:rsidP="005A2602">
      <w:pPr>
        <w:pStyle w:val="BodyText"/>
        <w:tabs>
          <w:tab w:val="clear" w:pos="920"/>
          <w:tab w:val="left" w:pos="1620"/>
          <w:tab w:val="left" w:pos="9990"/>
        </w:tabs>
        <w:ind w:left="994"/>
        <w:rPr>
          <w:i/>
          <w:sz w:val="22"/>
          <w:szCs w:val="22"/>
        </w:rPr>
      </w:pPr>
      <w:r w:rsidRPr="00A95062">
        <w:rPr>
          <w:i/>
          <w:sz w:val="22"/>
          <w:szCs w:val="22"/>
        </w:rPr>
        <w:t>This is the master document where</w:t>
      </w:r>
      <w:r>
        <w:rPr>
          <w:i/>
          <w:sz w:val="22"/>
          <w:szCs w:val="22"/>
        </w:rPr>
        <w:t xml:space="preserve"> </w:t>
      </w:r>
      <w:r w:rsidRPr="00A95062">
        <w:rPr>
          <w:i/>
          <w:sz w:val="22"/>
          <w:szCs w:val="22"/>
        </w:rPr>
        <w:t xml:space="preserve">you enter your content. All documents and training are generated using this content but the master document itself is not viewed by anyone but the writer. </w:t>
      </w:r>
    </w:p>
    <w:p w:rsidR="005A2602" w:rsidRPr="00A95062" w:rsidRDefault="005A2602" w:rsidP="005A2602">
      <w:pPr>
        <w:pStyle w:val="BodyText"/>
        <w:tabs>
          <w:tab w:val="clear" w:pos="920"/>
          <w:tab w:val="left" w:pos="1620"/>
          <w:tab w:val="left" w:pos="9990"/>
        </w:tabs>
        <w:ind w:left="994"/>
        <w:rPr>
          <w:i/>
          <w:sz w:val="22"/>
          <w:szCs w:val="22"/>
        </w:rPr>
      </w:pPr>
    </w:p>
    <w:p w:rsidR="00342218" w:rsidRDefault="003F7938" w:rsidP="005A2602">
      <w:pPr>
        <w:pStyle w:val="BodyText"/>
        <w:tabs>
          <w:tab w:val="clear" w:pos="920"/>
          <w:tab w:val="left" w:pos="1620"/>
          <w:tab w:val="left" w:pos="9990"/>
        </w:tabs>
        <w:ind w:left="994"/>
        <w:rPr>
          <w:b/>
          <w:i/>
          <w:sz w:val="22"/>
          <w:szCs w:val="22"/>
        </w:rPr>
      </w:pPr>
      <w:r w:rsidRPr="00A95062">
        <w:rPr>
          <w:i/>
          <w:sz w:val="22"/>
          <w:szCs w:val="22"/>
        </w:rPr>
        <w:t xml:space="preserve">Change the content on this title page using </w:t>
      </w:r>
      <w:r w:rsidRPr="00A95062">
        <w:rPr>
          <w:b/>
          <w:i/>
          <w:sz w:val="22"/>
          <w:szCs w:val="22"/>
        </w:rPr>
        <w:t>TS Edit &gt; Module Options.</w:t>
      </w:r>
    </w:p>
    <w:p w:rsidR="005A2602" w:rsidRDefault="005A2602" w:rsidP="005A2602">
      <w:pPr>
        <w:pStyle w:val="BodyText"/>
        <w:tabs>
          <w:tab w:val="clear" w:pos="920"/>
          <w:tab w:val="left" w:pos="1620"/>
          <w:tab w:val="left" w:pos="9990"/>
        </w:tabs>
        <w:ind w:left="994"/>
        <w:rPr>
          <w:sz w:val="28"/>
          <w:szCs w:val="28"/>
        </w:rPr>
      </w:pPr>
    </w:p>
    <w:p w:rsidR="005A2602" w:rsidRDefault="005A2602" w:rsidP="005A2602">
      <w:pPr>
        <w:pStyle w:val="BodyText"/>
        <w:tabs>
          <w:tab w:val="clear" w:pos="920"/>
          <w:tab w:val="left" w:pos="1620"/>
        </w:tabs>
        <w:ind w:left="994"/>
        <w:rPr>
          <w:sz w:val="28"/>
          <w:szCs w:val="28"/>
        </w:rPr>
      </w:pPr>
    </w:p>
    <w:p w:rsidR="005A2602" w:rsidRDefault="005A2602" w:rsidP="005A2602">
      <w:pPr>
        <w:pStyle w:val="NoSpacing"/>
        <w:tabs>
          <w:tab w:val="left" w:pos="1620"/>
        </w:tabs>
        <w:spacing w:after="320" w:line="360" w:lineRule="auto"/>
        <w:ind w:left="994"/>
        <w:rPr>
          <w:b/>
          <w:sz w:val="28"/>
          <w:szCs w:val="28"/>
        </w:rPr>
      </w:pPr>
    </w:p>
    <w:p w:rsidR="005A2602" w:rsidRPr="008D6BED" w:rsidRDefault="00182F13" w:rsidP="00182F13">
      <w:pPr>
        <w:pStyle w:val="BodyText"/>
        <w:tabs>
          <w:tab w:val="clear" w:pos="920"/>
          <w:tab w:val="left" w:pos="1620"/>
        </w:tabs>
        <w:spacing w:after="240"/>
        <w:ind w:left="994"/>
        <w:rPr>
          <w:b/>
          <w:color w:val="FFFFFF"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Author  \* MERGEFORMAT </w:instrText>
      </w:r>
      <w:r>
        <w:rPr>
          <w:b/>
          <w:sz w:val="28"/>
          <w:szCs w:val="28"/>
        </w:rPr>
        <w:fldChar w:fldCharType="separate"/>
      </w:r>
      <w:r w:rsidR="002A44AA">
        <w:rPr>
          <w:b/>
          <w:sz w:val="28"/>
          <w:szCs w:val="28"/>
        </w:rPr>
        <w:t>Dominic Saycocie</w:t>
      </w:r>
      <w:r>
        <w:rPr>
          <w:b/>
          <w:sz w:val="28"/>
          <w:szCs w:val="28"/>
        </w:rPr>
        <w:fldChar w:fldCharType="end"/>
      </w:r>
    </w:p>
    <w:p w:rsidR="005A2602" w:rsidRDefault="005A2602" w:rsidP="005A2602">
      <w:pPr>
        <w:pStyle w:val="BodyText"/>
        <w:tabs>
          <w:tab w:val="clear" w:pos="920"/>
          <w:tab w:val="left" w:pos="1620"/>
        </w:tabs>
        <w:ind w:left="994"/>
        <w:rPr>
          <w:b/>
          <w:sz w:val="28"/>
          <w:szCs w:val="28"/>
        </w:rPr>
      </w:pPr>
      <w:r w:rsidRPr="008D6BED">
        <w:rPr>
          <w:b/>
          <w:sz w:val="28"/>
          <w:szCs w:val="28"/>
        </w:rPr>
        <w:fldChar w:fldCharType="begin"/>
      </w:r>
      <w:r w:rsidRPr="008D6BED">
        <w:rPr>
          <w:b/>
          <w:sz w:val="28"/>
          <w:szCs w:val="28"/>
        </w:rPr>
        <w:instrText xml:space="preserve"> DOCPROPERTY  Company  \* MERGEFORMAT </w:instrText>
      </w:r>
      <w:r w:rsidRPr="008D6BED">
        <w:rPr>
          <w:b/>
          <w:sz w:val="28"/>
          <w:szCs w:val="28"/>
        </w:rPr>
        <w:fldChar w:fldCharType="separate"/>
      </w:r>
      <w:r w:rsidR="002A44AA">
        <w:rPr>
          <w:b/>
          <w:sz w:val="28"/>
          <w:szCs w:val="28"/>
        </w:rPr>
        <w:t>J. H. Whittaker &amp; Sons Limited</w:t>
      </w:r>
      <w:r w:rsidRPr="008D6BED">
        <w:rPr>
          <w:b/>
          <w:sz w:val="28"/>
          <w:szCs w:val="28"/>
        </w:rPr>
        <w:fldChar w:fldCharType="end"/>
      </w:r>
    </w:p>
    <w:p w:rsidR="00487650" w:rsidRPr="00487650" w:rsidRDefault="00487650" w:rsidP="005A2602">
      <w:pPr>
        <w:pStyle w:val="BodyText"/>
        <w:tabs>
          <w:tab w:val="clear" w:pos="920"/>
          <w:tab w:val="left" w:pos="1620"/>
        </w:tabs>
        <w:ind w:left="994"/>
        <w:rPr>
          <w:sz w:val="22"/>
          <w:szCs w:val="22"/>
        </w:rPr>
      </w:pPr>
    </w:p>
    <w:p w:rsidR="00487650" w:rsidRPr="00487650" w:rsidRDefault="00487650" w:rsidP="005A2602">
      <w:pPr>
        <w:pStyle w:val="BodyText"/>
        <w:tabs>
          <w:tab w:val="clear" w:pos="920"/>
          <w:tab w:val="left" w:pos="1620"/>
        </w:tabs>
        <w:ind w:left="994"/>
        <w:rPr>
          <w:sz w:val="22"/>
          <w:szCs w:val="22"/>
        </w:rPr>
      </w:pPr>
    </w:p>
    <w:p w:rsidR="00487650" w:rsidRPr="00487650" w:rsidRDefault="00487650" w:rsidP="005A2602">
      <w:pPr>
        <w:pStyle w:val="BodyText"/>
        <w:tabs>
          <w:tab w:val="clear" w:pos="920"/>
          <w:tab w:val="left" w:pos="1620"/>
        </w:tabs>
        <w:ind w:left="994"/>
        <w:rPr>
          <w:sz w:val="22"/>
          <w:szCs w:val="22"/>
        </w:rPr>
      </w:pPr>
    </w:p>
    <w:p w:rsidR="00487650" w:rsidRPr="00487650" w:rsidRDefault="00487650" w:rsidP="005A2602">
      <w:pPr>
        <w:pStyle w:val="BodyText"/>
        <w:tabs>
          <w:tab w:val="clear" w:pos="920"/>
          <w:tab w:val="left" w:pos="1620"/>
        </w:tabs>
        <w:ind w:left="994"/>
        <w:rPr>
          <w:sz w:val="22"/>
          <w:szCs w:val="22"/>
        </w:rPr>
      </w:pPr>
    </w:p>
    <w:p w:rsidR="000379B5" w:rsidRPr="00487650" w:rsidRDefault="000379B5" w:rsidP="00487650">
      <w:pPr>
        <w:pStyle w:val="BodyText"/>
        <w:tabs>
          <w:tab w:val="clear" w:pos="920"/>
          <w:tab w:val="left" w:pos="1620"/>
        </w:tabs>
        <w:ind w:left="994"/>
        <w:rPr>
          <w:sz w:val="22"/>
          <w:szCs w:val="22"/>
        </w:rPr>
      </w:pPr>
      <w:r w:rsidRPr="00487650">
        <w:rPr>
          <w:sz w:val="22"/>
          <w:szCs w:val="22"/>
        </w:rPr>
        <w:fldChar w:fldCharType="begin"/>
      </w:r>
      <w:r w:rsidRPr="00487650">
        <w:rPr>
          <w:sz w:val="22"/>
          <w:szCs w:val="22"/>
        </w:rPr>
        <w:instrText xml:space="preserve"> DOCPROPERTY  Description  \* MERGEFORMAT </w:instrText>
      </w:r>
      <w:r w:rsidRPr="00487650">
        <w:rPr>
          <w:sz w:val="22"/>
          <w:szCs w:val="22"/>
        </w:rPr>
        <w:fldChar w:fldCharType="separate"/>
      </w:r>
      <w:r w:rsidR="002A44AA">
        <w:rPr>
          <w:sz w:val="22"/>
          <w:szCs w:val="22"/>
        </w:rPr>
        <w:t>Short description of this SOP</w:t>
      </w:r>
      <w:r w:rsidRPr="00487650">
        <w:rPr>
          <w:sz w:val="22"/>
          <w:szCs w:val="22"/>
        </w:rPr>
        <w:fldChar w:fldCharType="end"/>
      </w:r>
    </w:p>
    <w:p w:rsidR="00342218" w:rsidRPr="00487650" w:rsidRDefault="00342218" w:rsidP="00487650">
      <w:pPr>
        <w:pStyle w:val="BodyText"/>
        <w:tabs>
          <w:tab w:val="clear" w:pos="920"/>
          <w:tab w:val="left" w:pos="1620"/>
        </w:tabs>
        <w:ind w:left="994"/>
        <w:rPr>
          <w:sz w:val="22"/>
          <w:szCs w:val="22"/>
        </w:rPr>
      </w:pPr>
    </w:p>
    <w:p w:rsidR="00D068F7" w:rsidRDefault="00D068F7" w:rsidP="0050704D">
      <w:pPr>
        <w:jc w:val="center"/>
        <w:rPr>
          <w:bCs/>
          <w:iCs/>
        </w:rPr>
        <w:sectPr w:rsidR="00D068F7" w:rsidSect="00487650">
          <w:pgSz w:w="12240" w:h="15840" w:code="1"/>
          <w:pgMar w:top="810" w:right="810" w:bottom="1440" w:left="900" w:header="720" w:footer="720" w:gutter="0"/>
          <w:cols w:space="720"/>
          <w:titlePg/>
        </w:sectPr>
      </w:pPr>
    </w:p>
    <w:p w:rsidR="0048477F" w:rsidRPr="00FE4E19" w:rsidRDefault="0048477F" w:rsidP="0050704D">
      <w:pPr>
        <w:jc w:val="center"/>
        <w:rPr>
          <w:b/>
          <w:iCs/>
        </w:rPr>
      </w:pPr>
      <w:r w:rsidRPr="00FE4E19">
        <w:rPr>
          <w:b/>
          <w:iCs/>
        </w:rPr>
        <w:t>Contents</w:t>
      </w:r>
    </w:p>
    <w:p w:rsidR="0048477F" w:rsidRPr="00FE4E19" w:rsidRDefault="0048477F" w:rsidP="0050704D">
      <w:pPr>
        <w:jc w:val="center"/>
        <w:rPr>
          <w:b/>
          <w:iCs/>
        </w:rPr>
      </w:pPr>
    </w:p>
    <w:p w:rsidR="005357D1" w:rsidRDefault="005357D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rFonts w:ascii="Arial Narrow" w:hAnsi="Arial Narrow"/>
          <w:bCs/>
          <w:iCs/>
        </w:rPr>
        <w:fldChar w:fldCharType="begin"/>
      </w:r>
      <w:r>
        <w:rPr>
          <w:rFonts w:ascii="Arial Narrow" w:hAnsi="Arial Narrow"/>
          <w:bCs/>
          <w:iCs/>
        </w:rPr>
        <w:instrText xml:space="preserve"> TOC \o "1-2" \h \z \t "Heading 2,2" </w:instrText>
      </w:r>
      <w:r>
        <w:rPr>
          <w:rFonts w:ascii="Arial Narrow" w:hAnsi="Arial Narrow"/>
          <w:bCs/>
          <w:iCs/>
        </w:rPr>
        <w:fldChar w:fldCharType="separate"/>
      </w:r>
      <w:hyperlink w:anchor="_Toc449643497" w:history="1">
        <w:r w:rsidRPr="00FC6E2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4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57D1" w:rsidRDefault="00831CC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9643498" w:history="1">
        <w:r w:rsidR="005357D1" w:rsidRPr="00FC6E2F">
          <w:rPr>
            <w:rStyle w:val="Hyperlink"/>
            <w:noProof/>
          </w:rPr>
          <w:t>Procedure</w:t>
        </w:r>
        <w:r w:rsidR="005357D1">
          <w:rPr>
            <w:noProof/>
            <w:webHidden/>
          </w:rPr>
          <w:tab/>
        </w:r>
        <w:r w:rsidR="005357D1">
          <w:rPr>
            <w:noProof/>
            <w:webHidden/>
          </w:rPr>
          <w:fldChar w:fldCharType="begin"/>
        </w:r>
        <w:r w:rsidR="005357D1">
          <w:rPr>
            <w:noProof/>
            <w:webHidden/>
          </w:rPr>
          <w:instrText xml:space="preserve"> PAGEREF _Toc449643498 \h </w:instrText>
        </w:r>
        <w:r w:rsidR="005357D1">
          <w:rPr>
            <w:noProof/>
            <w:webHidden/>
          </w:rPr>
        </w:r>
        <w:r w:rsidR="005357D1">
          <w:rPr>
            <w:noProof/>
            <w:webHidden/>
          </w:rPr>
          <w:fldChar w:fldCharType="separate"/>
        </w:r>
        <w:r w:rsidR="002A44AA">
          <w:rPr>
            <w:noProof/>
            <w:webHidden/>
          </w:rPr>
          <w:t>4</w:t>
        </w:r>
        <w:r w:rsidR="005357D1">
          <w:rPr>
            <w:noProof/>
            <w:webHidden/>
          </w:rPr>
          <w:fldChar w:fldCharType="end"/>
        </w:r>
      </w:hyperlink>
    </w:p>
    <w:p w:rsidR="005357D1" w:rsidRDefault="00831CC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9643499" w:history="1">
        <w:r w:rsidR="005357D1" w:rsidRPr="00FC6E2F">
          <w:rPr>
            <w:rStyle w:val="Hyperlink"/>
            <w:noProof/>
          </w:rPr>
          <w:t>Additional Information</w:t>
        </w:r>
        <w:r w:rsidR="005357D1">
          <w:rPr>
            <w:noProof/>
            <w:webHidden/>
          </w:rPr>
          <w:tab/>
        </w:r>
        <w:r w:rsidR="005357D1">
          <w:rPr>
            <w:noProof/>
            <w:webHidden/>
          </w:rPr>
          <w:fldChar w:fldCharType="begin"/>
        </w:r>
        <w:r w:rsidR="005357D1">
          <w:rPr>
            <w:noProof/>
            <w:webHidden/>
          </w:rPr>
          <w:instrText xml:space="preserve"> PAGEREF _Toc449643499 \h </w:instrText>
        </w:r>
        <w:r w:rsidR="005357D1">
          <w:rPr>
            <w:noProof/>
            <w:webHidden/>
          </w:rPr>
        </w:r>
        <w:r w:rsidR="005357D1">
          <w:rPr>
            <w:noProof/>
            <w:webHidden/>
          </w:rPr>
          <w:fldChar w:fldCharType="separate"/>
        </w:r>
        <w:r w:rsidR="002A44AA">
          <w:rPr>
            <w:noProof/>
            <w:webHidden/>
          </w:rPr>
          <w:t>6</w:t>
        </w:r>
        <w:r w:rsidR="005357D1">
          <w:rPr>
            <w:noProof/>
            <w:webHidden/>
          </w:rPr>
          <w:fldChar w:fldCharType="end"/>
        </w:r>
      </w:hyperlink>
    </w:p>
    <w:p w:rsidR="005357D1" w:rsidRDefault="00831CC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9643500" w:history="1">
        <w:r w:rsidR="005357D1" w:rsidRPr="00FC6E2F">
          <w:rPr>
            <w:rStyle w:val="Hyperlink"/>
            <w:noProof/>
          </w:rPr>
          <w:t>Quiz</w:t>
        </w:r>
        <w:r w:rsidR="005357D1">
          <w:rPr>
            <w:noProof/>
            <w:webHidden/>
          </w:rPr>
          <w:tab/>
        </w:r>
        <w:r w:rsidR="005357D1">
          <w:rPr>
            <w:noProof/>
            <w:webHidden/>
          </w:rPr>
          <w:fldChar w:fldCharType="begin"/>
        </w:r>
        <w:r w:rsidR="005357D1">
          <w:rPr>
            <w:noProof/>
            <w:webHidden/>
          </w:rPr>
          <w:instrText xml:space="preserve"> PAGEREF _Toc449643500 \h </w:instrText>
        </w:r>
        <w:r w:rsidR="005357D1">
          <w:rPr>
            <w:noProof/>
            <w:webHidden/>
          </w:rPr>
        </w:r>
        <w:r w:rsidR="005357D1">
          <w:rPr>
            <w:noProof/>
            <w:webHidden/>
          </w:rPr>
          <w:fldChar w:fldCharType="separate"/>
        </w:r>
        <w:r w:rsidR="002A44AA">
          <w:rPr>
            <w:noProof/>
            <w:webHidden/>
          </w:rPr>
          <w:t>7</w:t>
        </w:r>
        <w:r w:rsidR="005357D1">
          <w:rPr>
            <w:noProof/>
            <w:webHidden/>
          </w:rPr>
          <w:fldChar w:fldCharType="end"/>
        </w:r>
      </w:hyperlink>
    </w:p>
    <w:p w:rsidR="0048477F" w:rsidRPr="00FE4E19" w:rsidRDefault="005357D1" w:rsidP="0050704D">
      <w:pPr>
        <w:tabs>
          <w:tab w:val="right" w:leader="dot" w:pos="9360"/>
        </w:tabs>
        <w:rPr>
          <w:bCs/>
          <w:iCs/>
        </w:rPr>
      </w:pPr>
      <w:r>
        <w:rPr>
          <w:rFonts w:ascii="Arial Narrow" w:hAnsi="Arial Narrow"/>
          <w:bCs/>
          <w:iCs/>
        </w:rPr>
        <w:fldChar w:fldCharType="end"/>
      </w:r>
    </w:p>
    <w:p w:rsidR="0048477F" w:rsidRPr="00FE4E19" w:rsidRDefault="0048477F" w:rsidP="0050704D">
      <w:pPr>
        <w:tabs>
          <w:tab w:val="right" w:leader="dot" w:pos="9360"/>
        </w:tabs>
        <w:sectPr w:rsidR="0048477F" w:rsidRPr="00FE4E19"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FF1924" w:rsidRDefault="001C0D74" w:rsidP="001C0D74">
      <w:pPr>
        <w:pStyle w:val="Heading2"/>
      </w:pPr>
      <w:bookmarkStart w:id="0" w:name="_Toc449643497"/>
      <w:bookmarkStart w:id="1" w:name="topic00"/>
      <w:r>
        <w:t>Introduction</w:t>
      </w:r>
      <w:bookmarkEnd w:id="0"/>
    </w:p>
    <w:p w:rsidR="008A63D8" w:rsidRDefault="008A63D8" w:rsidP="005C3CF6"/>
    <w:tbl>
      <w:tblPr>
        <w:tblW w:w="9220" w:type="dxa"/>
        <w:tblLayout w:type="fixed"/>
        <w:tblLook w:val="04A0" w:firstRow="1" w:lastRow="0" w:firstColumn="1" w:lastColumn="0" w:noHBand="0" w:noVBand="1"/>
      </w:tblPr>
      <w:tblGrid>
        <w:gridCol w:w="840"/>
        <w:gridCol w:w="7580"/>
        <w:gridCol w:w="800"/>
      </w:tblGrid>
      <w:tr w:rsidR="00B54F15" w:rsidTr="002771D3">
        <w:tc>
          <w:tcPr>
            <w:tcW w:w="9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B54F15" w:rsidRDefault="002771D3" w:rsidP="002771D3">
            <w:pPr>
              <w:pStyle w:val="Fact"/>
            </w:pPr>
            <w:bookmarkStart w:id="2" w:name="ftcn141"/>
            <w:bookmarkStart w:id="3" w:name="ftid141"/>
            <w:bookmarkStart w:id="4" w:name="DISPLAY352"/>
            <w:r>
              <w:t>Introduction</w:t>
            </w:r>
          </w:p>
        </w:tc>
      </w:tr>
      <w:bookmarkEnd w:id="2"/>
      <w:tr w:rsidR="00B54F15" w:rsidTr="002771D3">
        <w:tc>
          <w:tcPr>
            <w:tcW w:w="9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B54F15" w:rsidRPr="002771D3" w:rsidRDefault="00B54F15" w:rsidP="002771D3">
            <w:pPr>
              <w:pStyle w:val="BodyText"/>
              <w:keepNext/>
              <w:keepLines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ColumnHeader"/>
              <w:keepLines/>
            </w:pPr>
            <w:bookmarkStart w:id="5" w:name="ftrs141"/>
            <w:r>
              <w:t>No.</w:t>
            </w:r>
          </w:p>
        </w:tc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ColumnHeader"/>
              <w:keepLines/>
            </w:pPr>
            <w:r>
              <w:t>Related Facts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ColumnHeader"/>
              <w:keepLines/>
            </w:pPr>
            <w:r>
              <w:t>Pg.</w:t>
            </w:r>
          </w:p>
        </w:tc>
      </w:tr>
      <w:tr w:rsidR="002771D3" w:rsidRPr="002771D3" w:rsidTr="002771D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  <w:keepNext/>
              <w:keepLines/>
              <w:numPr>
                <w:ilvl w:val="0"/>
                <w:numId w:val="46"/>
              </w:numPr>
            </w:pPr>
            <w:bookmarkStart w:id="6" w:name="ftrf120" w:colFirst="1" w:colLast="1"/>
          </w:p>
        </w:tc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BodyText"/>
              <w:keepNext/>
              <w:keepLines/>
            </w:pPr>
            <w:r>
              <w:t>Purpose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  <w:keepNext/>
              <w:keepLines/>
            </w:pPr>
            <w:r>
              <w:fldChar w:fldCharType="begin"/>
            </w:r>
            <w:r>
              <w:instrText xml:space="preserve"> PAGEREF ftid142 \h </w:instrText>
            </w:r>
            <w:r>
              <w:fldChar w:fldCharType="separate"/>
            </w:r>
            <w:r w:rsidR="002A44AA">
              <w:rPr>
                <w:noProof/>
              </w:rPr>
              <w:t>3</w:t>
            </w:r>
            <w:r>
              <w:fldChar w:fldCharType="end"/>
            </w:r>
          </w:p>
        </w:tc>
      </w:tr>
      <w:tr w:rsidR="002771D3" w:rsidRPr="002771D3" w:rsidTr="002771D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  <w:numPr>
                <w:ilvl w:val="0"/>
                <w:numId w:val="46"/>
              </w:numPr>
            </w:pPr>
            <w:bookmarkStart w:id="7" w:name="ftrf121" w:colFirst="1" w:colLast="1"/>
            <w:bookmarkEnd w:id="6"/>
          </w:p>
        </w:tc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BodyText"/>
            </w:pPr>
            <w:r>
              <w:t>Scope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</w:pPr>
            <w:r>
              <w:fldChar w:fldCharType="begin"/>
            </w:r>
            <w:r>
              <w:instrText xml:space="preserve"> PAGEREF ftid143 \h </w:instrText>
            </w:r>
            <w:r>
              <w:fldChar w:fldCharType="separate"/>
            </w:r>
            <w:r w:rsidR="002A44AA">
              <w:rPr>
                <w:noProof/>
              </w:rPr>
              <w:t>3</w:t>
            </w:r>
            <w:r>
              <w:fldChar w:fldCharType="end"/>
            </w:r>
          </w:p>
        </w:tc>
      </w:tr>
      <w:tr w:rsidR="002771D3" w:rsidRPr="002771D3" w:rsidTr="002771D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  <w:numPr>
                <w:ilvl w:val="0"/>
                <w:numId w:val="46"/>
              </w:numPr>
            </w:pPr>
            <w:bookmarkStart w:id="8" w:name="_Hlk69120490"/>
            <w:bookmarkStart w:id="9" w:name="ftrf122" w:colFirst="1" w:colLast="1"/>
            <w:bookmarkEnd w:id="7"/>
          </w:p>
        </w:tc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BodyText"/>
            </w:pPr>
            <w:r>
              <w:t>Product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</w:pPr>
            <w:r>
              <w:fldChar w:fldCharType="begin"/>
            </w:r>
            <w:r>
              <w:instrText xml:space="preserve"> PAGEREF ftid144 \h </w:instrText>
            </w:r>
            <w:r>
              <w:fldChar w:fldCharType="separate"/>
            </w:r>
            <w:r w:rsidR="002A44AA">
              <w:rPr>
                <w:noProof/>
              </w:rPr>
              <w:t>3</w:t>
            </w:r>
            <w:r>
              <w:fldChar w:fldCharType="end"/>
            </w:r>
          </w:p>
        </w:tc>
      </w:tr>
      <w:tr w:rsidR="002771D3" w:rsidRPr="002771D3" w:rsidTr="002771D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  <w:numPr>
                <w:ilvl w:val="0"/>
                <w:numId w:val="46"/>
              </w:numPr>
            </w:pPr>
            <w:bookmarkStart w:id="10" w:name="_Hlk69120491"/>
            <w:bookmarkStart w:id="11" w:name="ftrf149" w:colFirst="1" w:colLast="1"/>
            <w:bookmarkEnd w:id="8"/>
            <w:bookmarkEnd w:id="9"/>
          </w:p>
        </w:tc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BodyText"/>
            </w:pPr>
            <w:r>
              <w:t>Equipment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</w:pPr>
            <w:r>
              <w:fldChar w:fldCharType="begin"/>
            </w:r>
            <w:r>
              <w:instrText xml:space="preserve"> PAGEREF ftid187 \h </w:instrText>
            </w:r>
            <w:r>
              <w:fldChar w:fldCharType="separate"/>
            </w:r>
            <w:r w:rsidR="002A44AA">
              <w:rPr>
                <w:noProof/>
              </w:rPr>
              <w:t>3</w:t>
            </w:r>
            <w:r>
              <w:fldChar w:fldCharType="end"/>
            </w:r>
          </w:p>
        </w:tc>
      </w:tr>
      <w:tr w:rsidR="002771D3" w:rsidRPr="002771D3" w:rsidTr="002771D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  <w:numPr>
                <w:ilvl w:val="0"/>
                <w:numId w:val="46"/>
              </w:numPr>
            </w:pPr>
            <w:bookmarkStart w:id="12" w:name="_Hlk69120492"/>
            <w:bookmarkStart w:id="13" w:name="ftrf150" w:colFirst="1" w:colLast="1"/>
            <w:bookmarkEnd w:id="10"/>
            <w:bookmarkEnd w:id="11"/>
          </w:p>
        </w:tc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BodyText"/>
            </w:pPr>
            <w:r>
              <w:t>Safety Equipment Required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</w:pPr>
            <w:r>
              <w:fldChar w:fldCharType="begin"/>
            </w:r>
            <w:r>
              <w:instrText xml:space="preserve"> PAGEREF ftid188 \h </w:instrText>
            </w:r>
            <w:r>
              <w:fldChar w:fldCharType="separate"/>
            </w:r>
            <w:r w:rsidR="002A44AA">
              <w:rPr>
                <w:noProof/>
              </w:rPr>
              <w:t>3</w:t>
            </w:r>
            <w:r>
              <w:fldChar w:fldCharType="end"/>
            </w:r>
          </w:p>
        </w:tc>
      </w:tr>
      <w:bookmarkEnd w:id="5"/>
      <w:bookmarkEnd w:id="12"/>
      <w:bookmarkEnd w:id="13"/>
      <w:tr w:rsidR="002771D3" w:rsidRPr="002771D3" w:rsidTr="002771D3">
        <w:tc>
          <w:tcPr>
            <w:tcW w:w="9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bookmarkEnd w:id="3"/>
      <w:bookmarkEnd w:id="4"/>
    </w:tbl>
    <w:p w:rsidR="007525CE" w:rsidRDefault="007525CE" w:rsidP="005C3CF6"/>
    <w:p w:rsidR="00B54F15" w:rsidRDefault="00B54F15" w:rsidP="005C3C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6900"/>
      </w:tblGrid>
      <w:tr w:rsidR="00B54F15" w:rsidTr="00C314D4">
        <w:tc>
          <w:tcPr>
            <w:tcW w:w="9220" w:type="dxa"/>
            <w:gridSpan w:val="2"/>
            <w:shd w:val="solid" w:color="FFFFE1" w:fill="FFFFE1"/>
          </w:tcPr>
          <w:p w:rsidR="00B54F15" w:rsidRDefault="00C314D4" w:rsidP="00C314D4">
            <w:pPr>
              <w:pStyle w:val="Fact"/>
            </w:pPr>
            <w:bookmarkStart w:id="14" w:name="ftcn142"/>
            <w:bookmarkStart w:id="15" w:name="ftid142"/>
            <w:bookmarkStart w:id="16" w:name="pptDISPLAY360"/>
            <w:r>
              <w:t>Purpose</w:t>
            </w:r>
          </w:p>
        </w:tc>
      </w:tr>
      <w:bookmarkEnd w:id="14"/>
      <w:tr w:rsidR="00B54F15" w:rsidTr="00C314D4">
        <w:tc>
          <w:tcPr>
            <w:tcW w:w="9220" w:type="dxa"/>
            <w:gridSpan w:val="2"/>
            <w:shd w:val="solid" w:color="000000" w:fill="000000"/>
          </w:tcPr>
          <w:p w:rsidR="00B54F15" w:rsidRPr="00C314D4" w:rsidRDefault="00B54F15" w:rsidP="003357FB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17" w:name="dldl550"/>
            <w:bookmarkStart w:id="18" w:name="ftde142"/>
            <w:bookmarkStart w:id="19" w:name="pptDISPLAY359"/>
          </w:p>
        </w:tc>
        <w:tc>
          <w:tcPr>
            <w:tcW w:w="6900" w:type="dxa"/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  <w:r>
              <w:t>The purpose of this SOP is to provide details for . . .</w:t>
            </w:r>
          </w:p>
        </w:tc>
      </w:tr>
      <w:bookmarkEnd w:id="17"/>
      <w:bookmarkEnd w:id="18"/>
      <w:bookmarkEnd w:id="19"/>
      <w:tr w:rsidR="00C314D4" w:rsidTr="00C314D4">
        <w:tc>
          <w:tcPr>
            <w:tcW w:w="9220" w:type="dxa"/>
            <w:gridSpan w:val="2"/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bookmarkEnd w:id="15"/>
      <w:bookmarkEnd w:id="16"/>
    </w:tbl>
    <w:p w:rsidR="00B54F15" w:rsidRDefault="00B54F15" w:rsidP="005C3C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6900"/>
      </w:tblGrid>
      <w:tr w:rsidR="00B54F15" w:rsidTr="00C314D4">
        <w:tc>
          <w:tcPr>
            <w:tcW w:w="9220" w:type="dxa"/>
            <w:gridSpan w:val="2"/>
            <w:shd w:val="solid" w:color="FFFFE1" w:fill="FFFFE1"/>
          </w:tcPr>
          <w:p w:rsidR="00B54F15" w:rsidRDefault="00C314D4" w:rsidP="00C314D4">
            <w:pPr>
              <w:pStyle w:val="Fact"/>
            </w:pPr>
            <w:bookmarkStart w:id="20" w:name="ftcn143"/>
            <w:bookmarkStart w:id="21" w:name="ftid143"/>
            <w:bookmarkStart w:id="22" w:name="pptDISPLAY357"/>
            <w:r>
              <w:t>Scope</w:t>
            </w:r>
          </w:p>
        </w:tc>
      </w:tr>
      <w:bookmarkEnd w:id="20"/>
      <w:tr w:rsidR="00B54F15" w:rsidTr="00C314D4">
        <w:tc>
          <w:tcPr>
            <w:tcW w:w="9220" w:type="dxa"/>
            <w:gridSpan w:val="2"/>
            <w:shd w:val="solid" w:color="000000" w:fill="000000"/>
          </w:tcPr>
          <w:p w:rsidR="00B54F15" w:rsidRPr="00C314D4" w:rsidRDefault="00B54F15" w:rsidP="003357FB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23" w:name="dldl551"/>
            <w:bookmarkStart w:id="24" w:name="ftde143"/>
            <w:bookmarkStart w:id="25" w:name="pptDISPLAY356"/>
          </w:p>
        </w:tc>
        <w:tc>
          <w:tcPr>
            <w:tcW w:w="6900" w:type="dxa"/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  <w:r>
              <w:t>This SOP covers the following operations . . .</w:t>
            </w:r>
          </w:p>
        </w:tc>
      </w:tr>
      <w:bookmarkEnd w:id="23"/>
      <w:bookmarkEnd w:id="24"/>
      <w:bookmarkEnd w:id="25"/>
      <w:tr w:rsidR="00C314D4" w:rsidTr="00C314D4">
        <w:tc>
          <w:tcPr>
            <w:tcW w:w="9220" w:type="dxa"/>
            <w:gridSpan w:val="2"/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bookmarkEnd w:id="21"/>
      <w:bookmarkEnd w:id="22"/>
    </w:tbl>
    <w:p w:rsidR="00B54F15" w:rsidRDefault="00B54F15" w:rsidP="005C3C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6900"/>
      </w:tblGrid>
      <w:tr w:rsidR="00B54F15" w:rsidTr="00C314D4">
        <w:tc>
          <w:tcPr>
            <w:tcW w:w="9220" w:type="dxa"/>
            <w:gridSpan w:val="2"/>
            <w:shd w:val="solid" w:color="FFFFE1" w:fill="FFFFE1"/>
          </w:tcPr>
          <w:p w:rsidR="00B54F15" w:rsidRDefault="00C314D4" w:rsidP="00C314D4">
            <w:pPr>
              <w:pStyle w:val="Fact"/>
            </w:pPr>
            <w:bookmarkStart w:id="26" w:name="ftcn144"/>
            <w:bookmarkStart w:id="27" w:name="ftid144"/>
            <w:bookmarkStart w:id="28" w:name="pptDISPLAY354"/>
            <w:r>
              <w:t>Product</w:t>
            </w:r>
          </w:p>
        </w:tc>
      </w:tr>
      <w:bookmarkEnd w:id="26"/>
      <w:tr w:rsidR="00B54F15" w:rsidTr="00C314D4">
        <w:tc>
          <w:tcPr>
            <w:tcW w:w="9220" w:type="dxa"/>
            <w:gridSpan w:val="2"/>
            <w:shd w:val="solid" w:color="000000" w:fill="000000"/>
          </w:tcPr>
          <w:p w:rsidR="00B54F15" w:rsidRPr="00C314D4" w:rsidRDefault="00B54F15" w:rsidP="00B54F15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29" w:name="dldl552"/>
            <w:bookmarkStart w:id="30" w:name="ftde144"/>
            <w:bookmarkStart w:id="31" w:name="pptDISPLAY353"/>
          </w:p>
        </w:tc>
        <w:tc>
          <w:tcPr>
            <w:tcW w:w="6900" w:type="dxa"/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  <w:r>
              <w:t>Name of the product</w:t>
            </w:r>
          </w:p>
        </w:tc>
      </w:tr>
      <w:bookmarkEnd w:id="29"/>
      <w:bookmarkEnd w:id="30"/>
      <w:bookmarkEnd w:id="31"/>
      <w:tr w:rsidR="00C314D4" w:rsidTr="00C314D4">
        <w:tc>
          <w:tcPr>
            <w:tcW w:w="9220" w:type="dxa"/>
            <w:gridSpan w:val="2"/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bookmarkEnd w:id="27"/>
      <w:bookmarkEnd w:id="28"/>
    </w:tbl>
    <w:p w:rsidR="00C94CEE" w:rsidRDefault="00C94CEE" w:rsidP="0022188B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6900"/>
      </w:tblGrid>
      <w:tr w:rsidR="00C87708" w:rsidTr="004437BF">
        <w:tc>
          <w:tcPr>
            <w:tcW w:w="9220" w:type="dxa"/>
            <w:gridSpan w:val="2"/>
            <w:shd w:val="solid" w:color="FFFFE1" w:fill="FFFFE1"/>
          </w:tcPr>
          <w:p w:rsidR="00C87708" w:rsidRDefault="004437BF" w:rsidP="004437BF">
            <w:pPr>
              <w:pStyle w:val="Fact"/>
            </w:pPr>
            <w:bookmarkStart w:id="32" w:name="ftcn187"/>
            <w:bookmarkStart w:id="33" w:name="ftid187"/>
            <w:bookmarkStart w:id="34" w:name="DISPLAY670"/>
            <w:bookmarkStart w:id="35" w:name="pptDISPLAY671"/>
            <w:r>
              <w:t>Equipment</w:t>
            </w:r>
          </w:p>
        </w:tc>
      </w:tr>
      <w:bookmarkEnd w:id="32"/>
      <w:tr w:rsidR="00C87708" w:rsidTr="004437BF">
        <w:tc>
          <w:tcPr>
            <w:tcW w:w="9220" w:type="dxa"/>
            <w:gridSpan w:val="2"/>
            <w:shd w:val="solid" w:color="000000" w:fill="000000"/>
          </w:tcPr>
          <w:p w:rsidR="00C87708" w:rsidRPr="004437BF" w:rsidRDefault="00C87708" w:rsidP="00C87708">
            <w:pPr>
              <w:pStyle w:val="BodyText"/>
              <w:rPr>
                <w:sz w:val="2"/>
              </w:rPr>
            </w:pPr>
          </w:p>
        </w:tc>
      </w:tr>
      <w:tr w:rsidR="004437BF" w:rsidRPr="004437BF" w:rsidTr="004437BF">
        <w:tc>
          <w:tcPr>
            <w:tcW w:w="2320" w:type="dxa"/>
            <w:shd w:val="solid" w:color="FFFFE1" w:fill="FFFFE1"/>
          </w:tcPr>
          <w:p w:rsidR="004437BF" w:rsidRPr="004437BF" w:rsidRDefault="004437BF" w:rsidP="004437BF">
            <w:pPr>
              <w:pStyle w:val="Heading3"/>
              <w:keepLines/>
            </w:pPr>
            <w:bookmarkStart w:id="36" w:name="dldl895"/>
            <w:bookmarkStart w:id="37" w:name="ftde187"/>
            <w:bookmarkStart w:id="38" w:name="pptDISPLAY672"/>
          </w:p>
        </w:tc>
        <w:tc>
          <w:tcPr>
            <w:tcW w:w="6900" w:type="dxa"/>
            <w:shd w:val="solid" w:color="FFFFE1" w:fill="FFFFE1"/>
          </w:tcPr>
          <w:p w:rsidR="004437BF" w:rsidRPr="004437BF" w:rsidRDefault="004437BF" w:rsidP="004437BF">
            <w:pPr>
              <w:pStyle w:val="BodyText"/>
              <w:keepLines/>
            </w:pPr>
            <w:r>
              <w:t>This SOP applies to the following equipment . . .</w:t>
            </w:r>
          </w:p>
        </w:tc>
      </w:tr>
      <w:bookmarkEnd w:id="36"/>
      <w:bookmarkEnd w:id="37"/>
      <w:bookmarkEnd w:id="38"/>
      <w:tr w:rsidR="004437BF" w:rsidTr="004437BF">
        <w:tc>
          <w:tcPr>
            <w:tcW w:w="9220" w:type="dxa"/>
            <w:gridSpan w:val="2"/>
            <w:shd w:val="solid" w:color="000000" w:fill="000000"/>
          </w:tcPr>
          <w:p w:rsidR="004437BF" w:rsidRPr="004437BF" w:rsidRDefault="004437BF" w:rsidP="004437BF">
            <w:pPr>
              <w:pStyle w:val="BodyText"/>
              <w:rPr>
                <w:sz w:val="2"/>
              </w:rPr>
            </w:pPr>
          </w:p>
        </w:tc>
      </w:tr>
      <w:bookmarkEnd w:id="33"/>
      <w:bookmarkEnd w:id="34"/>
      <w:bookmarkEnd w:id="35"/>
    </w:tbl>
    <w:p w:rsidR="00C87708" w:rsidRDefault="00C87708" w:rsidP="0022188B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6900"/>
      </w:tblGrid>
      <w:tr w:rsidR="00C87708" w:rsidTr="004437BF">
        <w:tc>
          <w:tcPr>
            <w:tcW w:w="9220" w:type="dxa"/>
            <w:gridSpan w:val="2"/>
            <w:shd w:val="solid" w:color="FFFFE1" w:fill="FFFFE1"/>
          </w:tcPr>
          <w:p w:rsidR="00C87708" w:rsidRDefault="004437BF" w:rsidP="004437BF">
            <w:pPr>
              <w:pStyle w:val="Fact"/>
            </w:pPr>
            <w:bookmarkStart w:id="39" w:name="ftcn188"/>
            <w:bookmarkStart w:id="40" w:name="ftid188"/>
            <w:bookmarkStart w:id="41" w:name="DISPLAY673"/>
            <w:bookmarkStart w:id="42" w:name="pptDISPLAY674"/>
            <w:r>
              <w:t>Safety Equipment Required</w:t>
            </w:r>
          </w:p>
        </w:tc>
      </w:tr>
      <w:bookmarkEnd w:id="39"/>
      <w:tr w:rsidR="00C87708" w:rsidTr="004437BF">
        <w:tc>
          <w:tcPr>
            <w:tcW w:w="9220" w:type="dxa"/>
            <w:gridSpan w:val="2"/>
            <w:shd w:val="solid" w:color="000000" w:fill="000000"/>
          </w:tcPr>
          <w:p w:rsidR="00C87708" w:rsidRPr="004437BF" w:rsidRDefault="00C87708" w:rsidP="00C87708">
            <w:pPr>
              <w:pStyle w:val="BodyText"/>
              <w:rPr>
                <w:sz w:val="2"/>
              </w:rPr>
            </w:pPr>
          </w:p>
        </w:tc>
      </w:tr>
      <w:tr w:rsidR="004437BF" w:rsidRPr="004437BF" w:rsidTr="004437BF">
        <w:tc>
          <w:tcPr>
            <w:tcW w:w="2320" w:type="dxa"/>
            <w:shd w:val="solid" w:color="FFFFE1" w:fill="FFFFE1"/>
          </w:tcPr>
          <w:p w:rsidR="004437BF" w:rsidRPr="004437BF" w:rsidRDefault="004437BF" w:rsidP="004437BF">
            <w:pPr>
              <w:pStyle w:val="Heading3"/>
              <w:keepLines/>
            </w:pPr>
            <w:bookmarkStart w:id="43" w:name="dldl896"/>
            <w:bookmarkStart w:id="44" w:name="ftde188"/>
            <w:bookmarkStart w:id="45" w:name="pptDISPLAY675"/>
          </w:p>
        </w:tc>
        <w:tc>
          <w:tcPr>
            <w:tcW w:w="6900" w:type="dxa"/>
            <w:shd w:val="solid" w:color="FFFFE1" w:fill="FFFFE1"/>
          </w:tcPr>
          <w:p w:rsidR="004437BF" w:rsidRPr="004437BF" w:rsidRDefault="004437BF" w:rsidP="004437BF">
            <w:pPr>
              <w:pStyle w:val="BodyText"/>
              <w:keepLines/>
            </w:pPr>
            <w:r>
              <w:t>The following Safety equipment and PPE are required . . .</w:t>
            </w:r>
          </w:p>
        </w:tc>
      </w:tr>
      <w:bookmarkEnd w:id="43"/>
      <w:bookmarkEnd w:id="44"/>
      <w:bookmarkEnd w:id="45"/>
      <w:tr w:rsidR="004437BF" w:rsidTr="004437BF">
        <w:tc>
          <w:tcPr>
            <w:tcW w:w="9220" w:type="dxa"/>
            <w:gridSpan w:val="2"/>
            <w:shd w:val="solid" w:color="000000" w:fill="000000"/>
          </w:tcPr>
          <w:p w:rsidR="004437BF" w:rsidRPr="004437BF" w:rsidRDefault="004437BF" w:rsidP="004437BF">
            <w:pPr>
              <w:pStyle w:val="BodyText"/>
              <w:rPr>
                <w:sz w:val="2"/>
              </w:rPr>
            </w:pPr>
          </w:p>
        </w:tc>
      </w:tr>
      <w:bookmarkEnd w:id="40"/>
      <w:bookmarkEnd w:id="41"/>
      <w:bookmarkEnd w:id="42"/>
    </w:tbl>
    <w:p w:rsidR="00C87708" w:rsidRDefault="00C87708" w:rsidP="0022188B">
      <w:pPr>
        <w:pStyle w:val="BodyText"/>
      </w:pPr>
    </w:p>
    <w:p w:rsidR="0027292F" w:rsidRDefault="0027292F" w:rsidP="0022188B">
      <w:pPr>
        <w:pStyle w:val="BodyText"/>
      </w:pPr>
    </w:p>
    <w:p w:rsidR="0027292F" w:rsidRDefault="0027292F" w:rsidP="0022188B">
      <w:pPr>
        <w:pStyle w:val="BodyText"/>
      </w:pPr>
    </w:p>
    <w:bookmarkEnd w:id="1"/>
    <w:p w:rsidR="0027292F" w:rsidRDefault="0027292F" w:rsidP="0022188B">
      <w:pPr>
        <w:pStyle w:val="BodyText"/>
      </w:pPr>
    </w:p>
    <w:p w:rsidR="00A21B56" w:rsidRDefault="0044354C" w:rsidP="001A211C">
      <w:pPr>
        <w:pStyle w:val="Heading2"/>
      </w:pPr>
      <w:bookmarkStart w:id="46" w:name="_Toc449643498"/>
      <w:bookmarkStart w:id="47" w:name="topic01"/>
      <w:r>
        <w:t>Procedure</w:t>
      </w:r>
      <w:bookmarkEnd w:id="46"/>
    </w:p>
    <w:tbl>
      <w:tblPr>
        <w:tblW w:w="9220" w:type="dxa"/>
        <w:tblLayout w:type="fixed"/>
        <w:tblLook w:val="04A0" w:firstRow="1" w:lastRow="0" w:firstColumn="1" w:lastColumn="0" w:noHBand="0" w:noVBand="1"/>
      </w:tblPr>
      <w:tblGrid>
        <w:gridCol w:w="840"/>
        <w:gridCol w:w="1480"/>
        <w:gridCol w:w="4360"/>
        <w:gridCol w:w="1740"/>
        <w:gridCol w:w="800"/>
      </w:tblGrid>
      <w:tr w:rsidR="009A0E1E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9A0E1E" w:rsidRDefault="002771D3" w:rsidP="002771D3">
            <w:pPr>
              <w:pStyle w:val="Procedure"/>
            </w:pPr>
            <w:bookmarkStart w:id="48" w:name="prna49"/>
            <w:bookmarkStart w:id="49" w:name="prid49"/>
            <w:bookmarkStart w:id="50" w:name="DISPLAY867"/>
            <w:bookmarkStart w:id="51" w:name="pptDISPLAY868"/>
            <w:bookmarkStart w:id="52" w:name="startmark"/>
            <w:bookmarkEnd w:id="52"/>
            <w:r>
              <w:t>Label for this Procedure</w:t>
            </w:r>
          </w:p>
        </w:tc>
      </w:tr>
      <w:bookmarkEnd w:id="48"/>
      <w:tr w:rsidR="009A0E1E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9A0E1E" w:rsidRPr="002771D3" w:rsidRDefault="009A0E1E" w:rsidP="002771D3">
            <w:pPr>
              <w:pStyle w:val="BodyText"/>
              <w:keepNext/>
              <w:keepLines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Heading3"/>
              <w:keepLines/>
              <w:widowControl/>
            </w:pPr>
            <w:bookmarkStart w:id="53" w:name="dldl1031"/>
            <w:bookmarkStart w:id="54" w:name="prde49"/>
            <w:bookmarkStart w:id="55" w:name="pptDISPLAY869"/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BodyText"/>
              <w:keepNext/>
              <w:keepLines/>
            </w:pPr>
          </w:p>
        </w:tc>
      </w:tr>
      <w:bookmarkEnd w:id="53"/>
      <w:bookmarkEnd w:id="54"/>
      <w:bookmarkEnd w:id="55"/>
      <w:tr w:rsid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keepNext/>
              <w:keepLines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ColumnHeader"/>
              <w:keepLines/>
            </w:pPr>
            <w:bookmarkStart w:id="56" w:name="prss49"/>
            <w:r>
              <w:t>Step</w:t>
            </w:r>
          </w:p>
        </w:tc>
        <w:tc>
          <w:tcPr>
            <w:tcW w:w="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ColumnHeader"/>
              <w:keepLines/>
            </w:pPr>
            <w:r>
              <w:t>Action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Heading3"/>
              <w:keepLines/>
              <w:widowControl/>
            </w:pPr>
            <w:r>
              <w:t>Responsible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Heading3"/>
              <w:keepLines/>
              <w:widowControl/>
            </w:pPr>
            <w:r>
              <w:t>Pg.</w:t>
            </w:r>
          </w:p>
        </w:tc>
      </w:tr>
      <w:tr w:rsidR="002771D3" w:rsidRPr="002771D3" w:rsidTr="002771D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  <w:keepNext/>
              <w:keepLines/>
              <w:numPr>
                <w:ilvl w:val="0"/>
                <w:numId w:val="47"/>
              </w:numPr>
            </w:pPr>
            <w:bookmarkStart w:id="57" w:name="_Hlk69120496"/>
            <w:bookmarkStart w:id="58" w:name="prst335" w:colFirst="1" w:colLast="1"/>
          </w:p>
        </w:tc>
        <w:tc>
          <w:tcPr>
            <w:tcW w:w="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BodyText"/>
              <w:keepNext/>
              <w:keepLines/>
            </w:pPr>
            <w:r>
              <w:t>Step Label 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BodyText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</w:pPr>
            <w:r>
              <w:fldChar w:fldCharType="begin"/>
            </w:r>
            <w:r>
              <w:instrText xml:space="preserve"> PAGEREF stde335 \h </w:instrText>
            </w:r>
            <w:r>
              <w:fldChar w:fldCharType="separate"/>
            </w:r>
            <w:r w:rsidR="002A44AA">
              <w:rPr>
                <w:noProof/>
              </w:rPr>
              <w:t>4</w:t>
            </w:r>
            <w:r>
              <w:fldChar w:fldCharType="end"/>
            </w:r>
          </w:p>
        </w:tc>
      </w:tr>
      <w:tr w:rsidR="002771D3" w:rsidRPr="002771D3" w:rsidTr="002771D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  <w:numPr>
                <w:ilvl w:val="0"/>
                <w:numId w:val="47"/>
              </w:numPr>
            </w:pPr>
            <w:bookmarkStart w:id="59" w:name="_Hlk69120497"/>
            <w:bookmarkStart w:id="60" w:name="prst336" w:colFirst="1" w:colLast="1"/>
            <w:bookmarkEnd w:id="57"/>
            <w:bookmarkEnd w:id="58"/>
          </w:p>
        </w:tc>
        <w:tc>
          <w:tcPr>
            <w:tcW w:w="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BodyText"/>
            </w:pPr>
            <w:r>
              <w:t>Step Label 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BodyText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</w:pPr>
            <w:r>
              <w:fldChar w:fldCharType="begin"/>
            </w:r>
            <w:r>
              <w:instrText xml:space="preserve"> PAGEREF stde336 \h </w:instrText>
            </w:r>
            <w:r>
              <w:fldChar w:fldCharType="separate"/>
            </w:r>
            <w:r w:rsidR="002A44AA">
              <w:rPr>
                <w:noProof/>
              </w:rPr>
              <w:t>4</w:t>
            </w:r>
            <w:r>
              <w:fldChar w:fldCharType="end"/>
            </w:r>
          </w:p>
        </w:tc>
      </w:tr>
      <w:tr w:rsidR="002771D3" w:rsidRPr="002771D3" w:rsidTr="002771D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  <w:numPr>
                <w:ilvl w:val="0"/>
                <w:numId w:val="47"/>
              </w:numPr>
            </w:pPr>
            <w:bookmarkStart w:id="61" w:name="_Hlk69120498"/>
            <w:bookmarkStart w:id="62" w:name="prst337" w:colFirst="1" w:colLast="1"/>
            <w:bookmarkEnd w:id="59"/>
            <w:bookmarkEnd w:id="60"/>
          </w:p>
        </w:tc>
        <w:tc>
          <w:tcPr>
            <w:tcW w:w="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BodyText"/>
            </w:pPr>
            <w:r>
              <w:t>Step Label 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BodyText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</w:pPr>
            <w:r>
              <w:fldChar w:fldCharType="begin"/>
            </w:r>
            <w:r>
              <w:instrText xml:space="preserve"> PAGEREF stde337 \h </w:instrText>
            </w:r>
            <w:r>
              <w:fldChar w:fldCharType="separate"/>
            </w:r>
            <w:r w:rsidR="002A44AA">
              <w:rPr>
                <w:noProof/>
              </w:rPr>
              <w:t>5</w:t>
            </w:r>
            <w:r>
              <w:fldChar w:fldCharType="end"/>
            </w:r>
          </w:p>
        </w:tc>
      </w:tr>
      <w:tr w:rsidR="002771D3" w:rsidRPr="002771D3" w:rsidTr="002771D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  <w:numPr>
                <w:ilvl w:val="0"/>
                <w:numId w:val="47"/>
              </w:numPr>
            </w:pPr>
            <w:bookmarkStart w:id="63" w:name="_Hlk69120499"/>
            <w:bookmarkStart w:id="64" w:name="prst338" w:colFirst="1" w:colLast="1"/>
            <w:bookmarkEnd w:id="61"/>
            <w:bookmarkEnd w:id="62"/>
          </w:p>
        </w:tc>
        <w:tc>
          <w:tcPr>
            <w:tcW w:w="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BodyText"/>
            </w:pPr>
            <w:r>
              <w:t>Step Label 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BodyText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Default="002771D3" w:rsidP="002771D3">
            <w:pPr>
              <w:pStyle w:val="BodyText"/>
            </w:pPr>
            <w:r>
              <w:fldChar w:fldCharType="begin"/>
            </w:r>
            <w:r>
              <w:instrText xml:space="preserve"> PAGEREF stde338 \h </w:instrText>
            </w:r>
            <w:r>
              <w:fldChar w:fldCharType="separate"/>
            </w:r>
            <w:r w:rsidR="002A44AA">
              <w:rPr>
                <w:noProof/>
              </w:rPr>
              <w:t>5</w:t>
            </w:r>
            <w:r>
              <w:fldChar w:fldCharType="end"/>
            </w:r>
          </w:p>
        </w:tc>
      </w:tr>
      <w:bookmarkEnd w:id="56"/>
      <w:bookmarkEnd w:id="63"/>
      <w:bookmarkEnd w:id="64"/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BodyText"/>
            </w:pPr>
            <w:bookmarkStart w:id="65" w:name="stde335"/>
            <w:r>
              <w:t xml:space="preserve">Step 1. </w:t>
            </w:r>
            <w:hyperlink w:anchor="prst335" w:history="1">
              <w:r>
                <w:rPr>
                  <w:rStyle w:val="Hyperlink"/>
                </w:rPr>
                <w:t>Step Label 1</w:t>
              </w:r>
            </w:hyperlink>
          </w:p>
        </w:tc>
      </w:tr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Heading3"/>
              <w:keepLines/>
            </w:pPr>
            <w:bookmarkStart w:id="66" w:name="_Hlk69120500"/>
            <w:bookmarkStart w:id="67" w:name="dldl1032"/>
            <w:bookmarkStart w:id="68" w:name="pptDISPLAY870"/>
            <w:r>
              <w:t>/*nbullet*/Key Points - HOW?</w:t>
            </w: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BulletList"/>
              <w:tabs>
                <w:tab w:val="clear" w:pos="360"/>
              </w:tabs>
            </w:pPr>
            <w:r>
              <w:t>enter text here</w:t>
            </w:r>
          </w:p>
        </w:tc>
      </w:tr>
      <w:bookmarkEnd w:id="66"/>
      <w:bookmarkEnd w:id="67"/>
      <w:bookmarkEnd w:id="68"/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Heading3"/>
              <w:keepLines/>
            </w:pPr>
            <w:bookmarkStart w:id="69" w:name="_Hlk69120501"/>
            <w:bookmarkStart w:id="70" w:name="dldl1033"/>
            <w:bookmarkStart w:id="71" w:name="pptDISPLAY871"/>
            <w:r>
              <w:t>Reasons - WHY?</w:t>
            </w: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BulletList"/>
              <w:tabs>
                <w:tab w:val="clear" w:pos="360"/>
              </w:tabs>
            </w:pPr>
            <w:r>
              <w:t>enter text here</w:t>
            </w:r>
          </w:p>
        </w:tc>
      </w:tr>
      <w:bookmarkEnd w:id="69"/>
      <w:bookmarkEnd w:id="70"/>
      <w:bookmarkEnd w:id="71"/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Heading3"/>
              <w:keepLines/>
            </w:pPr>
            <w:bookmarkStart w:id="72" w:name="_Hlk69120502"/>
            <w:bookmarkStart w:id="73" w:name="dldl1034"/>
            <w:bookmarkStart w:id="74" w:name="pptDISPLAY872"/>
            <w:r>
              <w:t>Photo / Diagram</w:t>
            </w: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Graphic"/>
            </w:pPr>
            <w:r>
              <w:rPr>
                <w:noProof/>
              </w:rPr>
              <w:drawing>
                <wp:inline distT="0" distB="0" distL="0" distR="0">
                  <wp:extent cx="3048000" cy="2286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1D3" w:rsidRPr="002771D3" w:rsidRDefault="002771D3" w:rsidP="002771D3">
            <w:pPr>
              <w:pStyle w:val="Caption"/>
              <w:keepLines/>
            </w:pPr>
          </w:p>
        </w:tc>
      </w:tr>
      <w:bookmarkEnd w:id="72"/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Heading3"/>
              <w:keepLines/>
            </w:pP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BodyText"/>
              <w:keepLines/>
            </w:pPr>
          </w:p>
        </w:tc>
      </w:tr>
      <w:bookmarkEnd w:id="65"/>
      <w:bookmarkEnd w:id="73"/>
      <w:bookmarkEnd w:id="74"/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BodyText"/>
            </w:pPr>
            <w:bookmarkStart w:id="75" w:name="stde336"/>
            <w:r>
              <w:t xml:space="preserve">Step 2. </w:t>
            </w:r>
            <w:hyperlink w:anchor="prst336" w:history="1">
              <w:r>
                <w:rPr>
                  <w:rStyle w:val="Hyperlink"/>
                </w:rPr>
                <w:t>Step Label 2</w:t>
              </w:r>
            </w:hyperlink>
          </w:p>
        </w:tc>
      </w:tr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Heading3"/>
              <w:keepLines/>
            </w:pPr>
            <w:bookmarkStart w:id="76" w:name="_Hlk69120503"/>
            <w:bookmarkStart w:id="77" w:name="dldl1035"/>
            <w:bookmarkStart w:id="78" w:name="pptDISPLAY873"/>
            <w:r>
              <w:t>/*nbullet*/Key Points - HOW?</w:t>
            </w: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BulletList"/>
              <w:tabs>
                <w:tab w:val="clear" w:pos="360"/>
              </w:tabs>
            </w:pPr>
            <w:r>
              <w:t>enter text here</w:t>
            </w:r>
          </w:p>
        </w:tc>
      </w:tr>
      <w:bookmarkEnd w:id="76"/>
      <w:bookmarkEnd w:id="77"/>
      <w:bookmarkEnd w:id="78"/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Heading3"/>
              <w:keepLines/>
            </w:pPr>
            <w:bookmarkStart w:id="79" w:name="_Hlk69120504"/>
            <w:bookmarkStart w:id="80" w:name="dldl1036"/>
            <w:bookmarkStart w:id="81" w:name="pptDISPLAY874"/>
            <w:r>
              <w:t>Reasons - WHY?</w:t>
            </w: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BulletList"/>
              <w:tabs>
                <w:tab w:val="clear" w:pos="360"/>
              </w:tabs>
            </w:pPr>
            <w:r>
              <w:t>enter text here</w:t>
            </w:r>
          </w:p>
        </w:tc>
      </w:tr>
      <w:bookmarkEnd w:id="79"/>
      <w:bookmarkEnd w:id="80"/>
      <w:bookmarkEnd w:id="81"/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Heading3"/>
              <w:keepLines/>
            </w:pPr>
            <w:bookmarkStart w:id="82" w:name="_Hlk69120505"/>
            <w:bookmarkStart w:id="83" w:name="dldl1037"/>
            <w:bookmarkStart w:id="84" w:name="pptDISPLAY875"/>
            <w:r>
              <w:t>Photo / Diagram</w:t>
            </w: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Graphic"/>
            </w:pPr>
            <w:r>
              <w:rPr>
                <w:noProof/>
              </w:rPr>
              <w:drawing>
                <wp:inline distT="0" distB="0" distL="0" distR="0">
                  <wp:extent cx="3048000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1D3" w:rsidRPr="002771D3" w:rsidRDefault="002771D3" w:rsidP="002771D3">
            <w:pPr>
              <w:pStyle w:val="Caption"/>
              <w:keepLines/>
            </w:pPr>
          </w:p>
        </w:tc>
      </w:tr>
      <w:bookmarkEnd w:id="82"/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Heading3"/>
              <w:keepLines/>
            </w:pP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BodyText"/>
              <w:keepLines/>
            </w:pPr>
          </w:p>
        </w:tc>
      </w:tr>
      <w:bookmarkEnd w:id="75"/>
      <w:bookmarkEnd w:id="83"/>
      <w:bookmarkEnd w:id="84"/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BodyText"/>
            </w:pPr>
            <w:bookmarkStart w:id="85" w:name="stde337"/>
            <w:r>
              <w:t xml:space="preserve">Step 3. </w:t>
            </w:r>
            <w:hyperlink w:anchor="prst337" w:history="1">
              <w:r>
                <w:rPr>
                  <w:rStyle w:val="Hyperlink"/>
                </w:rPr>
                <w:t>Step Label 3</w:t>
              </w:r>
            </w:hyperlink>
          </w:p>
        </w:tc>
      </w:tr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Heading3"/>
              <w:keepLines/>
            </w:pPr>
            <w:bookmarkStart w:id="86" w:name="_Hlk69120506"/>
            <w:bookmarkStart w:id="87" w:name="dldl1038"/>
            <w:bookmarkStart w:id="88" w:name="pptDISPLAY876"/>
            <w:r>
              <w:t>/*nbullet*/Key Points - HOW?</w:t>
            </w: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BulletList"/>
              <w:tabs>
                <w:tab w:val="clear" w:pos="360"/>
              </w:tabs>
            </w:pPr>
            <w:r>
              <w:t>enter text here</w:t>
            </w:r>
          </w:p>
        </w:tc>
      </w:tr>
      <w:bookmarkEnd w:id="86"/>
      <w:bookmarkEnd w:id="87"/>
      <w:bookmarkEnd w:id="88"/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Heading3"/>
              <w:keepLines/>
            </w:pPr>
            <w:bookmarkStart w:id="89" w:name="_Hlk69120507"/>
            <w:bookmarkStart w:id="90" w:name="dldl1039"/>
            <w:bookmarkStart w:id="91" w:name="pptDISPLAY877"/>
            <w:r>
              <w:t>Reasons - WHY?</w:t>
            </w: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BulletList"/>
              <w:tabs>
                <w:tab w:val="clear" w:pos="360"/>
              </w:tabs>
            </w:pPr>
            <w:r>
              <w:t>enter text here</w:t>
            </w:r>
          </w:p>
        </w:tc>
      </w:tr>
      <w:bookmarkEnd w:id="89"/>
      <w:bookmarkEnd w:id="90"/>
      <w:bookmarkEnd w:id="91"/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Heading3"/>
              <w:keepLines/>
            </w:pPr>
            <w:bookmarkStart w:id="92" w:name="_Hlk69120509"/>
            <w:bookmarkStart w:id="93" w:name="dldl1040"/>
            <w:bookmarkStart w:id="94" w:name="pptDISPLAY878"/>
            <w:r>
              <w:t>Photo / Diagram</w:t>
            </w: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Graphic"/>
            </w:pPr>
            <w:r>
              <w:rPr>
                <w:noProof/>
              </w:rPr>
              <w:drawing>
                <wp:inline distT="0" distB="0" distL="0" distR="0">
                  <wp:extent cx="3048000" cy="228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1D3" w:rsidRPr="002771D3" w:rsidRDefault="002771D3" w:rsidP="002771D3">
            <w:pPr>
              <w:pStyle w:val="Caption"/>
              <w:keepLines/>
            </w:pPr>
            <w:r>
              <w:t>Caption</w:t>
            </w:r>
          </w:p>
        </w:tc>
      </w:tr>
      <w:bookmarkEnd w:id="92"/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Heading3"/>
              <w:keepLines/>
            </w:pP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BodyText"/>
              <w:keepLines/>
            </w:pPr>
          </w:p>
        </w:tc>
      </w:tr>
      <w:bookmarkEnd w:id="85"/>
      <w:bookmarkEnd w:id="93"/>
      <w:bookmarkEnd w:id="94"/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BodyText"/>
            </w:pPr>
            <w:bookmarkStart w:id="95" w:name="stde338"/>
            <w:r>
              <w:t xml:space="preserve">Step 4. </w:t>
            </w:r>
            <w:hyperlink w:anchor="prst338" w:history="1">
              <w:r>
                <w:rPr>
                  <w:rStyle w:val="Hyperlink"/>
                </w:rPr>
                <w:t>Step Label 4</w:t>
              </w:r>
            </w:hyperlink>
          </w:p>
        </w:tc>
      </w:tr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Heading3"/>
              <w:keepLines/>
            </w:pPr>
            <w:bookmarkStart w:id="96" w:name="_Hlk69120510"/>
            <w:bookmarkStart w:id="97" w:name="dldl1041"/>
            <w:bookmarkStart w:id="98" w:name="pptDISPLAY879"/>
            <w:r>
              <w:t>/*nbullet*/Key Points - HOW?</w:t>
            </w: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BulletList"/>
              <w:tabs>
                <w:tab w:val="clear" w:pos="360"/>
              </w:tabs>
            </w:pPr>
            <w:r>
              <w:t>enter text here</w:t>
            </w:r>
          </w:p>
        </w:tc>
      </w:tr>
      <w:bookmarkEnd w:id="96"/>
      <w:bookmarkEnd w:id="97"/>
      <w:bookmarkEnd w:id="98"/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Heading3"/>
              <w:keepLines/>
            </w:pPr>
            <w:bookmarkStart w:id="99" w:name="_Hlk69120511"/>
            <w:bookmarkStart w:id="100" w:name="dldl1042"/>
            <w:bookmarkStart w:id="101" w:name="pptDISPLAY880"/>
            <w:r>
              <w:t>Reasons - WHY?</w:t>
            </w: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BulletList"/>
              <w:tabs>
                <w:tab w:val="clear" w:pos="360"/>
              </w:tabs>
            </w:pPr>
            <w:r>
              <w:t>enter text here</w:t>
            </w:r>
          </w:p>
        </w:tc>
      </w:tr>
      <w:bookmarkEnd w:id="99"/>
      <w:bookmarkEnd w:id="100"/>
      <w:bookmarkEnd w:id="101"/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Heading3"/>
              <w:keepLines/>
            </w:pPr>
            <w:bookmarkStart w:id="102" w:name="_Hlk69120512"/>
            <w:bookmarkStart w:id="103" w:name="dldl1043"/>
            <w:bookmarkStart w:id="104" w:name="pptDISPLAY881"/>
            <w:r>
              <w:t>Photo / Diagram</w:t>
            </w: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Default="002771D3" w:rsidP="002771D3">
            <w:pPr>
              <w:pStyle w:val="Graphic"/>
            </w:pPr>
            <w:r>
              <w:rPr>
                <w:noProof/>
              </w:rPr>
              <w:drawing>
                <wp:inline distT="0" distB="0" distL="0" distR="0">
                  <wp:extent cx="3048000" cy="2286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1D3" w:rsidRPr="002771D3" w:rsidRDefault="002771D3" w:rsidP="002771D3">
            <w:pPr>
              <w:pStyle w:val="Caption"/>
              <w:keepLines/>
            </w:pPr>
            <w:r>
              <w:t>Caption</w:t>
            </w:r>
          </w:p>
        </w:tc>
      </w:tr>
      <w:bookmarkEnd w:id="102"/>
      <w:tr w:rsidR="002771D3" w:rsidRPr="002771D3" w:rsidTr="002771D3"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2771D3" w:rsidRPr="002771D3" w:rsidRDefault="002771D3" w:rsidP="002771D3">
            <w:pPr>
              <w:pStyle w:val="Heading3"/>
              <w:keepLines/>
            </w:pP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2771D3" w:rsidRPr="002771D3" w:rsidRDefault="002771D3" w:rsidP="002771D3">
            <w:pPr>
              <w:pStyle w:val="BodyText"/>
              <w:keepLines/>
            </w:pPr>
          </w:p>
        </w:tc>
      </w:tr>
      <w:bookmarkEnd w:id="95"/>
      <w:bookmarkEnd w:id="103"/>
      <w:bookmarkEnd w:id="104"/>
      <w:tr w:rsidR="002771D3" w:rsidRPr="002771D3" w:rsidTr="002771D3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71D3" w:rsidRPr="002771D3" w:rsidRDefault="002771D3" w:rsidP="002771D3">
            <w:pPr>
              <w:pStyle w:val="BodyText"/>
              <w:rPr>
                <w:sz w:val="2"/>
              </w:rPr>
            </w:pPr>
          </w:p>
        </w:tc>
      </w:tr>
      <w:bookmarkEnd w:id="47"/>
      <w:bookmarkEnd w:id="49"/>
      <w:bookmarkEnd w:id="50"/>
      <w:bookmarkEnd w:id="51"/>
    </w:tbl>
    <w:p w:rsidR="00173D2C" w:rsidRDefault="00173D2C" w:rsidP="00A21B56">
      <w:pPr>
        <w:pStyle w:val="BodyText"/>
      </w:pPr>
    </w:p>
    <w:p w:rsidR="00FA4EB5" w:rsidRDefault="0022188B" w:rsidP="00FA4EB5">
      <w:pPr>
        <w:pStyle w:val="Heading2"/>
      </w:pPr>
      <w:bookmarkStart w:id="105" w:name="_Toc449643499"/>
      <w:bookmarkStart w:id="106" w:name="topic02"/>
      <w:r>
        <w:t>Additional</w:t>
      </w:r>
      <w:r w:rsidR="00FA4EB5">
        <w:t xml:space="preserve"> Information</w:t>
      </w:r>
      <w:bookmarkEnd w:id="105"/>
    </w:p>
    <w:p w:rsidR="0027487E" w:rsidRDefault="0027487E" w:rsidP="00A21B56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6900"/>
      </w:tblGrid>
      <w:tr w:rsidR="0027487E" w:rsidTr="004437BF">
        <w:tc>
          <w:tcPr>
            <w:tcW w:w="9220" w:type="dxa"/>
            <w:gridSpan w:val="2"/>
            <w:shd w:val="solid" w:color="FFFFE1" w:fill="FFFFE1"/>
          </w:tcPr>
          <w:p w:rsidR="0027487E" w:rsidRDefault="004437BF" w:rsidP="004437BF">
            <w:pPr>
              <w:pStyle w:val="Fact"/>
            </w:pPr>
            <w:bookmarkStart w:id="107" w:name="ftcn160"/>
            <w:bookmarkStart w:id="108" w:name="ftid160"/>
            <w:bookmarkStart w:id="109" w:name="DISPLAY418"/>
            <w:bookmarkStart w:id="110" w:name="pptDISPLAY429"/>
            <w:r>
              <w:t>References</w:t>
            </w:r>
          </w:p>
        </w:tc>
      </w:tr>
      <w:bookmarkEnd w:id="107"/>
      <w:tr w:rsidR="0027487E" w:rsidTr="004437BF">
        <w:tc>
          <w:tcPr>
            <w:tcW w:w="9220" w:type="dxa"/>
            <w:gridSpan w:val="2"/>
            <w:shd w:val="solid" w:color="000000" w:fill="000000"/>
          </w:tcPr>
          <w:p w:rsidR="0027487E" w:rsidRPr="004437BF" w:rsidRDefault="0027487E" w:rsidP="0027487E">
            <w:pPr>
              <w:pStyle w:val="BodyText"/>
              <w:rPr>
                <w:sz w:val="2"/>
              </w:rPr>
            </w:pPr>
          </w:p>
        </w:tc>
      </w:tr>
      <w:tr w:rsidR="004437BF" w:rsidRPr="004437BF" w:rsidTr="004437BF">
        <w:tc>
          <w:tcPr>
            <w:tcW w:w="2320" w:type="dxa"/>
            <w:shd w:val="solid" w:color="FFFFE1" w:fill="FFFFE1"/>
          </w:tcPr>
          <w:p w:rsidR="004437BF" w:rsidRPr="004437BF" w:rsidRDefault="004437BF" w:rsidP="004437BF">
            <w:pPr>
              <w:pStyle w:val="Heading3"/>
              <w:keepLines/>
            </w:pPr>
            <w:bookmarkStart w:id="111" w:name="dldl587"/>
            <w:bookmarkStart w:id="112" w:name="ftde160"/>
            <w:bookmarkStart w:id="113" w:name="pptDISPLAY430"/>
          </w:p>
        </w:tc>
        <w:tc>
          <w:tcPr>
            <w:tcW w:w="6900" w:type="dxa"/>
            <w:shd w:val="solid" w:color="FFFFE1" w:fill="FFFFE1"/>
          </w:tcPr>
          <w:p w:rsidR="004437BF" w:rsidRPr="004437BF" w:rsidRDefault="004437BF" w:rsidP="004437BF">
            <w:pPr>
              <w:pStyle w:val="BodyText"/>
              <w:keepLines/>
            </w:pPr>
          </w:p>
        </w:tc>
      </w:tr>
      <w:tr w:rsidR="004437BF" w:rsidRPr="004437BF" w:rsidTr="004437BF">
        <w:tc>
          <w:tcPr>
            <w:tcW w:w="2320" w:type="dxa"/>
            <w:shd w:val="solid" w:color="C4BC96" w:fill="FFFFFF"/>
          </w:tcPr>
          <w:p w:rsidR="004437BF" w:rsidRPr="004437BF" w:rsidRDefault="004437BF" w:rsidP="004437BF">
            <w:pPr>
              <w:pStyle w:val="Heading3"/>
              <w:keepLines/>
            </w:pPr>
          </w:p>
        </w:tc>
        <w:tc>
          <w:tcPr>
            <w:tcW w:w="6900" w:type="dxa"/>
            <w:shd w:val="solid" w:color="FFFFE1" w:fill="FFFFE1"/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002"/>
              <w:gridCol w:w="4672"/>
            </w:tblGrid>
            <w:tr w:rsidR="004437BF" w:rsidRPr="004437BF" w:rsidTr="004437BF">
              <w:tc>
                <w:tcPr>
                  <w:tcW w:w="1500" w:type="pct"/>
                </w:tcPr>
                <w:p w:rsidR="004437BF" w:rsidRPr="004437BF" w:rsidRDefault="004437BF" w:rsidP="004437BF">
                  <w:pPr>
                    <w:pStyle w:val="BodyText"/>
                    <w:keepLines/>
                  </w:pPr>
                  <w:bookmarkStart w:id="114" w:name="dlta13"/>
                  <w:r w:rsidRPr="00E0720D">
                    <w:rPr>
                      <w:b/>
                    </w:rPr>
                    <w:t>Reference</w:t>
                  </w:r>
                </w:p>
              </w:tc>
              <w:tc>
                <w:tcPr>
                  <w:tcW w:w="3500" w:type="pct"/>
                </w:tcPr>
                <w:p w:rsidR="004437BF" w:rsidRPr="004437BF" w:rsidRDefault="004437BF" w:rsidP="004437BF">
                  <w:pPr>
                    <w:pStyle w:val="BodyText"/>
                    <w:keepLines/>
                  </w:pPr>
                  <w:r w:rsidRPr="00E0720D">
                    <w:rPr>
                      <w:b/>
                    </w:rPr>
                    <w:t>Title</w:t>
                  </w:r>
                </w:p>
              </w:tc>
            </w:tr>
            <w:tr w:rsidR="004437BF" w:rsidRPr="004437BF" w:rsidTr="004437BF">
              <w:tc>
                <w:tcPr>
                  <w:tcW w:w="1500" w:type="pct"/>
                </w:tcPr>
                <w:p w:rsidR="004437BF" w:rsidRPr="00E0720D" w:rsidRDefault="004437BF" w:rsidP="004437BF">
                  <w:pPr>
                    <w:pStyle w:val="BodyText"/>
                    <w:keepLines/>
                  </w:pPr>
                  <w:r>
                    <w:t>1</w:t>
                  </w:r>
                </w:p>
              </w:tc>
              <w:tc>
                <w:tcPr>
                  <w:tcW w:w="3500" w:type="pct"/>
                </w:tcPr>
                <w:p w:rsidR="004437BF" w:rsidRPr="00E0720D" w:rsidRDefault="004437BF" w:rsidP="004437BF">
                  <w:pPr>
                    <w:pStyle w:val="BodyText"/>
                    <w:keepLines/>
                  </w:pPr>
                  <w:r>
                    <w:t>Title of this Reference</w:t>
                  </w:r>
                </w:p>
              </w:tc>
            </w:tr>
            <w:bookmarkEnd w:id="114"/>
          </w:tbl>
          <w:p w:rsidR="004437BF" w:rsidRPr="004437BF" w:rsidRDefault="004437BF" w:rsidP="004437BF">
            <w:pPr>
              <w:pStyle w:val="BodyText"/>
              <w:keepLines/>
            </w:pPr>
          </w:p>
        </w:tc>
      </w:tr>
      <w:bookmarkEnd w:id="111"/>
      <w:bookmarkEnd w:id="112"/>
      <w:bookmarkEnd w:id="113"/>
      <w:tr w:rsidR="004437BF" w:rsidTr="004437BF">
        <w:tc>
          <w:tcPr>
            <w:tcW w:w="9220" w:type="dxa"/>
            <w:gridSpan w:val="2"/>
            <w:shd w:val="solid" w:color="000000" w:fill="000000"/>
          </w:tcPr>
          <w:p w:rsidR="004437BF" w:rsidRPr="004437BF" w:rsidRDefault="004437BF" w:rsidP="004437BF">
            <w:pPr>
              <w:pStyle w:val="BodyText"/>
              <w:rPr>
                <w:sz w:val="2"/>
              </w:rPr>
            </w:pPr>
          </w:p>
        </w:tc>
      </w:tr>
      <w:bookmarkEnd w:id="108"/>
      <w:bookmarkEnd w:id="109"/>
      <w:bookmarkEnd w:id="110"/>
    </w:tbl>
    <w:p w:rsidR="00245F20" w:rsidRPr="00245F20" w:rsidRDefault="00245F20" w:rsidP="00A21B56">
      <w:pPr>
        <w:pStyle w:val="BodyText"/>
      </w:pPr>
    </w:p>
    <w:p w:rsidR="00C12E5F" w:rsidRDefault="00C12E5F" w:rsidP="00A21B56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6900"/>
      </w:tblGrid>
      <w:tr w:rsidR="000B5ADF" w:rsidTr="004437BF">
        <w:tc>
          <w:tcPr>
            <w:tcW w:w="9220" w:type="dxa"/>
            <w:gridSpan w:val="2"/>
            <w:shd w:val="solid" w:color="FFFFE1" w:fill="FFFFE1"/>
          </w:tcPr>
          <w:p w:rsidR="000B5ADF" w:rsidRDefault="004437BF" w:rsidP="004437BF">
            <w:pPr>
              <w:pStyle w:val="Fact"/>
            </w:pPr>
            <w:bookmarkStart w:id="115" w:name="ftcn57"/>
            <w:bookmarkStart w:id="116" w:name="ftid57"/>
            <w:bookmarkStart w:id="117" w:name="DISPLAY175"/>
            <w:bookmarkStart w:id="118" w:name="pptDISPLAY268"/>
            <w:r>
              <w:t>Contact Information</w:t>
            </w:r>
          </w:p>
        </w:tc>
      </w:tr>
      <w:bookmarkEnd w:id="115"/>
      <w:tr w:rsidR="000B5ADF" w:rsidTr="004437BF">
        <w:tc>
          <w:tcPr>
            <w:tcW w:w="9220" w:type="dxa"/>
            <w:gridSpan w:val="2"/>
            <w:shd w:val="solid" w:color="000000" w:fill="000000"/>
          </w:tcPr>
          <w:p w:rsidR="000B5ADF" w:rsidRPr="004437BF" w:rsidRDefault="000B5ADF" w:rsidP="000B5ADF">
            <w:pPr>
              <w:pStyle w:val="BodyText"/>
              <w:rPr>
                <w:sz w:val="2"/>
              </w:rPr>
            </w:pPr>
          </w:p>
        </w:tc>
      </w:tr>
      <w:tr w:rsidR="004437BF" w:rsidRPr="004437BF" w:rsidTr="004437BF">
        <w:tc>
          <w:tcPr>
            <w:tcW w:w="2320" w:type="dxa"/>
            <w:shd w:val="solid" w:color="FFFFE1" w:fill="FFFFE1"/>
          </w:tcPr>
          <w:p w:rsidR="004437BF" w:rsidRPr="004437BF" w:rsidRDefault="004437BF" w:rsidP="004437BF">
            <w:pPr>
              <w:pStyle w:val="Heading3"/>
              <w:keepLines/>
            </w:pPr>
            <w:bookmarkStart w:id="119" w:name="dldl400"/>
            <w:bookmarkStart w:id="120" w:name="ftde57"/>
            <w:bookmarkStart w:id="121" w:name="pptDISPLAY269"/>
          </w:p>
        </w:tc>
        <w:tc>
          <w:tcPr>
            <w:tcW w:w="6900" w:type="dxa"/>
            <w:shd w:val="solid" w:color="FFFFE1" w:fill="FFFFE1"/>
          </w:tcPr>
          <w:p w:rsidR="004437BF" w:rsidRPr="004437BF" w:rsidRDefault="004437BF" w:rsidP="004437BF">
            <w:pPr>
              <w:pStyle w:val="BodyText"/>
              <w:keepLines/>
            </w:pPr>
            <w:r>
              <w:t>Direct questions about this document to:</w:t>
            </w:r>
          </w:p>
        </w:tc>
      </w:tr>
      <w:bookmarkEnd w:id="119"/>
      <w:bookmarkEnd w:id="120"/>
      <w:bookmarkEnd w:id="121"/>
      <w:tr w:rsidR="004437BF" w:rsidTr="004437BF">
        <w:tc>
          <w:tcPr>
            <w:tcW w:w="9220" w:type="dxa"/>
            <w:gridSpan w:val="2"/>
            <w:shd w:val="solid" w:color="000000" w:fill="000000"/>
          </w:tcPr>
          <w:p w:rsidR="004437BF" w:rsidRPr="004437BF" w:rsidRDefault="004437BF" w:rsidP="004437BF">
            <w:pPr>
              <w:pStyle w:val="BodyText"/>
              <w:rPr>
                <w:sz w:val="2"/>
              </w:rPr>
            </w:pPr>
          </w:p>
        </w:tc>
      </w:tr>
      <w:bookmarkEnd w:id="116"/>
      <w:bookmarkEnd w:id="117"/>
      <w:bookmarkEnd w:id="118"/>
    </w:tbl>
    <w:p w:rsidR="00C12E5F" w:rsidRDefault="00C12E5F" w:rsidP="002552C4">
      <w:pPr>
        <w:pStyle w:val="BodyText"/>
      </w:pPr>
    </w:p>
    <w:bookmarkEnd w:id="106"/>
    <w:p w:rsidR="009E4252" w:rsidRDefault="009E4252" w:rsidP="009E4252">
      <w:pPr>
        <w:pStyle w:val="BodyText"/>
      </w:pPr>
    </w:p>
    <w:p w:rsidR="00A23587" w:rsidRDefault="00A23587" w:rsidP="0070105B">
      <w:pPr>
        <w:pStyle w:val="Heading2"/>
      </w:pPr>
      <w:bookmarkStart w:id="122" w:name="_Toc449643500"/>
      <w:bookmarkStart w:id="123" w:name="topic03"/>
      <w:r>
        <w:t>Quiz</w:t>
      </w:r>
      <w:bookmarkEnd w:id="122"/>
    </w:p>
    <w:p w:rsidR="00A23587" w:rsidRDefault="00636DEE" w:rsidP="0070105B">
      <w:pPr>
        <w:pStyle w:val="BodyText"/>
        <w:keepNext/>
        <w:rPr>
          <w:vanish/>
        </w:rPr>
      </w:pPr>
      <w:r w:rsidRPr="00636DEE">
        <w:rPr>
          <w:vanish/>
          <w:color w:val="C00000"/>
        </w:rPr>
        <w:t>These Directions are used only for those who will  be generating web-based training from this document – ExpressTrain Developer and Publisher level. PLEASE DO NOT DELETE THIS HIDDEN TEXT.</w:t>
      </w:r>
    </w:p>
    <w:p w:rsidR="00636DEE" w:rsidRPr="00E45F2C" w:rsidRDefault="00636DEE" w:rsidP="0070105B">
      <w:pPr>
        <w:pStyle w:val="BodyText"/>
        <w:keepNext/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6900"/>
      </w:tblGrid>
      <w:tr w:rsidR="00A23587" w:rsidRPr="00E45F2C" w:rsidTr="00CB74E1">
        <w:trPr>
          <w:hidden/>
        </w:trPr>
        <w:tc>
          <w:tcPr>
            <w:tcW w:w="9220" w:type="dxa"/>
            <w:gridSpan w:val="2"/>
            <w:shd w:val="solid" w:color="FFFFE1" w:fill="FFFFE1"/>
          </w:tcPr>
          <w:p w:rsidR="00A23587" w:rsidRPr="00E45F2C" w:rsidRDefault="00CB74E1" w:rsidP="00CB74E1">
            <w:pPr>
              <w:pStyle w:val="Fact"/>
              <w:rPr>
                <w:vanish/>
              </w:rPr>
            </w:pPr>
            <w:bookmarkStart w:id="124" w:name="ftcn51"/>
            <w:bookmarkStart w:id="125" w:name="ftid51"/>
            <w:bookmarkStart w:id="126" w:name="DISPLAY155"/>
            <w:r w:rsidRPr="00E45F2C">
              <w:rPr>
                <w:vanish/>
              </w:rPr>
              <w:t>Directions</w:t>
            </w:r>
          </w:p>
        </w:tc>
      </w:tr>
      <w:bookmarkEnd w:id="124"/>
      <w:tr w:rsidR="00A23587" w:rsidRPr="00E45F2C" w:rsidTr="00CB74E1">
        <w:trPr>
          <w:hidden/>
        </w:trPr>
        <w:tc>
          <w:tcPr>
            <w:tcW w:w="9220" w:type="dxa"/>
            <w:gridSpan w:val="2"/>
            <w:shd w:val="solid" w:color="000000" w:fill="000000"/>
          </w:tcPr>
          <w:p w:rsidR="00A23587" w:rsidRPr="00E45F2C" w:rsidRDefault="00A23587" w:rsidP="00E849E5">
            <w:pPr>
              <w:pStyle w:val="BodyText"/>
              <w:keepNext/>
              <w:rPr>
                <w:vanish/>
                <w:sz w:val="2"/>
              </w:rPr>
            </w:pPr>
          </w:p>
        </w:tc>
      </w:tr>
      <w:tr w:rsidR="00CB74E1" w:rsidRPr="00E45F2C" w:rsidTr="00CB74E1">
        <w:trPr>
          <w:hidden/>
        </w:trPr>
        <w:tc>
          <w:tcPr>
            <w:tcW w:w="2320" w:type="dxa"/>
            <w:shd w:val="solid" w:color="FFFFE1" w:fill="FFFFE1"/>
          </w:tcPr>
          <w:p w:rsidR="00CB74E1" w:rsidRPr="00E45F2C" w:rsidRDefault="00CB74E1" w:rsidP="00CB74E1">
            <w:pPr>
              <w:pStyle w:val="Heading3"/>
              <w:keepLines/>
              <w:rPr>
                <w:vanish/>
              </w:rPr>
            </w:pPr>
            <w:bookmarkStart w:id="127" w:name="dldl429"/>
            <w:bookmarkStart w:id="128" w:name="ftde51"/>
          </w:p>
        </w:tc>
        <w:tc>
          <w:tcPr>
            <w:tcW w:w="6900" w:type="dxa"/>
            <w:shd w:val="solid" w:color="FFFFE1" w:fill="FFFFE1"/>
          </w:tcPr>
          <w:p w:rsidR="00CB74E1" w:rsidRPr="00E45F2C" w:rsidRDefault="00CB74E1" w:rsidP="00CB74E1">
            <w:pPr>
              <w:pStyle w:val="Graphic"/>
              <w:rPr>
                <w:vanish/>
              </w:rPr>
            </w:pPr>
            <w:r w:rsidRPr="00E45F2C">
              <w:rPr>
                <w:noProof/>
                <w:vanish/>
              </w:rPr>
              <w:drawing>
                <wp:inline distT="0" distB="0" distL="0" distR="0" wp14:anchorId="779ADB7D" wp14:editId="0AE34A9E">
                  <wp:extent cx="1905000" cy="1905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4E1" w:rsidRPr="00E45F2C" w:rsidRDefault="00CB74E1" w:rsidP="00CB74E1">
            <w:pPr>
              <w:pStyle w:val="Caption"/>
              <w:keepLines/>
              <w:rPr>
                <w:vanish/>
              </w:rPr>
            </w:pPr>
            <w:r w:rsidRPr="00E45F2C">
              <w:rPr>
                <w:vanish/>
              </w:rPr>
              <w:t xml:space="preserve">Figure </w:t>
            </w:r>
            <w:r w:rsidRPr="00E45F2C">
              <w:rPr>
                <w:vanish/>
              </w:rPr>
              <w:fldChar w:fldCharType="begin"/>
            </w:r>
            <w:r w:rsidRPr="00E45F2C">
              <w:rPr>
                <w:vanish/>
              </w:rPr>
              <w:instrText xml:space="preserve"> SEQ Figure \* ARABIC </w:instrText>
            </w:r>
            <w:r w:rsidRPr="00E45F2C">
              <w:rPr>
                <w:vanish/>
              </w:rPr>
              <w:fldChar w:fldCharType="separate"/>
            </w:r>
            <w:r w:rsidR="002A44AA">
              <w:rPr>
                <w:noProof/>
                <w:vanish/>
              </w:rPr>
              <w:t>1</w:t>
            </w:r>
            <w:r w:rsidRPr="00E45F2C">
              <w:rPr>
                <w:vanish/>
              </w:rPr>
              <w:fldChar w:fldCharType="end"/>
            </w:r>
            <w:r w:rsidRPr="00E45F2C">
              <w:rPr>
                <w:vanish/>
              </w:rPr>
              <w:t>:</w:t>
            </w:r>
          </w:p>
        </w:tc>
      </w:tr>
      <w:tr w:rsidR="00CB74E1" w:rsidRPr="00E45F2C" w:rsidTr="00CB74E1">
        <w:trPr>
          <w:hidden/>
        </w:trPr>
        <w:tc>
          <w:tcPr>
            <w:tcW w:w="2320" w:type="dxa"/>
            <w:shd w:val="solid" w:color="C4BC96" w:fill="FFFFFF"/>
          </w:tcPr>
          <w:p w:rsidR="00CB74E1" w:rsidRPr="00E45F2C" w:rsidRDefault="00CB74E1" w:rsidP="00CB74E1">
            <w:pPr>
              <w:pStyle w:val="Heading3"/>
              <w:keepLines/>
              <w:rPr>
                <w:vanish/>
              </w:rPr>
            </w:pPr>
          </w:p>
        </w:tc>
        <w:tc>
          <w:tcPr>
            <w:tcW w:w="6900" w:type="dxa"/>
            <w:shd w:val="solid" w:color="FFFFE1" w:fill="FFFFE1"/>
          </w:tcPr>
          <w:p w:rsidR="00CB74E1" w:rsidRPr="00E45F2C" w:rsidRDefault="00CB74E1" w:rsidP="00CB74E1">
            <w:pPr>
              <w:pStyle w:val="BodyText"/>
              <w:keepLines/>
              <w:rPr>
                <w:vanish/>
              </w:rPr>
            </w:pPr>
            <w:r w:rsidRPr="00E45F2C">
              <w:rPr>
                <w:vanish/>
              </w:rPr>
              <w:t>When you feel you understand the information presented in this module, take the Test that follows.</w:t>
            </w:r>
          </w:p>
          <w:p w:rsidR="00CB74E1" w:rsidRPr="00E45F2C" w:rsidRDefault="00CB74E1" w:rsidP="00CB74E1">
            <w:pPr>
              <w:pStyle w:val="BodyText"/>
              <w:keepLines/>
              <w:rPr>
                <w:vanish/>
              </w:rPr>
            </w:pPr>
          </w:p>
          <w:p w:rsidR="00CB74E1" w:rsidRPr="00E45F2C" w:rsidRDefault="00CB74E1" w:rsidP="00CB74E1">
            <w:pPr>
              <w:pStyle w:val="BodyText"/>
              <w:keepLines/>
              <w:rPr>
                <w:vanish/>
              </w:rPr>
            </w:pPr>
            <w:r w:rsidRPr="00E45F2C">
              <w:rPr>
                <w:b/>
                <w:vanish/>
              </w:rPr>
              <w:t>For each multiple-choice question:</w:t>
            </w:r>
          </w:p>
          <w:p w:rsidR="00CB74E1" w:rsidRPr="00E45F2C" w:rsidRDefault="00CB74E1" w:rsidP="00CB74E1">
            <w:pPr>
              <w:pStyle w:val="BulletList"/>
              <w:tabs>
                <w:tab w:val="clear" w:pos="360"/>
              </w:tabs>
              <w:rPr>
                <w:vanish/>
              </w:rPr>
            </w:pPr>
            <w:r w:rsidRPr="00E45F2C">
              <w:rPr>
                <w:vanish/>
              </w:rPr>
              <w:t xml:space="preserve">Click on the grey box next to your answer and a yellow ball will appear in the box. </w:t>
            </w:r>
          </w:p>
          <w:p w:rsidR="00CB74E1" w:rsidRPr="00E45F2C" w:rsidRDefault="00CB74E1" w:rsidP="00CB74E1">
            <w:pPr>
              <w:pStyle w:val="BulletList"/>
              <w:tabs>
                <w:tab w:val="clear" w:pos="360"/>
              </w:tabs>
              <w:rPr>
                <w:vanish/>
              </w:rPr>
            </w:pPr>
            <w:r w:rsidRPr="00E45F2C">
              <w:rPr>
                <w:vanish/>
              </w:rPr>
              <w:t>Click the Next button [</w:t>
            </w:r>
            <w:r w:rsidRPr="00E45F2C">
              <w:rPr>
                <w:b/>
                <w:vanish/>
              </w:rPr>
              <w:t>&gt;</w:t>
            </w:r>
            <w:r w:rsidRPr="00E45F2C">
              <w:rPr>
                <w:vanish/>
              </w:rPr>
              <w:t xml:space="preserve">] on the navigation panel or press the </w:t>
            </w:r>
            <w:r w:rsidRPr="00E45F2C">
              <w:rPr>
                <w:b/>
                <w:vanish/>
              </w:rPr>
              <w:t>Enter</w:t>
            </w:r>
            <w:r w:rsidRPr="00E45F2C">
              <w:rPr>
                <w:vanish/>
              </w:rPr>
              <w:t xml:space="preserve"> key on your keyboard to move on to the next question.</w:t>
            </w:r>
          </w:p>
          <w:p w:rsidR="00CB74E1" w:rsidRPr="00E45F2C" w:rsidRDefault="00CB74E1" w:rsidP="00CB74E1">
            <w:pPr>
              <w:pStyle w:val="BulletList"/>
              <w:tabs>
                <w:tab w:val="clear" w:pos="360"/>
              </w:tabs>
              <w:rPr>
                <w:vanish/>
              </w:rPr>
            </w:pPr>
            <w:r w:rsidRPr="00E45F2C">
              <w:rPr>
                <w:vanish/>
              </w:rPr>
              <w:t xml:space="preserve">Continue through all of the questions until you come to the question Review page. </w:t>
            </w:r>
          </w:p>
          <w:p w:rsidR="00CB74E1" w:rsidRPr="00E45F2C" w:rsidRDefault="00CB74E1" w:rsidP="00CB74E1">
            <w:pPr>
              <w:pStyle w:val="BulletList"/>
              <w:tabs>
                <w:tab w:val="clear" w:pos="360"/>
              </w:tabs>
              <w:rPr>
                <w:vanish/>
              </w:rPr>
            </w:pPr>
            <w:r w:rsidRPr="00E45F2C">
              <w:rPr>
                <w:vanish/>
              </w:rPr>
              <w:t xml:space="preserve">The Review page tells you how many you answered correctly and how many you answered correctly on the first try. </w:t>
            </w:r>
          </w:p>
          <w:p w:rsidR="00CB74E1" w:rsidRPr="00E45F2C" w:rsidRDefault="00CB74E1" w:rsidP="00CB74E1">
            <w:pPr>
              <w:pStyle w:val="BodyText"/>
              <w:keepLines/>
              <w:rPr>
                <w:vanish/>
              </w:rPr>
            </w:pPr>
            <w:r w:rsidRPr="00E45F2C">
              <w:rPr>
                <w:b/>
                <w:vanish/>
              </w:rPr>
              <w:t>Good Luck!</w:t>
            </w:r>
          </w:p>
        </w:tc>
      </w:tr>
      <w:bookmarkEnd w:id="127"/>
      <w:bookmarkEnd w:id="128"/>
      <w:tr w:rsidR="00CB74E1" w:rsidRPr="00E45F2C" w:rsidTr="00CB74E1">
        <w:trPr>
          <w:hidden/>
        </w:trPr>
        <w:tc>
          <w:tcPr>
            <w:tcW w:w="9220" w:type="dxa"/>
            <w:gridSpan w:val="2"/>
            <w:shd w:val="solid" w:color="000000" w:fill="000000"/>
          </w:tcPr>
          <w:p w:rsidR="00CB74E1" w:rsidRPr="00E45F2C" w:rsidRDefault="00CB74E1" w:rsidP="00CB74E1">
            <w:pPr>
              <w:pStyle w:val="BodyText"/>
              <w:rPr>
                <w:vanish/>
                <w:sz w:val="2"/>
              </w:rPr>
            </w:pPr>
          </w:p>
        </w:tc>
      </w:tr>
      <w:bookmarkEnd w:id="125"/>
      <w:bookmarkEnd w:id="126"/>
    </w:tbl>
    <w:p w:rsidR="00A23587" w:rsidRPr="00E45F2C" w:rsidRDefault="00A23587" w:rsidP="002552C4">
      <w:pPr>
        <w:pStyle w:val="BodyText"/>
        <w:rPr>
          <w:vanish/>
        </w:rPr>
      </w:pPr>
    </w:p>
    <w:p w:rsidR="00A23587" w:rsidRDefault="00A23587" w:rsidP="002552C4">
      <w:pPr>
        <w:pStyle w:val="Body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840"/>
        <w:gridCol w:w="4460"/>
        <w:gridCol w:w="800"/>
        <w:gridCol w:w="800"/>
      </w:tblGrid>
      <w:tr w:rsid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5728D7" w:rsidRDefault="00C314D4" w:rsidP="00C314D4">
            <w:pPr>
              <w:pStyle w:val="Question"/>
            </w:pPr>
            <w:bookmarkStart w:id="129" w:name="qust15"/>
            <w:bookmarkStart w:id="130" w:name="quid15"/>
            <w:bookmarkStart w:id="131" w:name="pptDISPLAY160"/>
            <w:bookmarkStart w:id="132" w:name="DISPLAY176"/>
            <w:r w:rsidRPr="005728D7">
              <w:t>Enter your multiple choice question here.</w:t>
            </w:r>
          </w:p>
        </w:tc>
      </w:tr>
      <w:bookmarkEnd w:id="129"/>
      <w:tr w:rsidR="00A23587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A23587" w:rsidRPr="00C314D4" w:rsidRDefault="00A23587" w:rsidP="00E849E5">
            <w:pPr>
              <w:pStyle w:val="BodyText"/>
              <w:keepNext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Heading3"/>
            </w:pPr>
            <w:bookmarkStart w:id="133" w:name="qurs15"/>
            <w:r>
              <w:t>Question Responses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ColumnHeader"/>
            </w:pP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ColumnHeader"/>
            </w:pPr>
            <w:r>
              <w:t>Choice Text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InstructionsSmall"/>
            </w:pPr>
            <w:r>
              <w:t>"x" = correct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InstructionsSmall"/>
            </w:pPr>
            <w:r>
              <w:t>Pg.</w:t>
            </w: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Heading3"/>
            </w:pPr>
            <w:bookmarkStart w:id="134" w:name="qure53" w:colFirst="2" w:colLast="2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ColumnHeader"/>
            </w:pPr>
            <w:r>
              <w:t>A.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Response 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BodyText"/>
            </w:pPr>
            <w:r>
              <w:fldChar w:fldCharType="begin"/>
            </w:r>
            <w:r>
              <w:instrText xml:space="preserve"> PAGEREF rede53 \h </w:instrText>
            </w:r>
            <w:r>
              <w:fldChar w:fldCharType="separate"/>
            </w:r>
            <w:r w:rsidR="002A44AA">
              <w:rPr>
                <w:noProof/>
              </w:rPr>
              <w:t>8</w:t>
            </w:r>
            <w:r>
              <w:fldChar w:fldCharType="end"/>
            </w: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Heading3"/>
            </w:pPr>
            <w:bookmarkStart w:id="135" w:name="qure54" w:colFirst="2" w:colLast="2"/>
            <w:bookmarkEnd w:id="134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</w:pPr>
            <w:r>
              <w:t>B.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Response B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BodyText"/>
            </w:pPr>
            <w:r>
              <w:fldChar w:fldCharType="begin"/>
            </w:r>
            <w:r>
              <w:instrText xml:space="preserve"> PAGEREF rede54 \h </w:instrText>
            </w:r>
            <w:r>
              <w:fldChar w:fldCharType="separate"/>
            </w:r>
            <w:r w:rsidR="002A44AA">
              <w:rPr>
                <w:noProof/>
              </w:rPr>
              <w:t>8</w:t>
            </w:r>
            <w:r>
              <w:fldChar w:fldCharType="end"/>
            </w: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Heading3"/>
            </w:pPr>
            <w:bookmarkStart w:id="136" w:name="qure55" w:colFirst="2" w:colLast="2"/>
            <w:bookmarkEnd w:id="135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</w:pPr>
            <w:r>
              <w:t>C.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Response C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BodyText"/>
            </w:pPr>
            <w:r>
              <w:fldChar w:fldCharType="begin"/>
            </w:r>
            <w:r>
              <w:instrText xml:space="preserve"> PAGEREF rede55 \h </w:instrText>
            </w:r>
            <w:r>
              <w:fldChar w:fldCharType="separate"/>
            </w:r>
            <w:r w:rsidR="002A44AA">
              <w:rPr>
                <w:noProof/>
              </w:rPr>
              <w:t>8</w:t>
            </w:r>
            <w:r>
              <w:fldChar w:fldCharType="end"/>
            </w: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Heading3"/>
            </w:pPr>
            <w:bookmarkStart w:id="137" w:name="qure56" w:colFirst="2" w:colLast="2"/>
            <w:bookmarkEnd w:id="136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</w:pPr>
            <w:r>
              <w:t>D.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Response 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BodyText"/>
            </w:pPr>
            <w:r>
              <w:fldChar w:fldCharType="begin"/>
            </w:r>
            <w:r>
              <w:instrText xml:space="preserve"> PAGEREF rede56 \h </w:instrText>
            </w:r>
            <w:r>
              <w:fldChar w:fldCharType="separate"/>
            </w:r>
            <w:r w:rsidR="002A44AA">
              <w:rPr>
                <w:noProof/>
              </w:rPr>
              <w:t>8</w:t>
            </w:r>
            <w:r>
              <w:fldChar w:fldCharType="end"/>
            </w:r>
          </w:p>
        </w:tc>
      </w:tr>
      <w:bookmarkEnd w:id="133"/>
      <w:bookmarkEnd w:id="137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  <w:rPr>
                <w:rFonts w:ascii="Times New Roman" w:hAnsi="Times New Roman"/>
                <w:b w:val="0"/>
                <w:sz w:val="20"/>
              </w:rPr>
            </w:pPr>
            <w:bookmarkStart w:id="138" w:name="rede53"/>
            <w:r>
              <w:t>Response A.</w:t>
            </w:r>
            <w:r>
              <w:fldChar w:fldCharType="begin" w:fldLock="1"/>
            </w:r>
            <w:r>
              <w:instrText xml:space="preserve"> REF qure53 </w:instrText>
            </w:r>
            <w:r>
              <w:fldChar w:fldCharType="separate"/>
            </w:r>
          </w:p>
          <w:tbl>
            <w:tblPr>
              <w:tblW w:w="8800" w:type="dxa"/>
              <w:tblLayout w:type="fixed"/>
              <w:tblLook w:val="04A0" w:firstRow="1" w:lastRow="0" w:firstColumn="1" w:lastColumn="0" w:noHBand="0" w:noVBand="1"/>
            </w:tblPr>
            <w:tblGrid>
              <w:gridCol w:w="8800"/>
            </w:tblGrid>
            <w:tr w:rsidR="00C314D4" w:rsidTr="00C314D4">
              <w:tc>
                <w:tcPr>
                  <w:tcW w:w="8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E6E6"/>
                </w:tcPr>
                <w:p w:rsidR="00C314D4" w:rsidRDefault="00C314D4" w:rsidP="00A370E3">
                  <w:pPr>
                    <w:pStyle w:val="BodyText"/>
                  </w:pPr>
                  <w:r>
                    <w:t>Response A</w:t>
                  </w:r>
                </w:p>
              </w:tc>
            </w:tr>
          </w:tbl>
          <w:p w:rsidR="00C314D4" w:rsidRDefault="00C314D4" w:rsidP="00C314D4">
            <w:pPr>
              <w:pStyle w:val="ColumnHeader"/>
            </w:pPr>
            <w:r>
              <w:fldChar w:fldCharType="end"/>
            </w: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ColumnHeader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139" w:name="dldl562"/>
          </w:p>
        </w:tc>
        <w:tc>
          <w:tcPr>
            <w:tcW w:w="6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</w:p>
        </w:tc>
      </w:tr>
      <w:bookmarkEnd w:id="138"/>
      <w:bookmarkEnd w:id="139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  <w:rPr>
                <w:rFonts w:ascii="Times New Roman" w:hAnsi="Times New Roman"/>
                <w:b w:val="0"/>
                <w:sz w:val="20"/>
              </w:rPr>
            </w:pPr>
            <w:bookmarkStart w:id="140" w:name="rede54"/>
            <w:r>
              <w:t>Response B.</w:t>
            </w:r>
            <w:r>
              <w:fldChar w:fldCharType="begin" w:fldLock="1"/>
            </w:r>
            <w:r>
              <w:instrText xml:space="preserve"> REF qure54 </w:instrText>
            </w:r>
            <w:r>
              <w:fldChar w:fldCharType="separate"/>
            </w:r>
          </w:p>
          <w:tbl>
            <w:tblPr>
              <w:tblW w:w="8800" w:type="dxa"/>
              <w:tblLayout w:type="fixed"/>
              <w:tblLook w:val="04A0" w:firstRow="1" w:lastRow="0" w:firstColumn="1" w:lastColumn="0" w:noHBand="0" w:noVBand="1"/>
            </w:tblPr>
            <w:tblGrid>
              <w:gridCol w:w="8800"/>
            </w:tblGrid>
            <w:tr w:rsidR="00C314D4" w:rsidTr="00C314D4">
              <w:tc>
                <w:tcPr>
                  <w:tcW w:w="8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E6E6"/>
                </w:tcPr>
                <w:p w:rsidR="00C314D4" w:rsidRDefault="00C314D4" w:rsidP="00A370E3">
                  <w:pPr>
                    <w:pStyle w:val="BodyText"/>
                  </w:pPr>
                  <w:r>
                    <w:t>Response B</w:t>
                  </w:r>
                </w:p>
              </w:tc>
            </w:tr>
          </w:tbl>
          <w:p w:rsidR="00C314D4" w:rsidRPr="00C314D4" w:rsidRDefault="00C314D4" w:rsidP="00C314D4">
            <w:pPr>
              <w:pStyle w:val="ColumnHeader"/>
            </w:pPr>
            <w:r>
              <w:fldChar w:fldCharType="end"/>
            </w: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ColumnHeader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141" w:name="dldl428"/>
          </w:p>
        </w:tc>
        <w:tc>
          <w:tcPr>
            <w:tcW w:w="6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  <w:r>
              <w:t>The correct answer is B.</w:t>
            </w:r>
          </w:p>
        </w:tc>
      </w:tr>
      <w:bookmarkEnd w:id="140"/>
      <w:bookmarkEnd w:id="141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  <w:rPr>
                <w:rFonts w:ascii="Times New Roman" w:hAnsi="Times New Roman"/>
                <w:b w:val="0"/>
                <w:sz w:val="20"/>
              </w:rPr>
            </w:pPr>
            <w:bookmarkStart w:id="142" w:name="rede55"/>
            <w:r>
              <w:t>Response C.</w:t>
            </w:r>
            <w:r>
              <w:fldChar w:fldCharType="begin" w:fldLock="1"/>
            </w:r>
            <w:r>
              <w:instrText xml:space="preserve"> REF qure55 </w:instrText>
            </w:r>
            <w:r>
              <w:fldChar w:fldCharType="separate"/>
            </w:r>
          </w:p>
          <w:tbl>
            <w:tblPr>
              <w:tblW w:w="8800" w:type="dxa"/>
              <w:tblLayout w:type="fixed"/>
              <w:tblLook w:val="04A0" w:firstRow="1" w:lastRow="0" w:firstColumn="1" w:lastColumn="0" w:noHBand="0" w:noVBand="1"/>
            </w:tblPr>
            <w:tblGrid>
              <w:gridCol w:w="8800"/>
            </w:tblGrid>
            <w:tr w:rsidR="00C314D4" w:rsidTr="00C314D4">
              <w:tc>
                <w:tcPr>
                  <w:tcW w:w="8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E6E6"/>
                </w:tcPr>
                <w:p w:rsidR="00C314D4" w:rsidRDefault="00C314D4" w:rsidP="00A370E3">
                  <w:pPr>
                    <w:pStyle w:val="BodyText"/>
                  </w:pPr>
                  <w:r>
                    <w:t>Response C</w:t>
                  </w:r>
                </w:p>
              </w:tc>
            </w:tr>
          </w:tbl>
          <w:p w:rsidR="00C314D4" w:rsidRPr="00C314D4" w:rsidRDefault="00C314D4" w:rsidP="00C314D4">
            <w:pPr>
              <w:pStyle w:val="ColumnHeader"/>
            </w:pPr>
            <w:r>
              <w:fldChar w:fldCharType="end"/>
            </w: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ColumnHeader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143" w:name="dldl563"/>
          </w:p>
        </w:tc>
        <w:tc>
          <w:tcPr>
            <w:tcW w:w="6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</w:p>
        </w:tc>
      </w:tr>
      <w:bookmarkEnd w:id="142"/>
      <w:bookmarkEnd w:id="143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  <w:rPr>
                <w:rFonts w:ascii="Times New Roman" w:hAnsi="Times New Roman"/>
                <w:b w:val="0"/>
                <w:sz w:val="20"/>
              </w:rPr>
            </w:pPr>
            <w:bookmarkStart w:id="144" w:name="rede56"/>
            <w:r>
              <w:t>Response D.</w:t>
            </w:r>
            <w:r>
              <w:fldChar w:fldCharType="begin" w:fldLock="1"/>
            </w:r>
            <w:r>
              <w:instrText xml:space="preserve"> REF qure56 </w:instrText>
            </w:r>
            <w:r>
              <w:fldChar w:fldCharType="separate"/>
            </w:r>
          </w:p>
          <w:tbl>
            <w:tblPr>
              <w:tblW w:w="8800" w:type="dxa"/>
              <w:tblLayout w:type="fixed"/>
              <w:tblLook w:val="04A0" w:firstRow="1" w:lastRow="0" w:firstColumn="1" w:lastColumn="0" w:noHBand="0" w:noVBand="1"/>
            </w:tblPr>
            <w:tblGrid>
              <w:gridCol w:w="8800"/>
            </w:tblGrid>
            <w:tr w:rsidR="00C314D4" w:rsidTr="00C314D4">
              <w:tc>
                <w:tcPr>
                  <w:tcW w:w="8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E6E6"/>
                </w:tcPr>
                <w:p w:rsidR="00C314D4" w:rsidRDefault="00C314D4" w:rsidP="00A370E3">
                  <w:pPr>
                    <w:pStyle w:val="BodyText"/>
                  </w:pPr>
                  <w:r>
                    <w:t>Response D</w:t>
                  </w:r>
                </w:p>
              </w:tc>
            </w:tr>
          </w:tbl>
          <w:p w:rsidR="00C314D4" w:rsidRPr="00C314D4" w:rsidRDefault="00C314D4" w:rsidP="00C314D4">
            <w:pPr>
              <w:pStyle w:val="ColumnHeader"/>
            </w:pPr>
            <w:r>
              <w:fldChar w:fldCharType="end"/>
            </w: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ColumnHeader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145" w:name="dldl564"/>
          </w:p>
        </w:tc>
        <w:tc>
          <w:tcPr>
            <w:tcW w:w="6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</w:p>
        </w:tc>
      </w:tr>
      <w:bookmarkEnd w:id="144"/>
      <w:bookmarkEnd w:id="145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bookmarkEnd w:id="130"/>
      <w:bookmarkEnd w:id="131"/>
      <w:bookmarkEnd w:id="132"/>
    </w:tbl>
    <w:p w:rsidR="00A23587" w:rsidRDefault="00A23587" w:rsidP="002552C4">
      <w:pPr>
        <w:pStyle w:val="Body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840"/>
        <w:gridCol w:w="4460"/>
        <w:gridCol w:w="800"/>
        <w:gridCol w:w="800"/>
      </w:tblGrid>
      <w:tr w:rsid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052852" w:rsidRDefault="00C314D4" w:rsidP="00C314D4">
            <w:pPr>
              <w:pStyle w:val="Question"/>
            </w:pPr>
            <w:bookmarkStart w:id="146" w:name="qust17"/>
            <w:bookmarkStart w:id="147" w:name="quid17"/>
            <w:bookmarkStart w:id="148" w:name="DISPLAY390"/>
            <w:bookmarkStart w:id="149" w:name="pptDISPLAY391"/>
            <w:r w:rsidRPr="00052852">
              <w:t>Enter your multiple choice question here.</w:t>
            </w:r>
          </w:p>
        </w:tc>
      </w:tr>
      <w:bookmarkEnd w:id="146"/>
      <w:tr w:rsidR="00730C7A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730C7A" w:rsidRPr="00C314D4" w:rsidRDefault="00730C7A" w:rsidP="00730C7A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Heading3"/>
            </w:pPr>
            <w:bookmarkStart w:id="150" w:name="qurs17"/>
            <w:r>
              <w:t>Question Responses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ColumnHeader"/>
            </w:pP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ColumnHeader"/>
            </w:pPr>
            <w:r>
              <w:t>Choice Text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InstructionsSmall"/>
            </w:pPr>
            <w:r>
              <w:t>"x" = correct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InstructionsSmall"/>
            </w:pPr>
            <w:r>
              <w:t>Pg.</w:t>
            </w: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Heading3"/>
            </w:pPr>
            <w:bookmarkStart w:id="151" w:name="qure59" w:colFirst="2" w:colLast="2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ColumnHeader"/>
            </w:pPr>
            <w:r>
              <w:t>A.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Response 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BodyText"/>
            </w:pPr>
            <w:r>
              <w:fldChar w:fldCharType="begin"/>
            </w:r>
            <w:r>
              <w:instrText xml:space="preserve"> PAGEREF rede59 \h </w:instrText>
            </w:r>
            <w:r>
              <w:fldChar w:fldCharType="separate"/>
            </w:r>
            <w:r w:rsidR="002A44AA">
              <w:rPr>
                <w:noProof/>
              </w:rPr>
              <w:t>8</w:t>
            </w:r>
            <w:r>
              <w:fldChar w:fldCharType="end"/>
            </w: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Heading3"/>
            </w:pPr>
            <w:bookmarkStart w:id="152" w:name="qure60" w:colFirst="2" w:colLast="2"/>
            <w:bookmarkEnd w:id="151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</w:pPr>
            <w:r>
              <w:t>B.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Response B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BodyText"/>
            </w:pPr>
            <w:r>
              <w:fldChar w:fldCharType="begin"/>
            </w:r>
            <w:r>
              <w:instrText xml:space="preserve"> PAGEREF rede60 \h </w:instrText>
            </w:r>
            <w:r>
              <w:fldChar w:fldCharType="separate"/>
            </w:r>
            <w:r w:rsidR="002A44AA">
              <w:rPr>
                <w:noProof/>
              </w:rPr>
              <w:t>9</w:t>
            </w:r>
            <w:r>
              <w:fldChar w:fldCharType="end"/>
            </w: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Heading3"/>
            </w:pPr>
            <w:bookmarkStart w:id="153" w:name="qure61" w:colFirst="2" w:colLast="2"/>
            <w:bookmarkEnd w:id="152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</w:pPr>
            <w:r>
              <w:t>C.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Response C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BodyText"/>
            </w:pPr>
            <w:r>
              <w:fldChar w:fldCharType="begin"/>
            </w:r>
            <w:r>
              <w:instrText xml:space="preserve"> PAGEREF rede61 \h </w:instrText>
            </w:r>
            <w:r>
              <w:fldChar w:fldCharType="separate"/>
            </w:r>
            <w:r w:rsidR="002A44AA">
              <w:rPr>
                <w:noProof/>
              </w:rPr>
              <w:t>9</w:t>
            </w:r>
            <w:r>
              <w:fldChar w:fldCharType="end"/>
            </w: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Heading3"/>
            </w:pPr>
            <w:bookmarkStart w:id="154" w:name="qure62" w:colFirst="2" w:colLast="2"/>
            <w:bookmarkEnd w:id="153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</w:pPr>
            <w:r>
              <w:t>D.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Response 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BodyText"/>
            </w:pPr>
            <w:r>
              <w:fldChar w:fldCharType="begin"/>
            </w:r>
            <w:r>
              <w:instrText xml:space="preserve"> PAGEREF rede62 \h </w:instrText>
            </w:r>
            <w:r>
              <w:fldChar w:fldCharType="separate"/>
            </w:r>
            <w:r w:rsidR="002A44AA">
              <w:rPr>
                <w:noProof/>
              </w:rPr>
              <w:t>9</w:t>
            </w:r>
            <w:r>
              <w:fldChar w:fldCharType="end"/>
            </w:r>
          </w:p>
        </w:tc>
      </w:tr>
      <w:bookmarkEnd w:id="150"/>
      <w:bookmarkEnd w:id="154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  <w:rPr>
                <w:rFonts w:ascii="Times New Roman" w:hAnsi="Times New Roman"/>
                <w:b w:val="0"/>
                <w:sz w:val="20"/>
              </w:rPr>
            </w:pPr>
            <w:bookmarkStart w:id="155" w:name="rede59"/>
            <w:r>
              <w:t>Response A.</w:t>
            </w:r>
            <w:r>
              <w:fldChar w:fldCharType="begin" w:fldLock="1"/>
            </w:r>
            <w:r>
              <w:instrText xml:space="preserve"> REF qure59 </w:instrText>
            </w:r>
            <w:r>
              <w:fldChar w:fldCharType="separate"/>
            </w:r>
          </w:p>
          <w:tbl>
            <w:tblPr>
              <w:tblW w:w="8800" w:type="dxa"/>
              <w:tblLayout w:type="fixed"/>
              <w:tblLook w:val="04A0" w:firstRow="1" w:lastRow="0" w:firstColumn="1" w:lastColumn="0" w:noHBand="0" w:noVBand="1"/>
            </w:tblPr>
            <w:tblGrid>
              <w:gridCol w:w="8800"/>
            </w:tblGrid>
            <w:tr w:rsidR="00C314D4" w:rsidTr="00C314D4">
              <w:tc>
                <w:tcPr>
                  <w:tcW w:w="8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E6E6"/>
                </w:tcPr>
                <w:p w:rsidR="00C314D4" w:rsidRDefault="00C314D4" w:rsidP="00A370E3">
                  <w:pPr>
                    <w:pStyle w:val="BodyText"/>
                  </w:pPr>
                  <w:r>
                    <w:t>Response A</w:t>
                  </w:r>
                </w:p>
              </w:tc>
            </w:tr>
          </w:tbl>
          <w:p w:rsidR="00C314D4" w:rsidRDefault="00C314D4" w:rsidP="00C314D4">
            <w:pPr>
              <w:pStyle w:val="ColumnHeader"/>
            </w:pPr>
            <w:r>
              <w:fldChar w:fldCharType="end"/>
            </w: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ColumnHeader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156" w:name="dldl568"/>
          </w:p>
        </w:tc>
        <w:tc>
          <w:tcPr>
            <w:tcW w:w="6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</w:p>
        </w:tc>
      </w:tr>
      <w:bookmarkEnd w:id="155"/>
      <w:bookmarkEnd w:id="156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  <w:rPr>
                <w:rFonts w:ascii="Times New Roman" w:hAnsi="Times New Roman"/>
                <w:b w:val="0"/>
                <w:sz w:val="20"/>
              </w:rPr>
            </w:pPr>
            <w:bookmarkStart w:id="157" w:name="rede60"/>
            <w:r>
              <w:t>Response B.</w:t>
            </w:r>
            <w:r>
              <w:fldChar w:fldCharType="begin" w:fldLock="1"/>
            </w:r>
            <w:r>
              <w:instrText xml:space="preserve"> REF qure60 </w:instrText>
            </w:r>
            <w:r>
              <w:fldChar w:fldCharType="separate"/>
            </w:r>
          </w:p>
          <w:tbl>
            <w:tblPr>
              <w:tblW w:w="8800" w:type="dxa"/>
              <w:tblLayout w:type="fixed"/>
              <w:tblLook w:val="04A0" w:firstRow="1" w:lastRow="0" w:firstColumn="1" w:lastColumn="0" w:noHBand="0" w:noVBand="1"/>
            </w:tblPr>
            <w:tblGrid>
              <w:gridCol w:w="8800"/>
            </w:tblGrid>
            <w:tr w:rsidR="00C314D4" w:rsidTr="00C314D4">
              <w:tc>
                <w:tcPr>
                  <w:tcW w:w="8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E6E6"/>
                </w:tcPr>
                <w:p w:rsidR="00C314D4" w:rsidRDefault="00C314D4" w:rsidP="00A370E3">
                  <w:pPr>
                    <w:pStyle w:val="BodyText"/>
                  </w:pPr>
                  <w:r>
                    <w:t>Response B</w:t>
                  </w:r>
                </w:p>
              </w:tc>
            </w:tr>
          </w:tbl>
          <w:p w:rsidR="00C314D4" w:rsidRPr="00C314D4" w:rsidRDefault="00C314D4" w:rsidP="00C314D4">
            <w:pPr>
              <w:pStyle w:val="ColumnHeader"/>
            </w:pPr>
            <w:r>
              <w:fldChar w:fldCharType="end"/>
            </w: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ColumnHeader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158" w:name="dldl569"/>
          </w:p>
        </w:tc>
        <w:tc>
          <w:tcPr>
            <w:tcW w:w="6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  <w:r>
              <w:t>The correct answer is B.</w:t>
            </w:r>
          </w:p>
        </w:tc>
      </w:tr>
      <w:bookmarkEnd w:id="157"/>
      <w:bookmarkEnd w:id="158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  <w:rPr>
                <w:rFonts w:ascii="Times New Roman" w:hAnsi="Times New Roman"/>
                <w:b w:val="0"/>
                <w:sz w:val="20"/>
              </w:rPr>
            </w:pPr>
            <w:bookmarkStart w:id="159" w:name="rede61"/>
            <w:r>
              <w:t>Response C.</w:t>
            </w:r>
            <w:r>
              <w:fldChar w:fldCharType="begin" w:fldLock="1"/>
            </w:r>
            <w:r>
              <w:instrText xml:space="preserve"> REF qure61 </w:instrText>
            </w:r>
            <w:r>
              <w:fldChar w:fldCharType="separate"/>
            </w:r>
          </w:p>
          <w:tbl>
            <w:tblPr>
              <w:tblW w:w="8800" w:type="dxa"/>
              <w:tblLayout w:type="fixed"/>
              <w:tblLook w:val="04A0" w:firstRow="1" w:lastRow="0" w:firstColumn="1" w:lastColumn="0" w:noHBand="0" w:noVBand="1"/>
            </w:tblPr>
            <w:tblGrid>
              <w:gridCol w:w="8800"/>
            </w:tblGrid>
            <w:tr w:rsidR="00C314D4" w:rsidTr="00C314D4">
              <w:tc>
                <w:tcPr>
                  <w:tcW w:w="8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E6E6"/>
                </w:tcPr>
                <w:p w:rsidR="00C314D4" w:rsidRDefault="00C314D4" w:rsidP="00A370E3">
                  <w:pPr>
                    <w:pStyle w:val="BodyText"/>
                  </w:pPr>
                  <w:r>
                    <w:t>Response C</w:t>
                  </w:r>
                </w:p>
              </w:tc>
            </w:tr>
          </w:tbl>
          <w:p w:rsidR="00C314D4" w:rsidRPr="00C314D4" w:rsidRDefault="00C314D4" w:rsidP="00C314D4">
            <w:pPr>
              <w:pStyle w:val="ColumnHeader"/>
            </w:pPr>
            <w:r>
              <w:fldChar w:fldCharType="end"/>
            </w: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ColumnHeader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160" w:name="dldl570"/>
          </w:p>
        </w:tc>
        <w:tc>
          <w:tcPr>
            <w:tcW w:w="6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</w:p>
        </w:tc>
      </w:tr>
      <w:bookmarkEnd w:id="159"/>
      <w:bookmarkEnd w:id="160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  <w:rPr>
                <w:rFonts w:ascii="Times New Roman" w:hAnsi="Times New Roman"/>
                <w:b w:val="0"/>
                <w:sz w:val="20"/>
              </w:rPr>
            </w:pPr>
            <w:bookmarkStart w:id="161" w:name="rede62"/>
            <w:r>
              <w:t>Response D.</w:t>
            </w:r>
            <w:r>
              <w:fldChar w:fldCharType="begin" w:fldLock="1"/>
            </w:r>
            <w:r>
              <w:instrText xml:space="preserve"> REF qure62 </w:instrText>
            </w:r>
            <w:r>
              <w:fldChar w:fldCharType="separate"/>
            </w:r>
          </w:p>
          <w:tbl>
            <w:tblPr>
              <w:tblW w:w="8800" w:type="dxa"/>
              <w:tblLayout w:type="fixed"/>
              <w:tblLook w:val="04A0" w:firstRow="1" w:lastRow="0" w:firstColumn="1" w:lastColumn="0" w:noHBand="0" w:noVBand="1"/>
            </w:tblPr>
            <w:tblGrid>
              <w:gridCol w:w="8800"/>
            </w:tblGrid>
            <w:tr w:rsidR="00C314D4" w:rsidTr="00C314D4">
              <w:tc>
                <w:tcPr>
                  <w:tcW w:w="8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E6E6"/>
                </w:tcPr>
                <w:p w:rsidR="00C314D4" w:rsidRDefault="00C314D4" w:rsidP="00A370E3">
                  <w:pPr>
                    <w:pStyle w:val="BodyText"/>
                  </w:pPr>
                  <w:r>
                    <w:t>Response D</w:t>
                  </w:r>
                </w:p>
              </w:tc>
            </w:tr>
          </w:tbl>
          <w:p w:rsidR="00C314D4" w:rsidRPr="00C314D4" w:rsidRDefault="00C314D4" w:rsidP="00C314D4">
            <w:pPr>
              <w:pStyle w:val="ColumnHeader"/>
            </w:pPr>
            <w:r>
              <w:fldChar w:fldCharType="end"/>
            </w: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ColumnHeader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162" w:name="dldl571"/>
          </w:p>
        </w:tc>
        <w:tc>
          <w:tcPr>
            <w:tcW w:w="6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</w:p>
        </w:tc>
      </w:tr>
      <w:bookmarkEnd w:id="161"/>
      <w:bookmarkEnd w:id="162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bookmarkEnd w:id="147"/>
      <w:bookmarkEnd w:id="148"/>
      <w:bookmarkEnd w:id="149"/>
    </w:tbl>
    <w:p w:rsidR="00730C7A" w:rsidRDefault="00730C7A" w:rsidP="002552C4">
      <w:pPr>
        <w:pStyle w:val="Body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840"/>
        <w:gridCol w:w="4460"/>
        <w:gridCol w:w="800"/>
        <w:gridCol w:w="800"/>
      </w:tblGrid>
      <w:tr w:rsid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7A4627" w:rsidRDefault="00C314D4" w:rsidP="00C314D4">
            <w:pPr>
              <w:pStyle w:val="Question"/>
            </w:pPr>
            <w:bookmarkStart w:id="163" w:name="qust20"/>
            <w:bookmarkStart w:id="164" w:name="quid20"/>
            <w:bookmarkStart w:id="165" w:name="pptDISPLAY419"/>
            <w:bookmarkStart w:id="166" w:name="DISPLAY420"/>
            <w:r w:rsidRPr="007A4627">
              <w:t>Enter your multiple choice question here.</w:t>
            </w:r>
          </w:p>
        </w:tc>
      </w:tr>
      <w:bookmarkEnd w:id="163"/>
      <w:tr w:rsidR="0027487E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27487E" w:rsidRPr="00C314D4" w:rsidRDefault="0027487E" w:rsidP="0027487E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Heading3"/>
            </w:pPr>
            <w:bookmarkStart w:id="167" w:name="qurs20"/>
            <w:r>
              <w:t>Question Responses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ColumnHeader"/>
            </w:pP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ColumnHeader"/>
            </w:pPr>
            <w:r>
              <w:t>Choice Text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InstructionsSmall"/>
            </w:pPr>
            <w:r>
              <w:t>"x" = correct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InstructionsSmall"/>
            </w:pPr>
            <w:r>
              <w:t>Pg.</w:t>
            </w: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Heading3"/>
            </w:pPr>
            <w:bookmarkStart w:id="168" w:name="qure69" w:colFirst="2" w:colLast="2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Pr="00C314D4" w:rsidRDefault="00C314D4" w:rsidP="00C314D4">
            <w:pPr>
              <w:pStyle w:val="ColumnHeader"/>
            </w:pPr>
            <w:r>
              <w:t>A.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Response 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BodyText"/>
            </w:pPr>
            <w:r>
              <w:fldChar w:fldCharType="begin"/>
            </w:r>
            <w:r>
              <w:instrText xml:space="preserve"> PAGEREF rede69 \h </w:instrText>
            </w:r>
            <w:r>
              <w:fldChar w:fldCharType="separate"/>
            </w:r>
            <w:r w:rsidR="002A44AA">
              <w:rPr>
                <w:noProof/>
              </w:rPr>
              <w:t>9</w:t>
            </w:r>
            <w:r>
              <w:fldChar w:fldCharType="end"/>
            </w: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Heading3"/>
            </w:pPr>
            <w:bookmarkStart w:id="169" w:name="qure70" w:colFirst="2" w:colLast="2"/>
            <w:bookmarkEnd w:id="168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</w:pPr>
            <w:r>
              <w:t>B.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Response B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BodyText"/>
            </w:pPr>
            <w:r>
              <w:fldChar w:fldCharType="begin"/>
            </w:r>
            <w:r>
              <w:instrText xml:space="preserve"> PAGEREF rede70 \h </w:instrText>
            </w:r>
            <w:r>
              <w:fldChar w:fldCharType="separate"/>
            </w:r>
            <w:r w:rsidR="002A44AA">
              <w:rPr>
                <w:noProof/>
              </w:rPr>
              <w:t>9</w:t>
            </w:r>
            <w:r>
              <w:fldChar w:fldCharType="end"/>
            </w: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Heading3"/>
            </w:pPr>
            <w:bookmarkStart w:id="170" w:name="qure71" w:colFirst="2" w:colLast="2"/>
            <w:bookmarkEnd w:id="169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</w:pPr>
            <w:r>
              <w:t>C.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Response C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BodyText"/>
            </w:pPr>
            <w:r>
              <w:fldChar w:fldCharType="begin"/>
            </w:r>
            <w:r>
              <w:instrText xml:space="preserve"> PAGEREF rede71 \h </w:instrText>
            </w:r>
            <w:r>
              <w:fldChar w:fldCharType="separate"/>
            </w:r>
            <w:r w:rsidR="002A44AA">
              <w:rPr>
                <w:noProof/>
              </w:rPr>
              <w:t>9</w:t>
            </w:r>
            <w:r>
              <w:fldChar w:fldCharType="end"/>
            </w: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Heading3"/>
            </w:pPr>
            <w:bookmarkStart w:id="171" w:name="qure72" w:colFirst="2" w:colLast="2"/>
            <w:bookmarkEnd w:id="170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</w:pPr>
            <w:r>
              <w:t>D.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  <w:r>
              <w:t>Response 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Default="00C314D4" w:rsidP="00C314D4">
            <w:pPr>
              <w:pStyle w:val="BodyText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BodyText"/>
            </w:pPr>
            <w:r>
              <w:fldChar w:fldCharType="begin"/>
            </w:r>
            <w:r>
              <w:instrText xml:space="preserve"> PAGEREF rede72 \h </w:instrText>
            </w:r>
            <w:r>
              <w:fldChar w:fldCharType="separate"/>
            </w:r>
            <w:r w:rsidR="002A44AA">
              <w:rPr>
                <w:noProof/>
              </w:rPr>
              <w:t>9</w:t>
            </w:r>
            <w:r>
              <w:fldChar w:fldCharType="end"/>
            </w:r>
          </w:p>
        </w:tc>
      </w:tr>
      <w:bookmarkEnd w:id="167"/>
      <w:bookmarkEnd w:id="171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  <w:rPr>
                <w:rFonts w:ascii="Times New Roman" w:hAnsi="Times New Roman"/>
                <w:b w:val="0"/>
                <w:sz w:val="20"/>
              </w:rPr>
            </w:pPr>
            <w:bookmarkStart w:id="172" w:name="rede69"/>
            <w:r>
              <w:t>Response A.</w:t>
            </w:r>
            <w:r>
              <w:fldChar w:fldCharType="begin" w:fldLock="1"/>
            </w:r>
            <w:r>
              <w:instrText xml:space="preserve"> REF qure69 </w:instrText>
            </w:r>
            <w:r>
              <w:fldChar w:fldCharType="separate"/>
            </w:r>
          </w:p>
          <w:tbl>
            <w:tblPr>
              <w:tblW w:w="8800" w:type="dxa"/>
              <w:tblLayout w:type="fixed"/>
              <w:tblLook w:val="04A0" w:firstRow="1" w:lastRow="0" w:firstColumn="1" w:lastColumn="0" w:noHBand="0" w:noVBand="1"/>
            </w:tblPr>
            <w:tblGrid>
              <w:gridCol w:w="8800"/>
            </w:tblGrid>
            <w:tr w:rsidR="00C314D4" w:rsidTr="00C314D4">
              <w:tc>
                <w:tcPr>
                  <w:tcW w:w="8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E6E6"/>
                </w:tcPr>
                <w:p w:rsidR="00C314D4" w:rsidRDefault="00C314D4" w:rsidP="00A370E3">
                  <w:pPr>
                    <w:pStyle w:val="BodyText"/>
                  </w:pPr>
                  <w:r>
                    <w:t>Response A</w:t>
                  </w:r>
                </w:p>
              </w:tc>
            </w:tr>
          </w:tbl>
          <w:p w:rsidR="00C314D4" w:rsidRDefault="00C314D4" w:rsidP="00C314D4">
            <w:pPr>
              <w:pStyle w:val="ColumnHeader"/>
            </w:pPr>
            <w:r>
              <w:fldChar w:fldCharType="end"/>
            </w: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ColumnHeader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173" w:name="dldl589"/>
          </w:p>
        </w:tc>
        <w:tc>
          <w:tcPr>
            <w:tcW w:w="6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</w:p>
        </w:tc>
      </w:tr>
      <w:bookmarkEnd w:id="172"/>
      <w:bookmarkEnd w:id="173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  <w:rPr>
                <w:rFonts w:ascii="Times New Roman" w:hAnsi="Times New Roman"/>
                <w:b w:val="0"/>
                <w:sz w:val="20"/>
              </w:rPr>
            </w:pPr>
            <w:bookmarkStart w:id="174" w:name="rede70"/>
            <w:r>
              <w:t>Response B.</w:t>
            </w:r>
            <w:r>
              <w:fldChar w:fldCharType="begin" w:fldLock="1"/>
            </w:r>
            <w:r>
              <w:instrText xml:space="preserve"> REF qure70 </w:instrText>
            </w:r>
            <w:r>
              <w:fldChar w:fldCharType="separate"/>
            </w:r>
          </w:p>
          <w:tbl>
            <w:tblPr>
              <w:tblW w:w="8800" w:type="dxa"/>
              <w:tblLayout w:type="fixed"/>
              <w:tblLook w:val="04A0" w:firstRow="1" w:lastRow="0" w:firstColumn="1" w:lastColumn="0" w:noHBand="0" w:noVBand="1"/>
            </w:tblPr>
            <w:tblGrid>
              <w:gridCol w:w="8800"/>
            </w:tblGrid>
            <w:tr w:rsidR="00C314D4" w:rsidTr="00C314D4">
              <w:tc>
                <w:tcPr>
                  <w:tcW w:w="8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E6E6"/>
                </w:tcPr>
                <w:p w:rsidR="00C314D4" w:rsidRDefault="00C314D4" w:rsidP="00A370E3">
                  <w:pPr>
                    <w:pStyle w:val="BodyText"/>
                  </w:pPr>
                  <w:r>
                    <w:t>Response B</w:t>
                  </w:r>
                </w:p>
              </w:tc>
            </w:tr>
          </w:tbl>
          <w:p w:rsidR="00C314D4" w:rsidRPr="00C314D4" w:rsidRDefault="00C314D4" w:rsidP="00C314D4">
            <w:pPr>
              <w:pStyle w:val="ColumnHeader"/>
            </w:pPr>
            <w:r>
              <w:fldChar w:fldCharType="end"/>
            </w: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ColumnHeader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175" w:name="dldl590"/>
          </w:p>
        </w:tc>
        <w:tc>
          <w:tcPr>
            <w:tcW w:w="6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  <w:r>
              <w:t>The correct answer is B.</w:t>
            </w:r>
          </w:p>
        </w:tc>
      </w:tr>
      <w:bookmarkEnd w:id="174"/>
      <w:bookmarkEnd w:id="175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  <w:rPr>
                <w:rFonts w:ascii="Times New Roman" w:hAnsi="Times New Roman"/>
                <w:b w:val="0"/>
                <w:sz w:val="20"/>
              </w:rPr>
            </w:pPr>
            <w:bookmarkStart w:id="176" w:name="rede71"/>
            <w:r>
              <w:t>Response C.</w:t>
            </w:r>
            <w:r>
              <w:fldChar w:fldCharType="begin" w:fldLock="1"/>
            </w:r>
            <w:r>
              <w:instrText xml:space="preserve"> REF qure71 </w:instrText>
            </w:r>
            <w:r>
              <w:fldChar w:fldCharType="separate"/>
            </w:r>
          </w:p>
          <w:tbl>
            <w:tblPr>
              <w:tblW w:w="8800" w:type="dxa"/>
              <w:tblLayout w:type="fixed"/>
              <w:tblLook w:val="04A0" w:firstRow="1" w:lastRow="0" w:firstColumn="1" w:lastColumn="0" w:noHBand="0" w:noVBand="1"/>
            </w:tblPr>
            <w:tblGrid>
              <w:gridCol w:w="8800"/>
            </w:tblGrid>
            <w:tr w:rsidR="00C314D4" w:rsidTr="00C314D4">
              <w:tc>
                <w:tcPr>
                  <w:tcW w:w="8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E6E6"/>
                </w:tcPr>
                <w:p w:rsidR="00C314D4" w:rsidRDefault="00C314D4" w:rsidP="00A370E3">
                  <w:pPr>
                    <w:pStyle w:val="BodyText"/>
                  </w:pPr>
                  <w:r>
                    <w:t>Response C</w:t>
                  </w:r>
                </w:p>
              </w:tc>
            </w:tr>
          </w:tbl>
          <w:p w:rsidR="00C314D4" w:rsidRPr="00C314D4" w:rsidRDefault="00C314D4" w:rsidP="00C314D4">
            <w:pPr>
              <w:pStyle w:val="ColumnHeader"/>
            </w:pPr>
            <w:r>
              <w:fldChar w:fldCharType="end"/>
            </w: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ColumnHeader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177" w:name="dldl591"/>
          </w:p>
        </w:tc>
        <w:tc>
          <w:tcPr>
            <w:tcW w:w="6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</w:p>
        </w:tc>
      </w:tr>
      <w:bookmarkEnd w:id="176"/>
      <w:bookmarkEnd w:id="177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4BC96" w:fill="FFFFFF"/>
          </w:tcPr>
          <w:p w:rsidR="00C314D4" w:rsidRDefault="00C314D4" w:rsidP="00C314D4">
            <w:pPr>
              <w:pStyle w:val="ColumnHeader"/>
              <w:rPr>
                <w:rFonts w:ascii="Times New Roman" w:hAnsi="Times New Roman"/>
                <w:b w:val="0"/>
                <w:sz w:val="20"/>
              </w:rPr>
            </w:pPr>
            <w:bookmarkStart w:id="178" w:name="rede72"/>
            <w:r>
              <w:t>Response D.</w:t>
            </w:r>
            <w:r>
              <w:fldChar w:fldCharType="begin" w:fldLock="1"/>
            </w:r>
            <w:r>
              <w:instrText xml:space="preserve"> REF qure72 </w:instrText>
            </w:r>
            <w:r>
              <w:fldChar w:fldCharType="separate"/>
            </w:r>
          </w:p>
          <w:tbl>
            <w:tblPr>
              <w:tblW w:w="8800" w:type="dxa"/>
              <w:tblLayout w:type="fixed"/>
              <w:tblLook w:val="04A0" w:firstRow="1" w:lastRow="0" w:firstColumn="1" w:lastColumn="0" w:noHBand="0" w:noVBand="1"/>
            </w:tblPr>
            <w:tblGrid>
              <w:gridCol w:w="8800"/>
            </w:tblGrid>
            <w:tr w:rsidR="00C314D4" w:rsidTr="00C314D4">
              <w:tc>
                <w:tcPr>
                  <w:tcW w:w="8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E6E6"/>
                </w:tcPr>
                <w:p w:rsidR="00C314D4" w:rsidRDefault="00C314D4" w:rsidP="00A370E3">
                  <w:pPr>
                    <w:pStyle w:val="BodyText"/>
                  </w:pPr>
                  <w:r>
                    <w:t>Response D</w:t>
                  </w:r>
                </w:p>
              </w:tc>
            </w:tr>
          </w:tbl>
          <w:p w:rsidR="00C314D4" w:rsidRPr="00C314D4" w:rsidRDefault="00C314D4" w:rsidP="00C314D4">
            <w:pPr>
              <w:pStyle w:val="ColumnHeader"/>
            </w:pPr>
            <w:r>
              <w:fldChar w:fldCharType="end"/>
            </w:r>
          </w:p>
        </w:tc>
      </w:tr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ColumnHeader"/>
              <w:rPr>
                <w:sz w:val="2"/>
              </w:rPr>
            </w:pPr>
          </w:p>
        </w:tc>
      </w:tr>
      <w:tr w:rsidR="00C314D4" w:rsidRPr="00C314D4" w:rsidTr="00C314D4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Heading3"/>
              <w:keepLines/>
            </w:pPr>
            <w:bookmarkStart w:id="179" w:name="dldl592"/>
          </w:p>
        </w:tc>
        <w:tc>
          <w:tcPr>
            <w:tcW w:w="6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E1" w:fill="FFFFE1"/>
          </w:tcPr>
          <w:p w:rsidR="00C314D4" w:rsidRPr="00C314D4" w:rsidRDefault="00C314D4" w:rsidP="00C314D4">
            <w:pPr>
              <w:pStyle w:val="BodyText"/>
              <w:keepLines/>
            </w:pPr>
          </w:p>
        </w:tc>
      </w:tr>
      <w:bookmarkEnd w:id="178"/>
      <w:bookmarkEnd w:id="179"/>
      <w:tr w:rsidR="00C314D4" w:rsidRPr="00C314D4" w:rsidTr="00C314D4"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000000"/>
          </w:tcPr>
          <w:p w:rsidR="00C314D4" w:rsidRPr="00C314D4" w:rsidRDefault="00C314D4" w:rsidP="00C314D4">
            <w:pPr>
              <w:pStyle w:val="BodyText"/>
              <w:rPr>
                <w:sz w:val="2"/>
              </w:rPr>
            </w:pPr>
          </w:p>
        </w:tc>
      </w:tr>
      <w:bookmarkEnd w:id="164"/>
      <w:bookmarkEnd w:id="165"/>
      <w:bookmarkEnd w:id="166"/>
    </w:tbl>
    <w:p w:rsidR="0027487E" w:rsidRDefault="0027487E" w:rsidP="002552C4">
      <w:pPr>
        <w:pStyle w:val="BodyText"/>
      </w:pPr>
    </w:p>
    <w:p w:rsidR="00636DEE" w:rsidRPr="00636DEE" w:rsidRDefault="00636DEE" w:rsidP="00636DEE">
      <w:pPr>
        <w:pStyle w:val="BodyText"/>
        <w:keepNext/>
        <w:rPr>
          <w:vanish/>
        </w:rPr>
      </w:pPr>
      <w:r w:rsidRPr="00636DEE">
        <w:rPr>
          <w:vanish/>
          <w:color w:val="C00000"/>
        </w:rPr>
        <w:t>These Directions are used only for those who will  be generating web-based training from this document – ExpressTrain Developer and Publisher level. PLEASE DO NOT DELETE THIS HIDDEN TEXT.</w:t>
      </w:r>
    </w:p>
    <w:p w:rsidR="00A23587" w:rsidRPr="00E45F2C" w:rsidRDefault="00A23587" w:rsidP="002552C4">
      <w:pPr>
        <w:pStyle w:val="BodyText"/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6900"/>
      </w:tblGrid>
      <w:tr w:rsidR="00A23587" w:rsidRPr="00E45F2C" w:rsidTr="00CB74E1">
        <w:trPr>
          <w:hidden/>
        </w:trPr>
        <w:tc>
          <w:tcPr>
            <w:tcW w:w="9220" w:type="dxa"/>
            <w:gridSpan w:val="2"/>
            <w:shd w:val="solid" w:color="FFFFE1" w:fill="FFFFE1"/>
          </w:tcPr>
          <w:p w:rsidR="00A23587" w:rsidRPr="00E45F2C" w:rsidRDefault="00CB74E1" w:rsidP="00CB74E1">
            <w:pPr>
              <w:pStyle w:val="Fact"/>
              <w:rPr>
                <w:vanish/>
              </w:rPr>
            </w:pPr>
            <w:bookmarkStart w:id="180" w:name="ftcn52"/>
            <w:bookmarkStart w:id="181" w:name="ftid52"/>
            <w:bookmarkStart w:id="182" w:name="DISPLAY197"/>
            <w:r w:rsidRPr="00E45F2C">
              <w:rPr>
                <w:vanish/>
              </w:rPr>
              <w:t>How well did you do?</w:t>
            </w:r>
          </w:p>
        </w:tc>
      </w:tr>
      <w:bookmarkEnd w:id="180"/>
      <w:tr w:rsidR="00A23587" w:rsidRPr="00E45F2C" w:rsidTr="00CB74E1">
        <w:trPr>
          <w:hidden/>
        </w:trPr>
        <w:tc>
          <w:tcPr>
            <w:tcW w:w="9220" w:type="dxa"/>
            <w:gridSpan w:val="2"/>
            <w:shd w:val="solid" w:color="000000" w:fill="000000"/>
          </w:tcPr>
          <w:p w:rsidR="00A23587" w:rsidRPr="00E45F2C" w:rsidRDefault="00A23587" w:rsidP="00A23587">
            <w:pPr>
              <w:pStyle w:val="BodyText"/>
              <w:rPr>
                <w:vanish/>
                <w:sz w:val="2"/>
              </w:rPr>
            </w:pPr>
          </w:p>
        </w:tc>
      </w:tr>
      <w:tr w:rsidR="00CB74E1" w:rsidRPr="00E45F2C" w:rsidTr="00CB74E1">
        <w:trPr>
          <w:hidden/>
        </w:trPr>
        <w:tc>
          <w:tcPr>
            <w:tcW w:w="2320" w:type="dxa"/>
            <w:shd w:val="solid" w:color="FFFFE1" w:fill="FFFFE1"/>
          </w:tcPr>
          <w:p w:rsidR="00CB74E1" w:rsidRPr="00E45F2C" w:rsidRDefault="00CB74E1" w:rsidP="00CB74E1">
            <w:pPr>
              <w:pStyle w:val="Heading3"/>
              <w:keepLines/>
              <w:rPr>
                <w:vanish/>
              </w:rPr>
            </w:pPr>
            <w:bookmarkStart w:id="183" w:name="dldl430"/>
            <w:bookmarkStart w:id="184" w:name="ftde52"/>
          </w:p>
        </w:tc>
        <w:tc>
          <w:tcPr>
            <w:tcW w:w="6900" w:type="dxa"/>
            <w:shd w:val="solid" w:color="FFFFE1" w:fill="FFFFE1"/>
          </w:tcPr>
          <w:p w:rsidR="00CB74E1" w:rsidRPr="00E45F2C" w:rsidRDefault="00CB74E1" w:rsidP="00CB74E1">
            <w:pPr>
              <w:pStyle w:val="BodyText"/>
              <w:keepLines/>
              <w:rPr>
                <w:vanish/>
              </w:rPr>
            </w:pPr>
            <w:r w:rsidRPr="00E45F2C">
              <w:rPr>
                <w:vanish/>
              </w:rPr>
              <w:t xml:space="preserve">You have reached the end of the test questions for this lesson. </w:t>
            </w:r>
            <w:r w:rsidRPr="00E45F2C">
              <w:rPr>
                <w:b/>
                <w:vanish/>
              </w:rPr>
              <w:t>If you missed any questions:</w:t>
            </w:r>
            <w:r w:rsidRPr="00E45F2C">
              <w:rPr>
                <w:vanish/>
              </w:rPr>
              <w:t xml:space="preserve">  Click the </w:t>
            </w:r>
            <w:r w:rsidRPr="00E45F2C">
              <w:rPr>
                <w:b/>
                <w:vanish/>
              </w:rPr>
              <w:t>Review</w:t>
            </w:r>
            <w:r w:rsidRPr="00E45F2C">
              <w:rPr>
                <w:vanish/>
              </w:rPr>
              <w:t xml:space="preserve"> button below to turn on the review mode. Each question will be shown with your answer and the correct answer. The correct answer will be marked by a green ball; if your answer was incorrect it will be marked with a red X.To leave this lesson click the </w:t>
            </w:r>
            <w:r w:rsidRPr="00E45F2C">
              <w:rPr>
                <w:b/>
                <w:vanish/>
              </w:rPr>
              <w:t>Exit</w:t>
            </w:r>
            <w:r w:rsidRPr="00E45F2C">
              <w:rPr>
                <w:vanish/>
              </w:rPr>
              <w:t xml:space="preserve"> button</w:t>
            </w:r>
          </w:p>
        </w:tc>
      </w:tr>
      <w:bookmarkEnd w:id="183"/>
      <w:bookmarkEnd w:id="184"/>
      <w:tr w:rsidR="00CB74E1" w:rsidRPr="00E45F2C" w:rsidTr="00CB74E1">
        <w:trPr>
          <w:hidden/>
        </w:trPr>
        <w:tc>
          <w:tcPr>
            <w:tcW w:w="9220" w:type="dxa"/>
            <w:gridSpan w:val="2"/>
            <w:shd w:val="solid" w:color="000000" w:fill="000000"/>
          </w:tcPr>
          <w:p w:rsidR="00CB74E1" w:rsidRPr="00E45F2C" w:rsidRDefault="00CB74E1" w:rsidP="00CB74E1">
            <w:pPr>
              <w:pStyle w:val="BodyText"/>
              <w:rPr>
                <w:vanish/>
                <w:sz w:val="2"/>
              </w:rPr>
            </w:pPr>
          </w:p>
        </w:tc>
      </w:tr>
      <w:bookmarkEnd w:id="181"/>
      <w:bookmarkEnd w:id="182"/>
    </w:tbl>
    <w:p w:rsidR="00A23587" w:rsidRPr="00E45F2C" w:rsidRDefault="00A23587" w:rsidP="002552C4">
      <w:pPr>
        <w:pStyle w:val="BodyText"/>
        <w:rPr>
          <w:vanish/>
        </w:rPr>
      </w:pPr>
    </w:p>
    <w:bookmarkEnd w:id="123"/>
    <w:p w:rsidR="00A23587" w:rsidRDefault="00A23587" w:rsidP="002552C4">
      <w:pPr>
        <w:pStyle w:val="BodyText"/>
      </w:pPr>
    </w:p>
    <w:sectPr w:rsidR="00A23587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CC0" w:rsidRDefault="00831CC0">
      <w:r>
        <w:separator/>
      </w:r>
    </w:p>
  </w:endnote>
  <w:endnote w:type="continuationSeparator" w:id="0">
    <w:p w:rsidR="00831CC0" w:rsidRDefault="0083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DD1" w:rsidRDefault="00691DD1">
    <w:pPr>
      <w:pStyle w:val="FooterS2"/>
    </w:pPr>
    <w:r>
      <w:fldChar w:fldCharType="begin"/>
    </w:r>
    <w:r>
      <w:instrText>DOCPROPERTY "Module Number"</w:instrText>
    </w:r>
    <w:r>
      <w:fldChar w:fldCharType="separate"/>
    </w:r>
    <w:r>
      <w:t>sopbms1</w:t>
    </w:r>
    <w:r>
      <w:fldChar w:fldCharType="end"/>
    </w:r>
    <w:r>
      <w:t xml:space="preserve"> - </w:t>
    </w:r>
    <w:r>
      <w:fldChar w:fldCharType="begin"/>
    </w:r>
    <w:r>
      <w:instrText xml:space="preserve"> PAGE  </w:instrText>
    </w:r>
    <w:r>
      <w:fldChar w:fldCharType="separate"/>
    </w:r>
    <w:r>
      <w:t>1</w:t>
    </w:r>
    <w:r>
      <w:fldChar w:fldCharType="end"/>
    </w:r>
    <w:r>
      <w:t xml:space="preserve"> </w:t>
    </w:r>
    <w:r>
      <w:sym w:font="Symbol" w:char="F0B7"/>
    </w:r>
    <w:r>
      <w:t xml:space="preserve">  </w:t>
    </w:r>
    <w:r>
      <w:fldChar w:fldCharType="begin"/>
    </w:r>
    <w:r>
      <w:instrText xml:space="preserve"> STYLEREF "Heading 2" </w:instrText>
    </w:r>
    <w:r>
      <w:fldChar w:fldCharType="separate"/>
    </w:r>
    <w:r>
      <w:t>Introduction</w:t>
    </w:r>
    <w:r>
      <w:fldChar w:fldCharType="end"/>
    </w:r>
    <w:r>
      <w:tab/>
    </w:r>
    <w:r>
      <w:fldChar w:fldCharType="begin"/>
    </w:r>
    <w:r>
      <w:instrText>DOCPROPERTY "Module Title"</w:instrText>
    </w:r>
    <w:r>
      <w:fldChar w:fldCharType="separate"/>
    </w:r>
    <w:r>
      <w:t>sopbms1</w:t>
    </w:r>
    <w:r>
      <w:fldChar w:fldCharType="end"/>
    </w:r>
  </w:p>
  <w:p w:rsidR="00691DD1" w:rsidRDefault="00691DD1">
    <w:pPr>
      <w:pStyle w:val="FooterS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DD1" w:rsidRDefault="00691DD1">
    <w:pPr>
      <w:pStyle w:val="FooterS2"/>
    </w:pPr>
    <w:r>
      <w:fldChar w:fldCharType="begin"/>
    </w:r>
    <w:r>
      <w:instrText>DOCPROPERTY "Course Title"</w:instrText>
    </w:r>
    <w:r>
      <w:fldChar w:fldCharType="separate"/>
    </w:r>
    <w:r>
      <w:t>Standard Operating Procedure</w:t>
    </w:r>
    <w:r>
      <w:fldChar w:fldCharType="end"/>
    </w:r>
    <w:r>
      <w:tab/>
    </w:r>
    <w:r>
      <w:fldChar w:fldCharType="begin"/>
    </w:r>
    <w:r>
      <w:instrText xml:space="preserve"> STYLEREF "Heading 2" </w:instrText>
    </w:r>
    <w:r>
      <w:fldChar w:fldCharType="separate"/>
    </w:r>
    <w:r w:rsidR="0061600D">
      <w:t>Quiz</w:t>
    </w:r>
    <w:r>
      <w:fldChar w:fldCharType="end"/>
    </w:r>
    <w:r>
      <w:t xml:space="preserve">  </w:t>
    </w:r>
    <w:r>
      <w:sym w:font="Symbol" w:char="F0B7"/>
    </w:r>
    <w:r>
      <w:t xml:space="preserve">  </w:t>
    </w:r>
    <w:r>
      <w:fldChar w:fldCharType="begin"/>
    </w:r>
    <w:r>
      <w:instrText>DOCPROPERTY "Module number"</w:instrText>
    </w:r>
    <w:r>
      <w:fldChar w:fldCharType="separate"/>
    </w:r>
    <w:r>
      <w:t>001</w:t>
    </w:r>
    <w:r>
      <w:fldChar w:fldCharType="end"/>
    </w:r>
  </w:p>
  <w:p w:rsidR="00691DD1" w:rsidRDefault="00691DD1">
    <w:pPr>
      <w:pStyle w:val="FooterS2"/>
    </w:pPr>
    <w:r>
      <w:fldChar w:fldCharType="begin"/>
    </w:r>
    <w:r>
      <w:instrText>DOCPROPERTY "Module Title"</w:instrText>
    </w:r>
    <w:r>
      <w:fldChar w:fldCharType="separate"/>
    </w:r>
    <w:r>
      <w:t>Title of this SOP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DD1" w:rsidRDefault="00831CC0">
    <w:pPr>
      <w:pStyle w:val="FooterTitle"/>
    </w:pPr>
    <w:r>
      <w:fldChar w:fldCharType="begin"/>
    </w:r>
    <w:r>
      <w:instrText xml:space="preserve"> DOCPROPERTY "Copyright"  \* MERGEFORMAT </w:instrText>
    </w:r>
    <w:r>
      <w:fldChar w:fldCharType="separate"/>
    </w:r>
    <w:r w:rsidR="00691DD1">
      <w:t>c.2007 Bristol-Myers Squibb</w:t>
    </w:r>
    <w:r>
      <w:fldChar w:fldCharType="end"/>
    </w:r>
    <w:r w:rsidR="00691DD1">
      <w:tab/>
      <w:t>Developed by Princeton Center for Education Services,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CC0" w:rsidRDefault="00831CC0">
      <w:r>
        <w:separator/>
      </w:r>
    </w:p>
  </w:footnote>
  <w:footnote w:type="continuationSeparator" w:id="0">
    <w:p w:rsidR="00831CC0" w:rsidRDefault="00831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0484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5AB1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661C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79C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3CB6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0A9B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AF1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8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FC4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9071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6BFA"/>
    <w:multiLevelType w:val="multilevel"/>
    <w:tmpl w:val="02A4CF82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048633A9"/>
    <w:multiLevelType w:val="hybridMultilevel"/>
    <w:tmpl w:val="76169A3C"/>
    <w:lvl w:ilvl="0" w:tplc="0E4E24A4">
      <w:start w:val="1"/>
      <w:numFmt w:val="decimal"/>
      <w:pStyle w:val="TableofAuthoriti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C0A0B70"/>
    <w:multiLevelType w:val="multilevel"/>
    <w:tmpl w:val="82D8404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13" w15:restartNumberingAfterBreak="0">
    <w:nsid w:val="0CA53D7F"/>
    <w:multiLevelType w:val="hybridMultilevel"/>
    <w:tmpl w:val="E2B036EC"/>
    <w:lvl w:ilvl="0" w:tplc="9626C0B2">
      <w:start w:val="1"/>
      <w:numFmt w:val="bullet"/>
      <w:pStyle w:val="BulletLis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7739B0"/>
    <w:multiLevelType w:val="multilevel"/>
    <w:tmpl w:val="A1441B86"/>
    <w:lvl w:ilvl="0">
      <w:start w:val="1"/>
      <w:numFmt w:val="decimal"/>
      <w:lvlText w:val="%1.0"/>
      <w:lvlJc w:val="left"/>
      <w:pPr>
        <w:tabs>
          <w:tab w:val="num" w:pos="288"/>
        </w:tabs>
        <w:ind w:left="432" w:hanging="432"/>
      </w:pPr>
      <w:rPr>
        <w:rFonts w:ascii="Arial Narrow" w:hAnsi="Arial Narrow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576" w:hanging="576"/>
      </w:pPr>
      <w:rPr>
        <w:rFonts w:ascii="Arial Narrow" w:hAnsi="Arial Narrow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88"/>
        </w:tabs>
        <w:ind w:left="720" w:hanging="720"/>
      </w:pPr>
      <w:rPr>
        <w:rFonts w:ascii="Arial Narrow" w:hAnsi="Arial Narrow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"/>
        </w:tabs>
        <w:ind w:left="864" w:hanging="864"/>
      </w:pPr>
      <w:rPr>
        <w:rFonts w:ascii="Arial Narrow" w:hAnsi="Arial Narrow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617138B"/>
    <w:multiLevelType w:val="multilevel"/>
    <w:tmpl w:val="ED5EACDE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ascii="Arial Narrow" w:hAnsi="Arial Narrow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8483A3C"/>
    <w:multiLevelType w:val="multilevel"/>
    <w:tmpl w:val="EB9C685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87A29E5"/>
    <w:multiLevelType w:val="hybridMultilevel"/>
    <w:tmpl w:val="4A340C42"/>
    <w:lvl w:ilvl="0" w:tplc="8076A21C">
      <w:start w:val="1"/>
      <w:numFmt w:val="bullet"/>
      <w:pStyle w:val="BulletList3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ED0250"/>
    <w:multiLevelType w:val="multilevel"/>
    <w:tmpl w:val="2DE06AAE"/>
    <w:lvl w:ilvl="0">
      <w:start w:val="1"/>
      <w:numFmt w:val="decimal"/>
      <w:pStyle w:val="DataText"/>
      <w:lvlText w:val="%1."/>
      <w:lvlJc w:val="left"/>
      <w:pPr>
        <w:tabs>
          <w:tab w:val="num" w:pos="576"/>
        </w:tabs>
        <w:ind w:left="576" w:hanging="576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</w:lvl>
    <w:lvl w:ilvl="3">
      <w:start w:val="1"/>
      <w:numFmt w:val="decimal"/>
      <w:lvlText w:val="%1.%2.%3.%4."/>
      <w:lvlJc w:val="left"/>
      <w:pPr>
        <w:tabs>
          <w:tab w:val="num" w:pos="1008"/>
        </w:tabs>
        <w:ind w:left="1008" w:hanging="100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152" w:firstLine="288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22F07B8F"/>
    <w:multiLevelType w:val="multilevel"/>
    <w:tmpl w:val="0A908020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ascii="Arial Narrow" w:hAnsi="Arial Narrow" w:hint="default"/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23FA5DE2"/>
    <w:multiLevelType w:val="hybridMultilevel"/>
    <w:tmpl w:val="53F41DD0"/>
    <w:lvl w:ilvl="0" w:tplc="1570A79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8217BA"/>
    <w:multiLevelType w:val="singleLevel"/>
    <w:tmpl w:val="B9C41192"/>
    <w:lvl w:ilvl="0">
      <w:start w:val="1"/>
      <w:numFmt w:val="none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283C511A"/>
    <w:multiLevelType w:val="hybridMultilevel"/>
    <w:tmpl w:val="2C528A52"/>
    <w:lvl w:ilvl="0" w:tplc="631A4812">
      <w:start w:val="1"/>
      <w:numFmt w:val="bullet"/>
      <w:pStyle w:val="BulletListLN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6D6A15"/>
    <w:multiLevelType w:val="multilevel"/>
    <w:tmpl w:val="488E0042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2B87081A"/>
    <w:multiLevelType w:val="hybridMultilevel"/>
    <w:tmpl w:val="21B47798"/>
    <w:lvl w:ilvl="0" w:tplc="5D58964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CC36248"/>
    <w:multiLevelType w:val="hybridMultilevel"/>
    <w:tmpl w:val="D4C6642E"/>
    <w:lvl w:ilvl="0" w:tplc="93A6B5F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42CB2E34"/>
    <w:multiLevelType w:val="multilevel"/>
    <w:tmpl w:val="1C3A48A2"/>
    <w:lvl w:ilvl="0">
      <w:start w:val="1"/>
      <w:numFmt w:val="none"/>
      <w:pStyle w:val="dldl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dldl2"/>
      <w:lvlText w:val="%1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dldl3"/>
      <w:lvlText w:val="%1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pStyle w:val="dldl4"/>
      <w:lvlText w:val="%1%2.%3.%4."/>
      <w:lvlJc w:val="left"/>
      <w:pPr>
        <w:tabs>
          <w:tab w:val="num" w:pos="1512"/>
        </w:tabs>
        <w:ind w:left="1512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462661C1"/>
    <w:multiLevelType w:val="hybridMultilevel"/>
    <w:tmpl w:val="EBA8312E"/>
    <w:lvl w:ilvl="0" w:tplc="EE98EB6E">
      <w:start w:val="1"/>
      <w:numFmt w:val="decimal"/>
      <w:pStyle w:val="ListNumb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52E96"/>
    <w:multiLevelType w:val="singleLevel"/>
    <w:tmpl w:val="2FBEF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E77556"/>
    <w:multiLevelType w:val="multilevel"/>
    <w:tmpl w:val="EB9C685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5DF7277E"/>
    <w:multiLevelType w:val="multilevel"/>
    <w:tmpl w:val="8CD2B6B4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ascii="Arial Narrow" w:hAnsi="Arial Narrow" w:hint="default"/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EB87EF0"/>
    <w:multiLevelType w:val="multilevel"/>
    <w:tmpl w:val="D890BB02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613A37DF"/>
    <w:multiLevelType w:val="singleLevel"/>
    <w:tmpl w:val="BD028180"/>
    <w:lvl w:ilvl="0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28F5D0A"/>
    <w:multiLevelType w:val="multilevel"/>
    <w:tmpl w:val="516C03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 w15:restartNumberingAfterBreak="0">
    <w:nsid w:val="64B96964"/>
    <w:multiLevelType w:val="hybridMultilevel"/>
    <w:tmpl w:val="C4F6C5C2"/>
    <w:lvl w:ilvl="0" w:tplc="F1700576">
      <w:start w:val="1"/>
      <w:numFmt w:val="bullet"/>
      <w:pStyle w:val="BulletList2LN"/>
      <w:lvlText w:val="o"/>
      <w:lvlJc w:val="left"/>
      <w:pPr>
        <w:ind w:left="720" w:hanging="360"/>
      </w:pPr>
      <w:rPr>
        <w:rFonts w:ascii="Courier New" w:hAnsi="Courier New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85EA4"/>
    <w:multiLevelType w:val="singleLevel"/>
    <w:tmpl w:val="0BD4FDC0"/>
    <w:lvl w:ilvl="0">
      <w:start w:val="1"/>
      <w:numFmt w:val="bullet"/>
      <w:pStyle w:val="Non-examp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16503D"/>
    <w:multiLevelType w:val="hybridMultilevel"/>
    <w:tmpl w:val="EE584DFC"/>
    <w:lvl w:ilvl="0" w:tplc="475CEB5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4E2C2F"/>
    <w:multiLevelType w:val="hybridMultilevel"/>
    <w:tmpl w:val="7D58F8A8"/>
    <w:lvl w:ilvl="0" w:tplc="7B169E98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969C0"/>
    <w:multiLevelType w:val="singleLevel"/>
    <w:tmpl w:val="D22A3AB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39" w15:restartNumberingAfterBreak="0">
    <w:nsid w:val="7C2D1D65"/>
    <w:multiLevelType w:val="hybridMultilevel"/>
    <w:tmpl w:val="AA9247B4"/>
    <w:lvl w:ilvl="0" w:tplc="DFBCB6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9A6507"/>
    <w:multiLevelType w:val="singleLevel"/>
    <w:tmpl w:val="426C7640"/>
    <w:lvl w:ilvl="0">
      <w:start w:val="1"/>
      <w:numFmt w:val="bullet"/>
      <w:pStyle w:val="BulletListL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D197097"/>
    <w:multiLevelType w:val="hybridMultilevel"/>
    <w:tmpl w:val="362EF8B2"/>
    <w:lvl w:ilvl="0" w:tplc="15C476A4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F119C"/>
    <w:multiLevelType w:val="hybridMultilevel"/>
    <w:tmpl w:val="AA7C0258"/>
    <w:lvl w:ilvl="0" w:tplc="E1CAADE6">
      <w:start w:val="1"/>
      <w:numFmt w:val="lowerLetter"/>
      <w:pStyle w:val="Number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40"/>
  </w:num>
  <w:num w:numId="3">
    <w:abstractNumId w:val="28"/>
  </w:num>
  <w:num w:numId="4">
    <w:abstractNumId w:val="8"/>
  </w:num>
  <w:num w:numId="5">
    <w:abstractNumId w:val="36"/>
  </w:num>
  <w:num w:numId="6">
    <w:abstractNumId w:val="35"/>
  </w:num>
  <w:num w:numId="7">
    <w:abstractNumId w:val="11"/>
  </w:num>
  <w:num w:numId="8">
    <w:abstractNumId w:val="21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5"/>
  </w:num>
  <w:num w:numId="20">
    <w:abstractNumId w:val="29"/>
  </w:num>
  <w:num w:numId="21">
    <w:abstractNumId w:val="12"/>
  </w:num>
  <w:num w:numId="22">
    <w:abstractNumId w:val="16"/>
  </w:num>
  <w:num w:numId="23">
    <w:abstractNumId w:val="14"/>
  </w:num>
  <w:num w:numId="24">
    <w:abstractNumId w:val="19"/>
  </w:num>
  <w:num w:numId="25">
    <w:abstractNumId w:val="30"/>
  </w:num>
  <w:num w:numId="26">
    <w:abstractNumId w:val="15"/>
  </w:num>
  <w:num w:numId="27">
    <w:abstractNumId w:val="24"/>
  </w:num>
  <w:num w:numId="28">
    <w:abstractNumId w:val="20"/>
  </w:num>
  <w:num w:numId="29">
    <w:abstractNumId w:val="42"/>
  </w:num>
  <w:num w:numId="30">
    <w:abstractNumId w:val="39"/>
  </w:num>
  <w:num w:numId="31">
    <w:abstractNumId w:val="23"/>
  </w:num>
  <w:num w:numId="32">
    <w:abstractNumId w:val="31"/>
  </w:num>
  <w:num w:numId="33">
    <w:abstractNumId w:val="10"/>
  </w:num>
  <w:num w:numId="34">
    <w:abstractNumId w:val="33"/>
  </w:num>
  <w:num w:numId="35">
    <w:abstractNumId w:val="22"/>
  </w:num>
  <w:num w:numId="36">
    <w:abstractNumId w:val="34"/>
  </w:num>
  <w:num w:numId="37">
    <w:abstractNumId w:val="38"/>
  </w:num>
  <w:num w:numId="38">
    <w:abstractNumId w:val="32"/>
    <w:lvlOverride w:ilvl="0">
      <w:startOverride w:val="1"/>
    </w:lvlOverride>
  </w:num>
  <w:num w:numId="39">
    <w:abstractNumId w:val="20"/>
    <w:lvlOverride w:ilvl="0">
      <w:startOverride w:val="1"/>
    </w:lvlOverride>
  </w:num>
  <w:num w:numId="40">
    <w:abstractNumId w:val="26"/>
  </w:num>
  <w:num w:numId="41">
    <w:abstractNumId w:val="17"/>
  </w:num>
  <w:num w:numId="42">
    <w:abstractNumId w:val="13"/>
  </w:num>
  <w:num w:numId="43">
    <w:abstractNumId w:val="17"/>
    <w:lvlOverride w:ilvl="0">
      <w:startOverride w:val="1"/>
    </w:lvlOverride>
  </w:num>
  <w:num w:numId="44">
    <w:abstractNumId w:val="13"/>
    <w:lvlOverride w:ilvl="0">
      <w:startOverride w:val="1"/>
    </w:lvlOverride>
  </w:num>
  <w:num w:numId="45">
    <w:abstractNumId w:val="27"/>
  </w:num>
  <w:num w:numId="46">
    <w:abstractNumId w:val="37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attachedTemplate r:id="rId1"/>
  <w:linkStyles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c1_Attachment_revision" w:val="   "/>
    <w:docVar w:name="cc1_Complete_Rewrite" w:val="   "/>
    <w:docVar w:name="cc1_Content_Change_Description" w:val=" "/>
    <w:docVar w:name="cc1_Delete_PWP" w:val="   "/>
    <w:docVar w:name="cc1_Effective_Date" w:val=" "/>
    <w:docVar w:name="cc1_Equipment_Change" w:val="   "/>
    <w:docVar w:name="cc1_Explanation_for_NTR" w:val=" "/>
    <w:docVar w:name="cc1_Location" w:val=" …"/>
    <w:docVar w:name="cc1_MA_Date" w:val=" "/>
    <w:docVar w:name="cc1_Maintenance_Approval" w:val=" …"/>
    <w:docVar w:name="cc1_New_PWP" w:val="   "/>
    <w:docVar w:name="cc1_Nomenclature_Change" w:val="   "/>
    <w:docVar w:name="cc1_Other" w:val="   "/>
    <w:docVar w:name="cc1_PA_Date" w:val=" "/>
    <w:docVar w:name="cc1_Pre_Approval_Review" w:val=" New Document"/>
    <w:docVar w:name="cc1_Procedural_Change" w:val="   "/>
    <w:docVar w:name="cc1_Production_Approval" w:val=" …"/>
    <w:docVar w:name="cc1_QOA_Date" w:val=" "/>
    <w:docVar w:name="cc1_Qual_Ops_Approval" w:val=" …"/>
    <w:docVar w:name="cc1_Reference" w:val=" …"/>
    <w:docVar w:name="cc1_Replaces" w:val=" "/>
    <w:docVar w:name="cc1_Rev_No" w:val=" …"/>
    <w:docVar w:name="cc1_Revise_PWP" w:val="   "/>
    <w:docVar w:name="cc1_Tech_Ops_Approval" w:val=" …"/>
    <w:docVar w:name="cc1_Three_Year_Review" w:val="   "/>
    <w:docVar w:name="cc1_TOA_Date" w:val=" "/>
    <w:docVar w:name="cc1_TR_forWhom" w:val=" "/>
    <w:docVar w:name="cc1_Training_Required" w:val="   "/>
    <w:docVar w:name="cc1_Typo_Change" w:val="   "/>
    <w:docVar w:name="ctrDisplay" w:val="881"/>
    <w:docVar w:name="CurrentModuleID" w:val="1"/>
    <w:docVar w:name="flexreport" w:val=",C:\xtProject\nnn\assessment_report_definition.doc"/>
    <w:docVar w:name="KCClass" w:val="prid8"/>
    <w:docVar w:name="lastFRName" w:val="C:\xtProject\nnn\reports\nnn.docx"/>
    <w:docVar w:name="PortPass2Okay" w:val="Okay"/>
    <w:docVar w:name="TaskList" w:val="0000000100000"/>
    <w:docVar w:name="topic00" w:val="Introduction_x0009_11111"/>
    <w:docVar w:name="topic01" w:val="Procedure_x0009_11111"/>
    <w:docVar w:name="topic02" w:val="Additional Information_x0009_11111"/>
    <w:docVar w:name="topic03" w:val="Quiz_x0009_11111"/>
  </w:docVars>
  <w:rsids>
    <w:rsidRoot w:val="00E01248"/>
    <w:rsid w:val="00000345"/>
    <w:rsid w:val="000008DD"/>
    <w:rsid w:val="000028E0"/>
    <w:rsid w:val="0000766E"/>
    <w:rsid w:val="00007D81"/>
    <w:rsid w:val="0001012D"/>
    <w:rsid w:val="00013547"/>
    <w:rsid w:val="00016260"/>
    <w:rsid w:val="000176FF"/>
    <w:rsid w:val="00017C01"/>
    <w:rsid w:val="00023156"/>
    <w:rsid w:val="00024562"/>
    <w:rsid w:val="00024F3D"/>
    <w:rsid w:val="00027A1C"/>
    <w:rsid w:val="00027A1F"/>
    <w:rsid w:val="000325C6"/>
    <w:rsid w:val="0003476F"/>
    <w:rsid w:val="00034918"/>
    <w:rsid w:val="00034926"/>
    <w:rsid w:val="00036B79"/>
    <w:rsid w:val="00036BA4"/>
    <w:rsid w:val="000379B5"/>
    <w:rsid w:val="00037A8D"/>
    <w:rsid w:val="0004059B"/>
    <w:rsid w:val="00040AE1"/>
    <w:rsid w:val="00041680"/>
    <w:rsid w:val="0004509B"/>
    <w:rsid w:val="0004699E"/>
    <w:rsid w:val="00047174"/>
    <w:rsid w:val="0005130D"/>
    <w:rsid w:val="00056B20"/>
    <w:rsid w:val="00057040"/>
    <w:rsid w:val="00057394"/>
    <w:rsid w:val="000577F2"/>
    <w:rsid w:val="00060D79"/>
    <w:rsid w:val="00061DA9"/>
    <w:rsid w:val="000644FE"/>
    <w:rsid w:val="00067A0B"/>
    <w:rsid w:val="00070DF0"/>
    <w:rsid w:val="00071150"/>
    <w:rsid w:val="00071A14"/>
    <w:rsid w:val="000830AB"/>
    <w:rsid w:val="00083AA3"/>
    <w:rsid w:val="00083FC7"/>
    <w:rsid w:val="00084E97"/>
    <w:rsid w:val="0008677F"/>
    <w:rsid w:val="00086DE1"/>
    <w:rsid w:val="00087B21"/>
    <w:rsid w:val="000901A1"/>
    <w:rsid w:val="00090B1C"/>
    <w:rsid w:val="00091E2F"/>
    <w:rsid w:val="0009491F"/>
    <w:rsid w:val="000A0182"/>
    <w:rsid w:val="000A073B"/>
    <w:rsid w:val="000A3D02"/>
    <w:rsid w:val="000A420C"/>
    <w:rsid w:val="000A4A9B"/>
    <w:rsid w:val="000A73CA"/>
    <w:rsid w:val="000A7E90"/>
    <w:rsid w:val="000B078B"/>
    <w:rsid w:val="000B1D64"/>
    <w:rsid w:val="000B1F9F"/>
    <w:rsid w:val="000B5ADF"/>
    <w:rsid w:val="000B608A"/>
    <w:rsid w:val="000B6757"/>
    <w:rsid w:val="000B741D"/>
    <w:rsid w:val="000C4AEB"/>
    <w:rsid w:val="000C5472"/>
    <w:rsid w:val="000C57C4"/>
    <w:rsid w:val="000C5BA9"/>
    <w:rsid w:val="000C723E"/>
    <w:rsid w:val="000C7670"/>
    <w:rsid w:val="000C7E17"/>
    <w:rsid w:val="000D1E3F"/>
    <w:rsid w:val="000D69AB"/>
    <w:rsid w:val="000D748A"/>
    <w:rsid w:val="000E000A"/>
    <w:rsid w:val="000E0652"/>
    <w:rsid w:val="000E0FC2"/>
    <w:rsid w:val="000E4562"/>
    <w:rsid w:val="000E4918"/>
    <w:rsid w:val="000E531E"/>
    <w:rsid w:val="000E60CB"/>
    <w:rsid w:val="000E6206"/>
    <w:rsid w:val="000E67F0"/>
    <w:rsid w:val="000F05D1"/>
    <w:rsid w:val="000F4C6A"/>
    <w:rsid w:val="000F5F34"/>
    <w:rsid w:val="000F6C81"/>
    <w:rsid w:val="00100EC7"/>
    <w:rsid w:val="00102B6C"/>
    <w:rsid w:val="00103443"/>
    <w:rsid w:val="00105D03"/>
    <w:rsid w:val="001101F3"/>
    <w:rsid w:val="00115A15"/>
    <w:rsid w:val="00115CD4"/>
    <w:rsid w:val="001172E6"/>
    <w:rsid w:val="00117FA4"/>
    <w:rsid w:val="001271B9"/>
    <w:rsid w:val="00127477"/>
    <w:rsid w:val="0012785E"/>
    <w:rsid w:val="00130DD8"/>
    <w:rsid w:val="001329CF"/>
    <w:rsid w:val="001350BB"/>
    <w:rsid w:val="001360AA"/>
    <w:rsid w:val="00137C76"/>
    <w:rsid w:val="00140A0E"/>
    <w:rsid w:val="001420E3"/>
    <w:rsid w:val="00142902"/>
    <w:rsid w:val="00143E15"/>
    <w:rsid w:val="00145077"/>
    <w:rsid w:val="001461D2"/>
    <w:rsid w:val="0015147D"/>
    <w:rsid w:val="00153A21"/>
    <w:rsid w:val="001559A9"/>
    <w:rsid w:val="001610E6"/>
    <w:rsid w:val="00163132"/>
    <w:rsid w:val="00167B18"/>
    <w:rsid w:val="00170621"/>
    <w:rsid w:val="00171985"/>
    <w:rsid w:val="0017285F"/>
    <w:rsid w:val="00172E09"/>
    <w:rsid w:val="00173D2C"/>
    <w:rsid w:val="001740CD"/>
    <w:rsid w:val="00174751"/>
    <w:rsid w:val="00174F01"/>
    <w:rsid w:val="00180E5C"/>
    <w:rsid w:val="00181029"/>
    <w:rsid w:val="00181B75"/>
    <w:rsid w:val="00182F13"/>
    <w:rsid w:val="00184C78"/>
    <w:rsid w:val="001873A8"/>
    <w:rsid w:val="001923B6"/>
    <w:rsid w:val="00192FDE"/>
    <w:rsid w:val="00195071"/>
    <w:rsid w:val="001963EF"/>
    <w:rsid w:val="001A0F8D"/>
    <w:rsid w:val="001A1894"/>
    <w:rsid w:val="001A1963"/>
    <w:rsid w:val="001A211C"/>
    <w:rsid w:val="001A53E4"/>
    <w:rsid w:val="001A661C"/>
    <w:rsid w:val="001A7A33"/>
    <w:rsid w:val="001B2758"/>
    <w:rsid w:val="001C0D74"/>
    <w:rsid w:val="001C1D7A"/>
    <w:rsid w:val="001C3140"/>
    <w:rsid w:val="001C3A9E"/>
    <w:rsid w:val="001D09FE"/>
    <w:rsid w:val="001D3299"/>
    <w:rsid w:val="001E1EA0"/>
    <w:rsid w:val="001E1FF4"/>
    <w:rsid w:val="001E2DCB"/>
    <w:rsid w:val="001E2FB4"/>
    <w:rsid w:val="001E3082"/>
    <w:rsid w:val="001E5B3A"/>
    <w:rsid w:val="001F02AA"/>
    <w:rsid w:val="001F2DA4"/>
    <w:rsid w:val="001F3055"/>
    <w:rsid w:val="001F39D2"/>
    <w:rsid w:val="001F474C"/>
    <w:rsid w:val="001F4FD0"/>
    <w:rsid w:val="001F5498"/>
    <w:rsid w:val="001F648B"/>
    <w:rsid w:val="001F692D"/>
    <w:rsid w:val="001F70CA"/>
    <w:rsid w:val="00200B2C"/>
    <w:rsid w:val="002025DA"/>
    <w:rsid w:val="00204960"/>
    <w:rsid w:val="00205713"/>
    <w:rsid w:val="00207115"/>
    <w:rsid w:val="0021077D"/>
    <w:rsid w:val="00210B05"/>
    <w:rsid w:val="00211D17"/>
    <w:rsid w:val="00212AED"/>
    <w:rsid w:val="00212B03"/>
    <w:rsid w:val="00213935"/>
    <w:rsid w:val="002147D8"/>
    <w:rsid w:val="0021646A"/>
    <w:rsid w:val="00221110"/>
    <w:rsid w:val="0022188B"/>
    <w:rsid w:val="00225355"/>
    <w:rsid w:val="0022571B"/>
    <w:rsid w:val="00227D20"/>
    <w:rsid w:val="00233179"/>
    <w:rsid w:val="0023486A"/>
    <w:rsid w:val="00234F5E"/>
    <w:rsid w:val="002355D8"/>
    <w:rsid w:val="00235677"/>
    <w:rsid w:val="00237D29"/>
    <w:rsid w:val="002414E7"/>
    <w:rsid w:val="002421FC"/>
    <w:rsid w:val="00242299"/>
    <w:rsid w:val="00242A94"/>
    <w:rsid w:val="00245F20"/>
    <w:rsid w:val="0024603E"/>
    <w:rsid w:val="0025285D"/>
    <w:rsid w:val="002552C4"/>
    <w:rsid w:val="0025588C"/>
    <w:rsid w:val="00255E6C"/>
    <w:rsid w:val="002562E5"/>
    <w:rsid w:val="00257641"/>
    <w:rsid w:val="002604A3"/>
    <w:rsid w:val="00260E15"/>
    <w:rsid w:val="002621ED"/>
    <w:rsid w:val="0026699F"/>
    <w:rsid w:val="0026790D"/>
    <w:rsid w:val="00270C34"/>
    <w:rsid w:val="0027292F"/>
    <w:rsid w:val="0027487E"/>
    <w:rsid w:val="002771D3"/>
    <w:rsid w:val="002801A2"/>
    <w:rsid w:val="00282F1D"/>
    <w:rsid w:val="0028414A"/>
    <w:rsid w:val="00285B7D"/>
    <w:rsid w:val="00287347"/>
    <w:rsid w:val="00287BA4"/>
    <w:rsid w:val="00287FEC"/>
    <w:rsid w:val="00291054"/>
    <w:rsid w:val="002916EE"/>
    <w:rsid w:val="00291EDE"/>
    <w:rsid w:val="00292A2F"/>
    <w:rsid w:val="00292E46"/>
    <w:rsid w:val="002933BC"/>
    <w:rsid w:val="00295A5A"/>
    <w:rsid w:val="00295AE5"/>
    <w:rsid w:val="0029624C"/>
    <w:rsid w:val="002967A8"/>
    <w:rsid w:val="002A1E03"/>
    <w:rsid w:val="002A33DB"/>
    <w:rsid w:val="002A3629"/>
    <w:rsid w:val="002A39F6"/>
    <w:rsid w:val="002A44AA"/>
    <w:rsid w:val="002A754C"/>
    <w:rsid w:val="002A7F73"/>
    <w:rsid w:val="002B28CE"/>
    <w:rsid w:val="002B4E7C"/>
    <w:rsid w:val="002B69D4"/>
    <w:rsid w:val="002C1640"/>
    <w:rsid w:val="002C1860"/>
    <w:rsid w:val="002C341E"/>
    <w:rsid w:val="002C5E20"/>
    <w:rsid w:val="002C6EF0"/>
    <w:rsid w:val="002C7AA5"/>
    <w:rsid w:val="002D06F9"/>
    <w:rsid w:val="002D2D4B"/>
    <w:rsid w:val="002D54D3"/>
    <w:rsid w:val="002D5804"/>
    <w:rsid w:val="002E0BBD"/>
    <w:rsid w:val="002E4D9F"/>
    <w:rsid w:val="002E5FE3"/>
    <w:rsid w:val="002E698E"/>
    <w:rsid w:val="002E7695"/>
    <w:rsid w:val="002E7F07"/>
    <w:rsid w:val="002F13C9"/>
    <w:rsid w:val="002F4029"/>
    <w:rsid w:val="002F5F8C"/>
    <w:rsid w:val="002F6ED5"/>
    <w:rsid w:val="00300FB2"/>
    <w:rsid w:val="003010F1"/>
    <w:rsid w:val="00307FA7"/>
    <w:rsid w:val="00310B53"/>
    <w:rsid w:val="00311279"/>
    <w:rsid w:val="00312AD1"/>
    <w:rsid w:val="00314B7F"/>
    <w:rsid w:val="00314FDA"/>
    <w:rsid w:val="00316A59"/>
    <w:rsid w:val="003221BF"/>
    <w:rsid w:val="00325D56"/>
    <w:rsid w:val="00330845"/>
    <w:rsid w:val="003313AB"/>
    <w:rsid w:val="003315C3"/>
    <w:rsid w:val="0033290E"/>
    <w:rsid w:val="00333F0B"/>
    <w:rsid w:val="00334246"/>
    <w:rsid w:val="003357FB"/>
    <w:rsid w:val="0033679E"/>
    <w:rsid w:val="00337085"/>
    <w:rsid w:val="003406E6"/>
    <w:rsid w:val="00341983"/>
    <w:rsid w:val="00342218"/>
    <w:rsid w:val="0034381B"/>
    <w:rsid w:val="00343C4F"/>
    <w:rsid w:val="00346630"/>
    <w:rsid w:val="003468CF"/>
    <w:rsid w:val="00346BC1"/>
    <w:rsid w:val="00346C1F"/>
    <w:rsid w:val="00346C57"/>
    <w:rsid w:val="00353056"/>
    <w:rsid w:val="00356D38"/>
    <w:rsid w:val="00360523"/>
    <w:rsid w:val="00362679"/>
    <w:rsid w:val="00364FEA"/>
    <w:rsid w:val="0036667D"/>
    <w:rsid w:val="0037017D"/>
    <w:rsid w:val="0037059D"/>
    <w:rsid w:val="003712AB"/>
    <w:rsid w:val="00371949"/>
    <w:rsid w:val="0037519C"/>
    <w:rsid w:val="003856FB"/>
    <w:rsid w:val="003908C7"/>
    <w:rsid w:val="00391751"/>
    <w:rsid w:val="00392CD5"/>
    <w:rsid w:val="003954AA"/>
    <w:rsid w:val="003975E3"/>
    <w:rsid w:val="003A11D4"/>
    <w:rsid w:val="003A2628"/>
    <w:rsid w:val="003A3326"/>
    <w:rsid w:val="003A373E"/>
    <w:rsid w:val="003A45A2"/>
    <w:rsid w:val="003A4A2B"/>
    <w:rsid w:val="003A74CA"/>
    <w:rsid w:val="003B03A1"/>
    <w:rsid w:val="003B6438"/>
    <w:rsid w:val="003C0717"/>
    <w:rsid w:val="003C0953"/>
    <w:rsid w:val="003C2CE3"/>
    <w:rsid w:val="003C303A"/>
    <w:rsid w:val="003C507B"/>
    <w:rsid w:val="003C7A68"/>
    <w:rsid w:val="003D4C63"/>
    <w:rsid w:val="003E1F37"/>
    <w:rsid w:val="003F0024"/>
    <w:rsid w:val="003F0045"/>
    <w:rsid w:val="003F0A11"/>
    <w:rsid w:val="003F165F"/>
    <w:rsid w:val="003F2710"/>
    <w:rsid w:val="003F2A46"/>
    <w:rsid w:val="003F531E"/>
    <w:rsid w:val="003F6B18"/>
    <w:rsid w:val="003F7938"/>
    <w:rsid w:val="004009A2"/>
    <w:rsid w:val="00402425"/>
    <w:rsid w:val="00404803"/>
    <w:rsid w:val="00405358"/>
    <w:rsid w:val="00405D62"/>
    <w:rsid w:val="00412884"/>
    <w:rsid w:val="00414F66"/>
    <w:rsid w:val="004208A5"/>
    <w:rsid w:val="0042544E"/>
    <w:rsid w:val="004271AC"/>
    <w:rsid w:val="00431044"/>
    <w:rsid w:val="004345B2"/>
    <w:rsid w:val="004370D1"/>
    <w:rsid w:val="004372BA"/>
    <w:rsid w:val="004379D0"/>
    <w:rsid w:val="00440507"/>
    <w:rsid w:val="00443165"/>
    <w:rsid w:val="00443225"/>
    <w:rsid w:val="0044354C"/>
    <w:rsid w:val="004437BF"/>
    <w:rsid w:val="00443F10"/>
    <w:rsid w:val="00443FC8"/>
    <w:rsid w:val="004459F6"/>
    <w:rsid w:val="004466BE"/>
    <w:rsid w:val="00451A46"/>
    <w:rsid w:val="00461E90"/>
    <w:rsid w:val="00461F6B"/>
    <w:rsid w:val="004620CE"/>
    <w:rsid w:val="004654C8"/>
    <w:rsid w:val="004669B6"/>
    <w:rsid w:val="00467FEE"/>
    <w:rsid w:val="00470C9A"/>
    <w:rsid w:val="004715A4"/>
    <w:rsid w:val="00471710"/>
    <w:rsid w:val="004717E9"/>
    <w:rsid w:val="00471F42"/>
    <w:rsid w:val="00472851"/>
    <w:rsid w:val="00472C32"/>
    <w:rsid w:val="00473366"/>
    <w:rsid w:val="00473577"/>
    <w:rsid w:val="004759FB"/>
    <w:rsid w:val="004759FD"/>
    <w:rsid w:val="00477142"/>
    <w:rsid w:val="004807A0"/>
    <w:rsid w:val="00480B32"/>
    <w:rsid w:val="00481416"/>
    <w:rsid w:val="004814A0"/>
    <w:rsid w:val="00481A90"/>
    <w:rsid w:val="00484689"/>
    <w:rsid w:val="0048477F"/>
    <w:rsid w:val="00486374"/>
    <w:rsid w:val="00486FB0"/>
    <w:rsid w:val="00487650"/>
    <w:rsid w:val="00487EC7"/>
    <w:rsid w:val="00490498"/>
    <w:rsid w:val="00495D53"/>
    <w:rsid w:val="00496D76"/>
    <w:rsid w:val="004970F8"/>
    <w:rsid w:val="0049784A"/>
    <w:rsid w:val="004A09EB"/>
    <w:rsid w:val="004A69EE"/>
    <w:rsid w:val="004B08F2"/>
    <w:rsid w:val="004B0AF8"/>
    <w:rsid w:val="004B2C56"/>
    <w:rsid w:val="004B2FE7"/>
    <w:rsid w:val="004B46E6"/>
    <w:rsid w:val="004B4C96"/>
    <w:rsid w:val="004C0A5E"/>
    <w:rsid w:val="004C10F7"/>
    <w:rsid w:val="004C120B"/>
    <w:rsid w:val="004C1A05"/>
    <w:rsid w:val="004C2748"/>
    <w:rsid w:val="004C3A29"/>
    <w:rsid w:val="004C46C4"/>
    <w:rsid w:val="004C7BBD"/>
    <w:rsid w:val="004D1C8A"/>
    <w:rsid w:val="004D2859"/>
    <w:rsid w:val="004D3BB6"/>
    <w:rsid w:val="004D4837"/>
    <w:rsid w:val="004D4DFF"/>
    <w:rsid w:val="004D51E3"/>
    <w:rsid w:val="004E01C2"/>
    <w:rsid w:val="004E0D39"/>
    <w:rsid w:val="004E4FBD"/>
    <w:rsid w:val="004E60C6"/>
    <w:rsid w:val="004E64F7"/>
    <w:rsid w:val="004F07E4"/>
    <w:rsid w:val="004F2B94"/>
    <w:rsid w:val="004F2CBA"/>
    <w:rsid w:val="004F57DC"/>
    <w:rsid w:val="004F5902"/>
    <w:rsid w:val="005015DC"/>
    <w:rsid w:val="00502198"/>
    <w:rsid w:val="00506F7F"/>
    <w:rsid w:val="0050704D"/>
    <w:rsid w:val="00511632"/>
    <w:rsid w:val="00511D70"/>
    <w:rsid w:val="00521494"/>
    <w:rsid w:val="00521516"/>
    <w:rsid w:val="00521A89"/>
    <w:rsid w:val="00523E10"/>
    <w:rsid w:val="00532FB7"/>
    <w:rsid w:val="00533012"/>
    <w:rsid w:val="00533F7A"/>
    <w:rsid w:val="00535656"/>
    <w:rsid w:val="005357D1"/>
    <w:rsid w:val="00535C6F"/>
    <w:rsid w:val="00535E69"/>
    <w:rsid w:val="005364D1"/>
    <w:rsid w:val="00537AA6"/>
    <w:rsid w:val="00541596"/>
    <w:rsid w:val="005425D7"/>
    <w:rsid w:val="0054719B"/>
    <w:rsid w:val="00547651"/>
    <w:rsid w:val="005478D4"/>
    <w:rsid w:val="005501F4"/>
    <w:rsid w:val="0055340D"/>
    <w:rsid w:val="005571C8"/>
    <w:rsid w:val="005572CE"/>
    <w:rsid w:val="00557453"/>
    <w:rsid w:val="00557DA5"/>
    <w:rsid w:val="00561290"/>
    <w:rsid w:val="00563100"/>
    <w:rsid w:val="005631BF"/>
    <w:rsid w:val="00564297"/>
    <w:rsid w:val="0056470F"/>
    <w:rsid w:val="005667A0"/>
    <w:rsid w:val="005702A8"/>
    <w:rsid w:val="00570574"/>
    <w:rsid w:val="00574D04"/>
    <w:rsid w:val="005756F6"/>
    <w:rsid w:val="00575C7A"/>
    <w:rsid w:val="005771CC"/>
    <w:rsid w:val="00581014"/>
    <w:rsid w:val="00582E61"/>
    <w:rsid w:val="00584053"/>
    <w:rsid w:val="00584F08"/>
    <w:rsid w:val="0058622E"/>
    <w:rsid w:val="00590CEA"/>
    <w:rsid w:val="00592764"/>
    <w:rsid w:val="005931BA"/>
    <w:rsid w:val="00594785"/>
    <w:rsid w:val="00596351"/>
    <w:rsid w:val="0059653E"/>
    <w:rsid w:val="00597351"/>
    <w:rsid w:val="0059753B"/>
    <w:rsid w:val="005A206A"/>
    <w:rsid w:val="005A2602"/>
    <w:rsid w:val="005A3B42"/>
    <w:rsid w:val="005A3CDA"/>
    <w:rsid w:val="005A643A"/>
    <w:rsid w:val="005B3319"/>
    <w:rsid w:val="005B451F"/>
    <w:rsid w:val="005B767E"/>
    <w:rsid w:val="005C3CF6"/>
    <w:rsid w:val="005C4806"/>
    <w:rsid w:val="005C5181"/>
    <w:rsid w:val="005C5DDC"/>
    <w:rsid w:val="005C7A6F"/>
    <w:rsid w:val="005C7BFF"/>
    <w:rsid w:val="005D3BB8"/>
    <w:rsid w:val="005D3EF9"/>
    <w:rsid w:val="005D4001"/>
    <w:rsid w:val="005D45D9"/>
    <w:rsid w:val="005D46F8"/>
    <w:rsid w:val="005D6B20"/>
    <w:rsid w:val="005D7DDD"/>
    <w:rsid w:val="005E2932"/>
    <w:rsid w:val="005E6601"/>
    <w:rsid w:val="005E6F6C"/>
    <w:rsid w:val="005E7324"/>
    <w:rsid w:val="005F17D9"/>
    <w:rsid w:val="005F195D"/>
    <w:rsid w:val="005F5EFB"/>
    <w:rsid w:val="005F6025"/>
    <w:rsid w:val="005F75C2"/>
    <w:rsid w:val="0060024E"/>
    <w:rsid w:val="006008C1"/>
    <w:rsid w:val="00601427"/>
    <w:rsid w:val="006014FA"/>
    <w:rsid w:val="0060316C"/>
    <w:rsid w:val="00605550"/>
    <w:rsid w:val="00610F15"/>
    <w:rsid w:val="00614433"/>
    <w:rsid w:val="00615BB7"/>
    <w:rsid w:val="00615EC6"/>
    <w:rsid w:val="0061600D"/>
    <w:rsid w:val="0061658E"/>
    <w:rsid w:val="006202E8"/>
    <w:rsid w:val="00624A16"/>
    <w:rsid w:val="00626678"/>
    <w:rsid w:val="00631A1E"/>
    <w:rsid w:val="00633ADE"/>
    <w:rsid w:val="00634053"/>
    <w:rsid w:val="006343E7"/>
    <w:rsid w:val="00635184"/>
    <w:rsid w:val="00636DEE"/>
    <w:rsid w:val="0063701D"/>
    <w:rsid w:val="00640DDF"/>
    <w:rsid w:val="00641470"/>
    <w:rsid w:val="00642C29"/>
    <w:rsid w:val="00643E01"/>
    <w:rsid w:val="0064513C"/>
    <w:rsid w:val="00645B71"/>
    <w:rsid w:val="00646F77"/>
    <w:rsid w:val="00647174"/>
    <w:rsid w:val="00650AFC"/>
    <w:rsid w:val="00652EF1"/>
    <w:rsid w:val="00654446"/>
    <w:rsid w:val="006545EA"/>
    <w:rsid w:val="00654931"/>
    <w:rsid w:val="00656A11"/>
    <w:rsid w:val="00656FE1"/>
    <w:rsid w:val="00657459"/>
    <w:rsid w:val="006577F5"/>
    <w:rsid w:val="00662904"/>
    <w:rsid w:val="0066323B"/>
    <w:rsid w:val="00664540"/>
    <w:rsid w:val="00665FDB"/>
    <w:rsid w:val="00666F7F"/>
    <w:rsid w:val="006676A9"/>
    <w:rsid w:val="00671A87"/>
    <w:rsid w:val="006759B7"/>
    <w:rsid w:val="00675F64"/>
    <w:rsid w:val="00677C07"/>
    <w:rsid w:val="00681E66"/>
    <w:rsid w:val="006825C5"/>
    <w:rsid w:val="00683AAF"/>
    <w:rsid w:val="006854F5"/>
    <w:rsid w:val="00687B16"/>
    <w:rsid w:val="00691DD1"/>
    <w:rsid w:val="00691EB6"/>
    <w:rsid w:val="006923FF"/>
    <w:rsid w:val="0069332C"/>
    <w:rsid w:val="00694BDD"/>
    <w:rsid w:val="0069640F"/>
    <w:rsid w:val="006A2B04"/>
    <w:rsid w:val="006A3382"/>
    <w:rsid w:val="006A5320"/>
    <w:rsid w:val="006A572D"/>
    <w:rsid w:val="006A59B6"/>
    <w:rsid w:val="006A64F9"/>
    <w:rsid w:val="006B0270"/>
    <w:rsid w:val="006B0293"/>
    <w:rsid w:val="006B3DC7"/>
    <w:rsid w:val="006B6306"/>
    <w:rsid w:val="006C019D"/>
    <w:rsid w:val="006C066B"/>
    <w:rsid w:val="006C7EEB"/>
    <w:rsid w:val="006D17F8"/>
    <w:rsid w:val="006D5B6F"/>
    <w:rsid w:val="006D6EC0"/>
    <w:rsid w:val="006D77E7"/>
    <w:rsid w:val="006E5A05"/>
    <w:rsid w:val="006E5A83"/>
    <w:rsid w:val="006E5CE9"/>
    <w:rsid w:val="006E6CB3"/>
    <w:rsid w:val="006F0679"/>
    <w:rsid w:val="006F3FE3"/>
    <w:rsid w:val="006F48EF"/>
    <w:rsid w:val="006F4FA2"/>
    <w:rsid w:val="006F5D23"/>
    <w:rsid w:val="006F7DFF"/>
    <w:rsid w:val="0070105B"/>
    <w:rsid w:val="0070593A"/>
    <w:rsid w:val="00705E50"/>
    <w:rsid w:val="00710D60"/>
    <w:rsid w:val="00714465"/>
    <w:rsid w:val="00714960"/>
    <w:rsid w:val="00715EFA"/>
    <w:rsid w:val="00720C71"/>
    <w:rsid w:val="00725523"/>
    <w:rsid w:val="00725775"/>
    <w:rsid w:val="00725CA3"/>
    <w:rsid w:val="00726819"/>
    <w:rsid w:val="00730C7A"/>
    <w:rsid w:val="00732722"/>
    <w:rsid w:val="007327EE"/>
    <w:rsid w:val="00736DF6"/>
    <w:rsid w:val="007372DB"/>
    <w:rsid w:val="00737B91"/>
    <w:rsid w:val="00743352"/>
    <w:rsid w:val="007438B6"/>
    <w:rsid w:val="00745AF9"/>
    <w:rsid w:val="00745D26"/>
    <w:rsid w:val="00745EE9"/>
    <w:rsid w:val="00750EAD"/>
    <w:rsid w:val="00751749"/>
    <w:rsid w:val="007525CE"/>
    <w:rsid w:val="00752FC6"/>
    <w:rsid w:val="0075317F"/>
    <w:rsid w:val="007537E8"/>
    <w:rsid w:val="007549F2"/>
    <w:rsid w:val="00754F6F"/>
    <w:rsid w:val="00756648"/>
    <w:rsid w:val="0075708D"/>
    <w:rsid w:val="00757EB5"/>
    <w:rsid w:val="00762377"/>
    <w:rsid w:val="00762C38"/>
    <w:rsid w:val="00762FB0"/>
    <w:rsid w:val="0076413B"/>
    <w:rsid w:val="00766427"/>
    <w:rsid w:val="00766C14"/>
    <w:rsid w:val="007673DA"/>
    <w:rsid w:val="007707CB"/>
    <w:rsid w:val="00772E05"/>
    <w:rsid w:val="007746CC"/>
    <w:rsid w:val="00774E4B"/>
    <w:rsid w:val="00777438"/>
    <w:rsid w:val="00782204"/>
    <w:rsid w:val="00782F4F"/>
    <w:rsid w:val="007879BA"/>
    <w:rsid w:val="00787EF9"/>
    <w:rsid w:val="007904C6"/>
    <w:rsid w:val="007908F2"/>
    <w:rsid w:val="007944B7"/>
    <w:rsid w:val="007A01F2"/>
    <w:rsid w:val="007A15F7"/>
    <w:rsid w:val="007A2D05"/>
    <w:rsid w:val="007A355A"/>
    <w:rsid w:val="007A357B"/>
    <w:rsid w:val="007B0E03"/>
    <w:rsid w:val="007B1B37"/>
    <w:rsid w:val="007B230D"/>
    <w:rsid w:val="007B7139"/>
    <w:rsid w:val="007B7234"/>
    <w:rsid w:val="007C0614"/>
    <w:rsid w:val="007C0BB2"/>
    <w:rsid w:val="007C0E32"/>
    <w:rsid w:val="007C360F"/>
    <w:rsid w:val="007C7544"/>
    <w:rsid w:val="007D0A31"/>
    <w:rsid w:val="007D3776"/>
    <w:rsid w:val="007D44D8"/>
    <w:rsid w:val="007D5998"/>
    <w:rsid w:val="007D60EA"/>
    <w:rsid w:val="007F3D7B"/>
    <w:rsid w:val="007F5ACE"/>
    <w:rsid w:val="00800AD7"/>
    <w:rsid w:val="00801863"/>
    <w:rsid w:val="008030D8"/>
    <w:rsid w:val="00804500"/>
    <w:rsid w:val="00804726"/>
    <w:rsid w:val="00804BCC"/>
    <w:rsid w:val="00806D3E"/>
    <w:rsid w:val="008101F2"/>
    <w:rsid w:val="00815FD4"/>
    <w:rsid w:val="0081747E"/>
    <w:rsid w:val="00820F8F"/>
    <w:rsid w:val="00823AE0"/>
    <w:rsid w:val="00823D06"/>
    <w:rsid w:val="00827CAD"/>
    <w:rsid w:val="008307F0"/>
    <w:rsid w:val="00830BBC"/>
    <w:rsid w:val="00831CC0"/>
    <w:rsid w:val="00832C34"/>
    <w:rsid w:val="0084272D"/>
    <w:rsid w:val="00846924"/>
    <w:rsid w:val="00847D38"/>
    <w:rsid w:val="0085256D"/>
    <w:rsid w:val="00852C2B"/>
    <w:rsid w:val="008557B4"/>
    <w:rsid w:val="00855F65"/>
    <w:rsid w:val="00857110"/>
    <w:rsid w:val="008601E5"/>
    <w:rsid w:val="008657DD"/>
    <w:rsid w:val="00870602"/>
    <w:rsid w:val="008714A8"/>
    <w:rsid w:val="00871E51"/>
    <w:rsid w:val="00872FA5"/>
    <w:rsid w:val="0087308D"/>
    <w:rsid w:val="00873E91"/>
    <w:rsid w:val="0087433C"/>
    <w:rsid w:val="008745BC"/>
    <w:rsid w:val="00875B80"/>
    <w:rsid w:val="008765C7"/>
    <w:rsid w:val="0088087C"/>
    <w:rsid w:val="00882235"/>
    <w:rsid w:val="00883412"/>
    <w:rsid w:val="008863E8"/>
    <w:rsid w:val="00887BAA"/>
    <w:rsid w:val="008A0051"/>
    <w:rsid w:val="008A2C80"/>
    <w:rsid w:val="008A3081"/>
    <w:rsid w:val="008A582E"/>
    <w:rsid w:val="008A5EE7"/>
    <w:rsid w:val="008A63D8"/>
    <w:rsid w:val="008B0D31"/>
    <w:rsid w:val="008B3F7E"/>
    <w:rsid w:val="008B5787"/>
    <w:rsid w:val="008B7544"/>
    <w:rsid w:val="008B76C9"/>
    <w:rsid w:val="008C42F5"/>
    <w:rsid w:val="008C4B33"/>
    <w:rsid w:val="008C55A5"/>
    <w:rsid w:val="008C59B8"/>
    <w:rsid w:val="008C733A"/>
    <w:rsid w:val="008C747B"/>
    <w:rsid w:val="008D162E"/>
    <w:rsid w:val="008D1962"/>
    <w:rsid w:val="008D1AC9"/>
    <w:rsid w:val="008D26AE"/>
    <w:rsid w:val="008D2942"/>
    <w:rsid w:val="008D594C"/>
    <w:rsid w:val="008D5D9B"/>
    <w:rsid w:val="008D5F2A"/>
    <w:rsid w:val="008D6546"/>
    <w:rsid w:val="008D6BED"/>
    <w:rsid w:val="008D7C72"/>
    <w:rsid w:val="008D7FF1"/>
    <w:rsid w:val="008E1556"/>
    <w:rsid w:val="008E1948"/>
    <w:rsid w:val="008E3F5E"/>
    <w:rsid w:val="008E4050"/>
    <w:rsid w:val="008E4491"/>
    <w:rsid w:val="008E5F29"/>
    <w:rsid w:val="008E6FCF"/>
    <w:rsid w:val="008F4870"/>
    <w:rsid w:val="008F4EDB"/>
    <w:rsid w:val="008F6EE8"/>
    <w:rsid w:val="008F71E1"/>
    <w:rsid w:val="00902BF1"/>
    <w:rsid w:val="00903483"/>
    <w:rsid w:val="00904916"/>
    <w:rsid w:val="00904FA8"/>
    <w:rsid w:val="00905B5D"/>
    <w:rsid w:val="009139FE"/>
    <w:rsid w:val="009147C9"/>
    <w:rsid w:val="0091644C"/>
    <w:rsid w:val="009179C3"/>
    <w:rsid w:val="0092679B"/>
    <w:rsid w:val="00937FC0"/>
    <w:rsid w:val="0094059C"/>
    <w:rsid w:val="0094070F"/>
    <w:rsid w:val="00943266"/>
    <w:rsid w:val="0094373D"/>
    <w:rsid w:val="00947F4A"/>
    <w:rsid w:val="00950AB2"/>
    <w:rsid w:val="00950E6C"/>
    <w:rsid w:val="00951506"/>
    <w:rsid w:val="009525F7"/>
    <w:rsid w:val="009526DD"/>
    <w:rsid w:val="009527EA"/>
    <w:rsid w:val="00952EF6"/>
    <w:rsid w:val="00955B61"/>
    <w:rsid w:val="009569F3"/>
    <w:rsid w:val="0096097B"/>
    <w:rsid w:val="00960F41"/>
    <w:rsid w:val="00961049"/>
    <w:rsid w:val="00962501"/>
    <w:rsid w:val="00962A84"/>
    <w:rsid w:val="009635E4"/>
    <w:rsid w:val="00963BA4"/>
    <w:rsid w:val="009703A6"/>
    <w:rsid w:val="00970C35"/>
    <w:rsid w:val="00971633"/>
    <w:rsid w:val="009719C8"/>
    <w:rsid w:val="00972A28"/>
    <w:rsid w:val="0097636E"/>
    <w:rsid w:val="00977A16"/>
    <w:rsid w:val="0098194E"/>
    <w:rsid w:val="00981C25"/>
    <w:rsid w:val="00990A5A"/>
    <w:rsid w:val="00993088"/>
    <w:rsid w:val="00994059"/>
    <w:rsid w:val="009951BE"/>
    <w:rsid w:val="009966E9"/>
    <w:rsid w:val="00997D7B"/>
    <w:rsid w:val="009A0E1E"/>
    <w:rsid w:val="009A1CDA"/>
    <w:rsid w:val="009A3560"/>
    <w:rsid w:val="009A3D64"/>
    <w:rsid w:val="009A3E8E"/>
    <w:rsid w:val="009A408D"/>
    <w:rsid w:val="009A4E27"/>
    <w:rsid w:val="009B3437"/>
    <w:rsid w:val="009B3CC2"/>
    <w:rsid w:val="009B5C9C"/>
    <w:rsid w:val="009B6456"/>
    <w:rsid w:val="009B6949"/>
    <w:rsid w:val="009C2C73"/>
    <w:rsid w:val="009C4270"/>
    <w:rsid w:val="009C51B9"/>
    <w:rsid w:val="009D2449"/>
    <w:rsid w:val="009D2AC1"/>
    <w:rsid w:val="009D3558"/>
    <w:rsid w:val="009D67E1"/>
    <w:rsid w:val="009E083C"/>
    <w:rsid w:val="009E0983"/>
    <w:rsid w:val="009E0B16"/>
    <w:rsid w:val="009E102D"/>
    <w:rsid w:val="009E30B3"/>
    <w:rsid w:val="009E3D22"/>
    <w:rsid w:val="009E4252"/>
    <w:rsid w:val="009E4AA6"/>
    <w:rsid w:val="009E6FD0"/>
    <w:rsid w:val="009F0231"/>
    <w:rsid w:val="009F1768"/>
    <w:rsid w:val="009F47AD"/>
    <w:rsid w:val="009F495A"/>
    <w:rsid w:val="009F6CF7"/>
    <w:rsid w:val="00A03A53"/>
    <w:rsid w:val="00A063D4"/>
    <w:rsid w:val="00A07011"/>
    <w:rsid w:val="00A10788"/>
    <w:rsid w:val="00A11F22"/>
    <w:rsid w:val="00A122A5"/>
    <w:rsid w:val="00A12FB1"/>
    <w:rsid w:val="00A13C8B"/>
    <w:rsid w:val="00A21B56"/>
    <w:rsid w:val="00A23587"/>
    <w:rsid w:val="00A25087"/>
    <w:rsid w:val="00A31962"/>
    <w:rsid w:val="00A338FE"/>
    <w:rsid w:val="00A34797"/>
    <w:rsid w:val="00A36148"/>
    <w:rsid w:val="00A363F1"/>
    <w:rsid w:val="00A370E3"/>
    <w:rsid w:val="00A4295E"/>
    <w:rsid w:val="00A42B8E"/>
    <w:rsid w:val="00A43D50"/>
    <w:rsid w:val="00A456DE"/>
    <w:rsid w:val="00A46A28"/>
    <w:rsid w:val="00A5142E"/>
    <w:rsid w:val="00A5167F"/>
    <w:rsid w:val="00A524A4"/>
    <w:rsid w:val="00A52D9C"/>
    <w:rsid w:val="00A559C3"/>
    <w:rsid w:val="00A5642E"/>
    <w:rsid w:val="00A57626"/>
    <w:rsid w:val="00A6406A"/>
    <w:rsid w:val="00A64811"/>
    <w:rsid w:val="00A6532D"/>
    <w:rsid w:val="00A65CEF"/>
    <w:rsid w:val="00A66251"/>
    <w:rsid w:val="00A67980"/>
    <w:rsid w:val="00A67A2B"/>
    <w:rsid w:val="00A67DBE"/>
    <w:rsid w:val="00A70104"/>
    <w:rsid w:val="00A72756"/>
    <w:rsid w:val="00A73EBF"/>
    <w:rsid w:val="00A745DA"/>
    <w:rsid w:val="00A76C5D"/>
    <w:rsid w:val="00A76DC3"/>
    <w:rsid w:val="00A7766C"/>
    <w:rsid w:val="00A77890"/>
    <w:rsid w:val="00A77E7D"/>
    <w:rsid w:val="00A81E77"/>
    <w:rsid w:val="00A86E3D"/>
    <w:rsid w:val="00A87CB5"/>
    <w:rsid w:val="00A91861"/>
    <w:rsid w:val="00A91F47"/>
    <w:rsid w:val="00A9291A"/>
    <w:rsid w:val="00A92F5A"/>
    <w:rsid w:val="00A932F4"/>
    <w:rsid w:val="00A943F1"/>
    <w:rsid w:val="00A95062"/>
    <w:rsid w:val="00A973EC"/>
    <w:rsid w:val="00AA1F51"/>
    <w:rsid w:val="00AA34E0"/>
    <w:rsid w:val="00AA39AD"/>
    <w:rsid w:val="00AA44E0"/>
    <w:rsid w:val="00AB0058"/>
    <w:rsid w:val="00AB184B"/>
    <w:rsid w:val="00AB4114"/>
    <w:rsid w:val="00AB511F"/>
    <w:rsid w:val="00AB6A33"/>
    <w:rsid w:val="00AC372B"/>
    <w:rsid w:val="00AC5E15"/>
    <w:rsid w:val="00AD05AD"/>
    <w:rsid w:val="00AD0875"/>
    <w:rsid w:val="00AD4DDB"/>
    <w:rsid w:val="00AE1FD7"/>
    <w:rsid w:val="00AE471E"/>
    <w:rsid w:val="00AE4923"/>
    <w:rsid w:val="00AE5216"/>
    <w:rsid w:val="00AE5CA8"/>
    <w:rsid w:val="00AE6F13"/>
    <w:rsid w:val="00AF0CB7"/>
    <w:rsid w:val="00AF2C79"/>
    <w:rsid w:val="00AF43DD"/>
    <w:rsid w:val="00AF5761"/>
    <w:rsid w:val="00AF5AC4"/>
    <w:rsid w:val="00AF626C"/>
    <w:rsid w:val="00AF7A44"/>
    <w:rsid w:val="00B01B19"/>
    <w:rsid w:val="00B05170"/>
    <w:rsid w:val="00B07BCC"/>
    <w:rsid w:val="00B11741"/>
    <w:rsid w:val="00B11BC4"/>
    <w:rsid w:val="00B13B67"/>
    <w:rsid w:val="00B13D33"/>
    <w:rsid w:val="00B13D5D"/>
    <w:rsid w:val="00B15C04"/>
    <w:rsid w:val="00B15E9E"/>
    <w:rsid w:val="00B16A31"/>
    <w:rsid w:val="00B214EC"/>
    <w:rsid w:val="00B2176A"/>
    <w:rsid w:val="00B223A9"/>
    <w:rsid w:val="00B257F8"/>
    <w:rsid w:val="00B25BD3"/>
    <w:rsid w:val="00B26168"/>
    <w:rsid w:val="00B302EA"/>
    <w:rsid w:val="00B33B6D"/>
    <w:rsid w:val="00B33D3E"/>
    <w:rsid w:val="00B37178"/>
    <w:rsid w:val="00B40342"/>
    <w:rsid w:val="00B44D16"/>
    <w:rsid w:val="00B4528F"/>
    <w:rsid w:val="00B47C17"/>
    <w:rsid w:val="00B47DC7"/>
    <w:rsid w:val="00B51AD1"/>
    <w:rsid w:val="00B54F15"/>
    <w:rsid w:val="00B560AD"/>
    <w:rsid w:val="00B565E9"/>
    <w:rsid w:val="00B5770A"/>
    <w:rsid w:val="00B6097C"/>
    <w:rsid w:val="00B60B7B"/>
    <w:rsid w:val="00B622D3"/>
    <w:rsid w:val="00B6290B"/>
    <w:rsid w:val="00B65EC1"/>
    <w:rsid w:val="00B666BB"/>
    <w:rsid w:val="00B71C1B"/>
    <w:rsid w:val="00B7245A"/>
    <w:rsid w:val="00B728D4"/>
    <w:rsid w:val="00B76CEC"/>
    <w:rsid w:val="00B81075"/>
    <w:rsid w:val="00B863FE"/>
    <w:rsid w:val="00B86A4E"/>
    <w:rsid w:val="00B876AF"/>
    <w:rsid w:val="00B87761"/>
    <w:rsid w:val="00B877D4"/>
    <w:rsid w:val="00B87E4E"/>
    <w:rsid w:val="00B9491D"/>
    <w:rsid w:val="00B96ABB"/>
    <w:rsid w:val="00BA0C86"/>
    <w:rsid w:val="00BA11C0"/>
    <w:rsid w:val="00BA36D8"/>
    <w:rsid w:val="00BA3EAD"/>
    <w:rsid w:val="00BA5747"/>
    <w:rsid w:val="00BB1EE8"/>
    <w:rsid w:val="00BB246D"/>
    <w:rsid w:val="00BB2F1E"/>
    <w:rsid w:val="00BC131E"/>
    <w:rsid w:val="00BC471E"/>
    <w:rsid w:val="00BC55AC"/>
    <w:rsid w:val="00BD0F34"/>
    <w:rsid w:val="00BD103C"/>
    <w:rsid w:val="00BD1F1B"/>
    <w:rsid w:val="00BD2191"/>
    <w:rsid w:val="00BD41EA"/>
    <w:rsid w:val="00BD68F5"/>
    <w:rsid w:val="00BD6F7D"/>
    <w:rsid w:val="00BD7097"/>
    <w:rsid w:val="00BD79B7"/>
    <w:rsid w:val="00BE11DB"/>
    <w:rsid w:val="00BE2052"/>
    <w:rsid w:val="00BE27E6"/>
    <w:rsid w:val="00BE4873"/>
    <w:rsid w:val="00BE74A5"/>
    <w:rsid w:val="00BF06D1"/>
    <w:rsid w:val="00BF1747"/>
    <w:rsid w:val="00BF220F"/>
    <w:rsid w:val="00BF3083"/>
    <w:rsid w:val="00BF36DA"/>
    <w:rsid w:val="00BF527B"/>
    <w:rsid w:val="00BF561C"/>
    <w:rsid w:val="00BF678D"/>
    <w:rsid w:val="00C019C0"/>
    <w:rsid w:val="00C02BCA"/>
    <w:rsid w:val="00C03875"/>
    <w:rsid w:val="00C046EE"/>
    <w:rsid w:val="00C10F6C"/>
    <w:rsid w:val="00C11CE4"/>
    <w:rsid w:val="00C12E5F"/>
    <w:rsid w:val="00C13F60"/>
    <w:rsid w:val="00C17F44"/>
    <w:rsid w:val="00C2188B"/>
    <w:rsid w:val="00C25C8B"/>
    <w:rsid w:val="00C27493"/>
    <w:rsid w:val="00C314D4"/>
    <w:rsid w:val="00C32646"/>
    <w:rsid w:val="00C33DFD"/>
    <w:rsid w:val="00C33E4E"/>
    <w:rsid w:val="00C34E47"/>
    <w:rsid w:val="00C35509"/>
    <w:rsid w:val="00C355A0"/>
    <w:rsid w:val="00C35675"/>
    <w:rsid w:val="00C4030F"/>
    <w:rsid w:val="00C4183E"/>
    <w:rsid w:val="00C42897"/>
    <w:rsid w:val="00C4398A"/>
    <w:rsid w:val="00C44DED"/>
    <w:rsid w:val="00C45867"/>
    <w:rsid w:val="00C45E5B"/>
    <w:rsid w:val="00C50052"/>
    <w:rsid w:val="00C52DFC"/>
    <w:rsid w:val="00C53118"/>
    <w:rsid w:val="00C55534"/>
    <w:rsid w:val="00C55774"/>
    <w:rsid w:val="00C56268"/>
    <w:rsid w:val="00C56809"/>
    <w:rsid w:val="00C6025D"/>
    <w:rsid w:val="00C60743"/>
    <w:rsid w:val="00C60793"/>
    <w:rsid w:val="00C61644"/>
    <w:rsid w:val="00C61D08"/>
    <w:rsid w:val="00C638B9"/>
    <w:rsid w:val="00C6474A"/>
    <w:rsid w:val="00C647BC"/>
    <w:rsid w:val="00C64D48"/>
    <w:rsid w:val="00C666DC"/>
    <w:rsid w:val="00C66D54"/>
    <w:rsid w:val="00C674CE"/>
    <w:rsid w:val="00C70521"/>
    <w:rsid w:val="00C75B84"/>
    <w:rsid w:val="00C765A8"/>
    <w:rsid w:val="00C775DD"/>
    <w:rsid w:val="00C77BD7"/>
    <w:rsid w:val="00C81070"/>
    <w:rsid w:val="00C819C6"/>
    <w:rsid w:val="00C81A37"/>
    <w:rsid w:val="00C822DF"/>
    <w:rsid w:val="00C8275B"/>
    <w:rsid w:val="00C84451"/>
    <w:rsid w:val="00C85AB8"/>
    <w:rsid w:val="00C85D0C"/>
    <w:rsid w:val="00C86C06"/>
    <w:rsid w:val="00C87708"/>
    <w:rsid w:val="00C8786D"/>
    <w:rsid w:val="00C87DFE"/>
    <w:rsid w:val="00C92595"/>
    <w:rsid w:val="00C93032"/>
    <w:rsid w:val="00C93520"/>
    <w:rsid w:val="00C93DB3"/>
    <w:rsid w:val="00C94187"/>
    <w:rsid w:val="00C94CEE"/>
    <w:rsid w:val="00C94D25"/>
    <w:rsid w:val="00C94D56"/>
    <w:rsid w:val="00C95B04"/>
    <w:rsid w:val="00C9693A"/>
    <w:rsid w:val="00C96ED5"/>
    <w:rsid w:val="00CA1247"/>
    <w:rsid w:val="00CA1596"/>
    <w:rsid w:val="00CA25D2"/>
    <w:rsid w:val="00CA3FB2"/>
    <w:rsid w:val="00CB04E4"/>
    <w:rsid w:val="00CB0DB2"/>
    <w:rsid w:val="00CB4E7B"/>
    <w:rsid w:val="00CB5CDA"/>
    <w:rsid w:val="00CB6029"/>
    <w:rsid w:val="00CB61FF"/>
    <w:rsid w:val="00CB6814"/>
    <w:rsid w:val="00CB74E1"/>
    <w:rsid w:val="00CC0B9C"/>
    <w:rsid w:val="00CC1185"/>
    <w:rsid w:val="00CC2625"/>
    <w:rsid w:val="00CC56FE"/>
    <w:rsid w:val="00CC606A"/>
    <w:rsid w:val="00CC60EB"/>
    <w:rsid w:val="00CD0611"/>
    <w:rsid w:val="00CD08F7"/>
    <w:rsid w:val="00CD09BA"/>
    <w:rsid w:val="00CD0A90"/>
    <w:rsid w:val="00CD172C"/>
    <w:rsid w:val="00CD31A4"/>
    <w:rsid w:val="00CD384D"/>
    <w:rsid w:val="00CD3D7D"/>
    <w:rsid w:val="00CD416D"/>
    <w:rsid w:val="00CD4A2B"/>
    <w:rsid w:val="00CD5EBC"/>
    <w:rsid w:val="00CD5F79"/>
    <w:rsid w:val="00CE0244"/>
    <w:rsid w:val="00CE1040"/>
    <w:rsid w:val="00CE1EFB"/>
    <w:rsid w:val="00CE209D"/>
    <w:rsid w:val="00CE2954"/>
    <w:rsid w:val="00CE41B4"/>
    <w:rsid w:val="00CE4525"/>
    <w:rsid w:val="00CE53EF"/>
    <w:rsid w:val="00CE65B6"/>
    <w:rsid w:val="00CF0187"/>
    <w:rsid w:val="00CF1C9A"/>
    <w:rsid w:val="00CF3356"/>
    <w:rsid w:val="00CF3BCA"/>
    <w:rsid w:val="00CF4305"/>
    <w:rsid w:val="00CF4C5E"/>
    <w:rsid w:val="00CF5422"/>
    <w:rsid w:val="00CF623E"/>
    <w:rsid w:val="00CF76F9"/>
    <w:rsid w:val="00D015A4"/>
    <w:rsid w:val="00D03C8C"/>
    <w:rsid w:val="00D0479A"/>
    <w:rsid w:val="00D068F7"/>
    <w:rsid w:val="00D06BEF"/>
    <w:rsid w:val="00D07652"/>
    <w:rsid w:val="00D143A2"/>
    <w:rsid w:val="00D1518D"/>
    <w:rsid w:val="00D1616A"/>
    <w:rsid w:val="00D166D5"/>
    <w:rsid w:val="00D22DC3"/>
    <w:rsid w:val="00D236CB"/>
    <w:rsid w:val="00D256EE"/>
    <w:rsid w:val="00D2728E"/>
    <w:rsid w:val="00D31902"/>
    <w:rsid w:val="00D34D1F"/>
    <w:rsid w:val="00D364EE"/>
    <w:rsid w:val="00D36E44"/>
    <w:rsid w:val="00D374B4"/>
    <w:rsid w:val="00D37D2A"/>
    <w:rsid w:val="00D37F1C"/>
    <w:rsid w:val="00D41455"/>
    <w:rsid w:val="00D41F9A"/>
    <w:rsid w:val="00D41FD6"/>
    <w:rsid w:val="00D43345"/>
    <w:rsid w:val="00D514C7"/>
    <w:rsid w:val="00D515B1"/>
    <w:rsid w:val="00D52D39"/>
    <w:rsid w:val="00D53467"/>
    <w:rsid w:val="00D53B24"/>
    <w:rsid w:val="00D54712"/>
    <w:rsid w:val="00D61923"/>
    <w:rsid w:val="00D61BF7"/>
    <w:rsid w:val="00D620FB"/>
    <w:rsid w:val="00D62192"/>
    <w:rsid w:val="00D621E6"/>
    <w:rsid w:val="00D65860"/>
    <w:rsid w:val="00D65E88"/>
    <w:rsid w:val="00D6763A"/>
    <w:rsid w:val="00D67F60"/>
    <w:rsid w:val="00D70524"/>
    <w:rsid w:val="00D70F3B"/>
    <w:rsid w:val="00D718FB"/>
    <w:rsid w:val="00D7491E"/>
    <w:rsid w:val="00D757EF"/>
    <w:rsid w:val="00D75A7D"/>
    <w:rsid w:val="00D873E1"/>
    <w:rsid w:val="00D875DF"/>
    <w:rsid w:val="00D912C0"/>
    <w:rsid w:val="00D93366"/>
    <w:rsid w:val="00D9373F"/>
    <w:rsid w:val="00D93BF6"/>
    <w:rsid w:val="00D95297"/>
    <w:rsid w:val="00D9587B"/>
    <w:rsid w:val="00D95D64"/>
    <w:rsid w:val="00D9628E"/>
    <w:rsid w:val="00DA0866"/>
    <w:rsid w:val="00DA0CBC"/>
    <w:rsid w:val="00DA406A"/>
    <w:rsid w:val="00DA5146"/>
    <w:rsid w:val="00DA5946"/>
    <w:rsid w:val="00DB039F"/>
    <w:rsid w:val="00DB04EB"/>
    <w:rsid w:val="00DB0ACC"/>
    <w:rsid w:val="00DB1F5E"/>
    <w:rsid w:val="00DB227B"/>
    <w:rsid w:val="00DB586E"/>
    <w:rsid w:val="00DB60CA"/>
    <w:rsid w:val="00DB6242"/>
    <w:rsid w:val="00DC258A"/>
    <w:rsid w:val="00DC36CC"/>
    <w:rsid w:val="00DC52C9"/>
    <w:rsid w:val="00DC7D3F"/>
    <w:rsid w:val="00DD0516"/>
    <w:rsid w:val="00DD0FC1"/>
    <w:rsid w:val="00DD1457"/>
    <w:rsid w:val="00DD3C61"/>
    <w:rsid w:val="00DD3DD1"/>
    <w:rsid w:val="00DD617A"/>
    <w:rsid w:val="00DD6462"/>
    <w:rsid w:val="00DE56E4"/>
    <w:rsid w:val="00DF116E"/>
    <w:rsid w:val="00DF3482"/>
    <w:rsid w:val="00DF61D0"/>
    <w:rsid w:val="00DF6848"/>
    <w:rsid w:val="00DF6E43"/>
    <w:rsid w:val="00DF7326"/>
    <w:rsid w:val="00E01248"/>
    <w:rsid w:val="00E02F0A"/>
    <w:rsid w:val="00E03DD4"/>
    <w:rsid w:val="00E06A02"/>
    <w:rsid w:val="00E101B0"/>
    <w:rsid w:val="00E12D00"/>
    <w:rsid w:val="00E20822"/>
    <w:rsid w:val="00E22610"/>
    <w:rsid w:val="00E22AA5"/>
    <w:rsid w:val="00E23A11"/>
    <w:rsid w:val="00E23D9B"/>
    <w:rsid w:val="00E24065"/>
    <w:rsid w:val="00E2686C"/>
    <w:rsid w:val="00E302C5"/>
    <w:rsid w:val="00E30A58"/>
    <w:rsid w:val="00E3476C"/>
    <w:rsid w:val="00E349BC"/>
    <w:rsid w:val="00E35835"/>
    <w:rsid w:val="00E37490"/>
    <w:rsid w:val="00E40B7E"/>
    <w:rsid w:val="00E43870"/>
    <w:rsid w:val="00E448AC"/>
    <w:rsid w:val="00E45223"/>
    <w:rsid w:val="00E45C15"/>
    <w:rsid w:val="00E45F2C"/>
    <w:rsid w:val="00E46A71"/>
    <w:rsid w:val="00E4707F"/>
    <w:rsid w:val="00E4775B"/>
    <w:rsid w:val="00E515C3"/>
    <w:rsid w:val="00E531AB"/>
    <w:rsid w:val="00E5563E"/>
    <w:rsid w:val="00E613A1"/>
    <w:rsid w:val="00E64B2B"/>
    <w:rsid w:val="00E6544C"/>
    <w:rsid w:val="00E65E12"/>
    <w:rsid w:val="00E66591"/>
    <w:rsid w:val="00E67C6A"/>
    <w:rsid w:val="00E67E45"/>
    <w:rsid w:val="00E70266"/>
    <w:rsid w:val="00E72033"/>
    <w:rsid w:val="00E74744"/>
    <w:rsid w:val="00E75B9D"/>
    <w:rsid w:val="00E75F51"/>
    <w:rsid w:val="00E76AF3"/>
    <w:rsid w:val="00E7797F"/>
    <w:rsid w:val="00E80D0B"/>
    <w:rsid w:val="00E81A6C"/>
    <w:rsid w:val="00E8262F"/>
    <w:rsid w:val="00E849E5"/>
    <w:rsid w:val="00E84E0A"/>
    <w:rsid w:val="00E9117E"/>
    <w:rsid w:val="00E93302"/>
    <w:rsid w:val="00E933C7"/>
    <w:rsid w:val="00E93862"/>
    <w:rsid w:val="00EA46EC"/>
    <w:rsid w:val="00EA46FE"/>
    <w:rsid w:val="00EA4CA1"/>
    <w:rsid w:val="00EA5692"/>
    <w:rsid w:val="00EA6AEE"/>
    <w:rsid w:val="00EA6F06"/>
    <w:rsid w:val="00EA7F4F"/>
    <w:rsid w:val="00EB581E"/>
    <w:rsid w:val="00EB59C0"/>
    <w:rsid w:val="00EB59DA"/>
    <w:rsid w:val="00EB7456"/>
    <w:rsid w:val="00EB754A"/>
    <w:rsid w:val="00EC0961"/>
    <w:rsid w:val="00EC15C4"/>
    <w:rsid w:val="00EC1C04"/>
    <w:rsid w:val="00EC2313"/>
    <w:rsid w:val="00EC7869"/>
    <w:rsid w:val="00EC79A3"/>
    <w:rsid w:val="00ED1EA3"/>
    <w:rsid w:val="00ED2F9B"/>
    <w:rsid w:val="00ED44B9"/>
    <w:rsid w:val="00ED4919"/>
    <w:rsid w:val="00ED5E44"/>
    <w:rsid w:val="00EE2DF1"/>
    <w:rsid w:val="00EE3C91"/>
    <w:rsid w:val="00EE60BB"/>
    <w:rsid w:val="00EE621E"/>
    <w:rsid w:val="00EE7B3C"/>
    <w:rsid w:val="00EF1634"/>
    <w:rsid w:val="00EF2022"/>
    <w:rsid w:val="00EF2815"/>
    <w:rsid w:val="00EF2917"/>
    <w:rsid w:val="00EF2D45"/>
    <w:rsid w:val="00EF3132"/>
    <w:rsid w:val="00EF339B"/>
    <w:rsid w:val="00EF33C0"/>
    <w:rsid w:val="00EF69FF"/>
    <w:rsid w:val="00F0410E"/>
    <w:rsid w:val="00F0561B"/>
    <w:rsid w:val="00F077CB"/>
    <w:rsid w:val="00F11781"/>
    <w:rsid w:val="00F144DB"/>
    <w:rsid w:val="00F149E7"/>
    <w:rsid w:val="00F14FD9"/>
    <w:rsid w:val="00F16192"/>
    <w:rsid w:val="00F16733"/>
    <w:rsid w:val="00F16874"/>
    <w:rsid w:val="00F17565"/>
    <w:rsid w:val="00F1759E"/>
    <w:rsid w:val="00F22707"/>
    <w:rsid w:val="00F24E5D"/>
    <w:rsid w:val="00F26026"/>
    <w:rsid w:val="00F32D5E"/>
    <w:rsid w:val="00F35F70"/>
    <w:rsid w:val="00F40424"/>
    <w:rsid w:val="00F41844"/>
    <w:rsid w:val="00F41C88"/>
    <w:rsid w:val="00F4271B"/>
    <w:rsid w:val="00F46A94"/>
    <w:rsid w:val="00F4713A"/>
    <w:rsid w:val="00F54961"/>
    <w:rsid w:val="00F564B4"/>
    <w:rsid w:val="00F65C25"/>
    <w:rsid w:val="00F66054"/>
    <w:rsid w:val="00F66BCC"/>
    <w:rsid w:val="00F66E26"/>
    <w:rsid w:val="00F66FCC"/>
    <w:rsid w:val="00F710EE"/>
    <w:rsid w:val="00F71170"/>
    <w:rsid w:val="00F711BF"/>
    <w:rsid w:val="00F73F20"/>
    <w:rsid w:val="00F74883"/>
    <w:rsid w:val="00F756F7"/>
    <w:rsid w:val="00F8390E"/>
    <w:rsid w:val="00F848E2"/>
    <w:rsid w:val="00F93ABC"/>
    <w:rsid w:val="00F942CE"/>
    <w:rsid w:val="00F94441"/>
    <w:rsid w:val="00F94FD7"/>
    <w:rsid w:val="00F956F2"/>
    <w:rsid w:val="00FA08B7"/>
    <w:rsid w:val="00FA26BC"/>
    <w:rsid w:val="00FA26E4"/>
    <w:rsid w:val="00FA4EB5"/>
    <w:rsid w:val="00FA5852"/>
    <w:rsid w:val="00FA663E"/>
    <w:rsid w:val="00FB0D6B"/>
    <w:rsid w:val="00FB22B2"/>
    <w:rsid w:val="00FB5632"/>
    <w:rsid w:val="00FB5696"/>
    <w:rsid w:val="00FC01F7"/>
    <w:rsid w:val="00FC411F"/>
    <w:rsid w:val="00FC5B55"/>
    <w:rsid w:val="00FC5C07"/>
    <w:rsid w:val="00FC7232"/>
    <w:rsid w:val="00FC7621"/>
    <w:rsid w:val="00FD0074"/>
    <w:rsid w:val="00FD0ABC"/>
    <w:rsid w:val="00FD6061"/>
    <w:rsid w:val="00FD7EB7"/>
    <w:rsid w:val="00FE0067"/>
    <w:rsid w:val="00FE0FEB"/>
    <w:rsid w:val="00FE138E"/>
    <w:rsid w:val="00FE14AD"/>
    <w:rsid w:val="00FE16A7"/>
    <w:rsid w:val="00FE1E3D"/>
    <w:rsid w:val="00FE2CE4"/>
    <w:rsid w:val="00FE4E19"/>
    <w:rsid w:val="00FE5709"/>
    <w:rsid w:val="00FE6D45"/>
    <w:rsid w:val="00FE6F10"/>
    <w:rsid w:val="00FF0690"/>
    <w:rsid w:val="00FF0DCB"/>
    <w:rsid w:val="00FF1924"/>
    <w:rsid w:val="00FF1BA2"/>
    <w:rsid w:val="00FF27E4"/>
    <w:rsid w:val="00FF289A"/>
    <w:rsid w:val="00FF36CC"/>
    <w:rsid w:val="00FF4367"/>
    <w:rsid w:val="00FF4818"/>
    <w:rsid w:val="00FF5FD7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F78F2177-19EE-4DFF-8C2E-2B550904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heading 2" w:uiPriority="4" w:qFormat="1"/>
    <w:lsdException w:name="heading 3" w:semiHidden="1" w:uiPriority="5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rsid w:val="0061600D"/>
    <w:rPr>
      <w:rFonts w:ascii="Arial" w:hAnsi="Arial"/>
      <w:sz w:val="24"/>
    </w:rPr>
  </w:style>
  <w:style w:type="paragraph" w:styleId="Heading1">
    <w:name w:val="heading 1"/>
    <w:basedOn w:val="Heading2"/>
    <w:next w:val="Normal"/>
    <w:link w:val="Heading1Char"/>
    <w:uiPriority w:val="99"/>
    <w:rsid w:val="0061600D"/>
    <w:pPr>
      <w:spacing w:after="240"/>
      <w:outlineLvl w:val="0"/>
    </w:pPr>
  </w:style>
  <w:style w:type="paragraph" w:styleId="Heading2">
    <w:name w:val="heading 2"/>
    <w:basedOn w:val="Normal"/>
    <w:next w:val="Normal"/>
    <w:link w:val="Heading2Char"/>
    <w:uiPriority w:val="4"/>
    <w:qFormat/>
    <w:rsid w:val="0061600D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link w:val="Heading3Char"/>
    <w:uiPriority w:val="5"/>
    <w:qFormat/>
    <w:rsid w:val="0061600D"/>
    <w:pPr>
      <w:keepNext/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before="60" w:after="60" w:line="216" w:lineRule="auto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uiPriority w:val="99"/>
    <w:rsid w:val="0061600D"/>
    <w:pPr>
      <w:tabs>
        <w:tab w:val="clear" w:pos="1440"/>
      </w:tabs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9"/>
    <w:rsid w:val="0061600D"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rsid w:val="0061600D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rsid w:val="0061600D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rsid w:val="0061600D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1600D"/>
    <w:p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99"/>
    <w:semiHidden/>
    <w:unhideWhenUsed/>
    <w:rsid w:val="006160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1600D"/>
  </w:style>
  <w:style w:type="paragraph" w:customStyle="1" w:styleId="-PAGE-">
    <w:name w:val="- PAGE -"/>
    <w:uiPriority w:val="99"/>
    <w:rsid w:val="0061600D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ActivityHeading">
    <w:name w:val="ActivityHeading"/>
    <w:basedOn w:val="Heading3"/>
    <w:next w:val="BodyText"/>
    <w:uiPriority w:val="99"/>
    <w:rsid w:val="0061600D"/>
    <w:pPr>
      <w:tabs>
        <w:tab w:val="num" w:pos="720"/>
      </w:tabs>
      <w:ind w:left="720" w:hanging="720"/>
      <w:outlineLvl w:val="9"/>
    </w:pPr>
  </w:style>
  <w:style w:type="paragraph" w:styleId="BodyText">
    <w:name w:val="Body Text"/>
    <w:basedOn w:val="Normal"/>
    <w:link w:val="BodyTextChar"/>
    <w:qFormat/>
    <w:rsid w:val="0061600D"/>
    <w:pPr>
      <w:tabs>
        <w:tab w:val="left" w:pos="200"/>
        <w:tab w:val="left" w:pos="380"/>
        <w:tab w:val="left" w:pos="560"/>
        <w:tab w:val="left" w:pos="740"/>
        <w:tab w:val="left" w:pos="920"/>
      </w:tabs>
    </w:pPr>
  </w:style>
  <w:style w:type="paragraph" w:customStyle="1" w:styleId="Introduction">
    <w:name w:val="Introduction"/>
    <w:basedOn w:val="Heading3"/>
    <w:next w:val="BodyText"/>
    <w:uiPriority w:val="99"/>
    <w:rsid w:val="0061600D"/>
    <w:pPr>
      <w:tabs>
        <w:tab w:val="num" w:pos="720"/>
      </w:tabs>
      <w:ind w:left="720" w:hanging="720"/>
      <w:outlineLvl w:val="9"/>
    </w:pPr>
  </w:style>
  <w:style w:type="paragraph" w:customStyle="1" w:styleId="Advice">
    <w:name w:val="Advice"/>
    <w:basedOn w:val="Introduction"/>
    <w:next w:val="Normal"/>
    <w:uiPriority w:val="99"/>
    <w:rsid w:val="0061600D"/>
  </w:style>
  <w:style w:type="paragraph" w:customStyle="1" w:styleId="AttributeCollection">
    <w:name w:val="AttributeCollection"/>
    <w:basedOn w:val="Introduction"/>
    <w:next w:val="Normal"/>
    <w:uiPriority w:val="99"/>
    <w:rsid w:val="0061600D"/>
  </w:style>
  <w:style w:type="paragraph" w:customStyle="1" w:styleId="AttributeName">
    <w:name w:val="AttributeName"/>
    <w:basedOn w:val="Introduction"/>
    <w:next w:val="Normal"/>
    <w:uiPriority w:val="99"/>
    <w:rsid w:val="0061600D"/>
  </w:style>
  <w:style w:type="paragraph" w:customStyle="1" w:styleId="BulletList">
    <w:name w:val="BulletList"/>
    <w:basedOn w:val="BodyText"/>
    <w:next w:val="BodyText"/>
    <w:uiPriority w:val="1"/>
    <w:qFormat/>
    <w:rsid w:val="0061600D"/>
    <w:pPr>
      <w:keepLines/>
      <w:numPr>
        <w:numId w:val="38"/>
      </w:numPr>
      <w:tabs>
        <w:tab w:val="clear" w:pos="200"/>
        <w:tab w:val="clear" w:pos="560"/>
        <w:tab w:val="clear" w:pos="740"/>
        <w:tab w:val="clear" w:pos="920"/>
        <w:tab w:val="left" w:pos="699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</w:pPr>
    <w:rPr>
      <w:color w:val="000000"/>
    </w:rPr>
  </w:style>
  <w:style w:type="paragraph" w:customStyle="1" w:styleId="LeaderNotes">
    <w:name w:val="LeaderNotes"/>
    <w:basedOn w:val="BodyText"/>
    <w:uiPriority w:val="99"/>
    <w:rsid w:val="0061600D"/>
    <w:rPr>
      <w:color w:val="000080"/>
    </w:rPr>
  </w:style>
  <w:style w:type="paragraph" w:customStyle="1" w:styleId="BulletListLN">
    <w:name w:val="BulletList_LN"/>
    <w:basedOn w:val="LeaderNotes"/>
    <w:uiPriority w:val="99"/>
    <w:rsid w:val="0061600D"/>
    <w:pPr>
      <w:numPr>
        <w:numId w:val="2"/>
      </w:numPr>
      <w:tabs>
        <w:tab w:val="clear" w:pos="200"/>
        <w:tab w:val="clear" w:pos="560"/>
      </w:tabs>
    </w:pPr>
    <w:rPr>
      <w:color w:val="002060"/>
    </w:rPr>
  </w:style>
  <w:style w:type="paragraph" w:customStyle="1" w:styleId="BulletList2">
    <w:name w:val="BulletList2"/>
    <w:basedOn w:val="BulletList"/>
    <w:uiPriority w:val="2"/>
    <w:qFormat/>
    <w:rsid w:val="0061600D"/>
    <w:pPr>
      <w:numPr>
        <w:numId w:val="44"/>
      </w:numPr>
      <w:tabs>
        <w:tab w:val="clear" w:pos="1440"/>
        <w:tab w:val="clear" w:pos="2160"/>
      </w:tabs>
    </w:pPr>
  </w:style>
  <w:style w:type="paragraph" w:customStyle="1" w:styleId="BulletList2LN">
    <w:name w:val="BulletList2_LN"/>
    <w:basedOn w:val="BulletList2"/>
    <w:uiPriority w:val="99"/>
    <w:rsid w:val="0061600D"/>
    <w:pPr>
      <w:numPr>
        <w:numId w:val="36"/>
      </w:numPr>
      <w:tabs>
        <w:tab w:val="left" w:pos="720"/>
      </w:tabs>
    </w:pPr>
    <w:rPr>
      <w:color w:val="002060"/>
      <w:szCs w:val="22"/>
    </w:rPr>
  </w:style>
  <w:style w:type="character" w:customStyle="1" w:styleId="button">
    <w:name w:val="button"/>
    <w:uiPriority w:val="99"/>
    <w:rsid w:val="0061600D"/>
    <w:rPr>
      <w:rFonts w:ascii="Tahoma" w:hAnsi="Tahoma"/>
    </w:rPr>
  </w:style>
  <w:style w:type="paragraph" w:styleId="Title">
    <w:name w:val="Title"/>
    <w:basedOn w:val="BodyText"/>
    <w:link w:val="TitleChar"/>
    <w:uiPriority w:val="99"/>
    <w:rsid w:val="0061600D"/>
    <w:pPr>
      <w:tabs>
        <w:tab w:val="clear" w:pos="920"/>
        <w:tab w:val="left" w:pos="1620"/>
      </w:tabs>
      <w:ind w:left="994"/>
    </w:pPr>
    <w:rPr>
      <w:sz w:val="56"/>
      <w:szCs w:val="56"/>
    </w:rPr>
  </w:style>
  <w:style w:type="paragraph" w:customStyle="1" w:styleId="ByLine">
    <w:name w:val="ByLine"/>
    <w:basedOn w:val="Title"/>
    <w:uiPriority w:val="99"/>
    <w:rsid w:val="0061600D"/>
    <w:pPr>
      <w:ind w:left="-2880"/>
      <w:jc w:val="right"/>
    </w:pPr>
    <w:rPr>
      <w:sz w:val="28"/>
    </w:rPr>
  </w:style>
  <w:style w:type="paragraph" w:styleId="Caption">
    <w:name w:val="caption"/>
    <w:basedOn w:val="Normal"/>
    <w:next w:val="Normal"/>
    <w:uiPriority w:val="99"/>
    <w:rsid w:val="0061600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before="120" w:after="120" w:line="216" w:lineRule="auto"/>
    </w:pPr>
    <w:rPr>
      <w:b/>
    </w:rPr>
  </w:style>
  <w:style w:type="paragraph" w:customStyle="1" w:styleId="ColumnHeader">
    <w:name w:val="ColumnHeader"/>
    <w:basedOn w:val="BodyText"/>
    <w:uiPriority w:val="99"/>
    <w:rsid w:val="0061600D"/>
    <w:pPr>
      <w:keepNext/>
    </w:pPr>
    <w:rPr>
      <w:b/>
    </w:rPr>
  </w:style>
  <w:style w:type="paragraph" w:customStyle="1" w:styleId="ComponentCollection">
    <w:name w:val="ComponentCollection"/>
    <w:basedOn w:val="Introduction"/>
    <w:next w:val="Normal"/>
    <w:uiPriority w:val="99"/>
    <w:semiHidden/>
    <w:rsid w:val="0061600D"/>
  </w:style>
  <w:style w:type="paragraph" w:customStyle="1" w:styleId="Concept">
    <w:name w:val="Concept"/>
    <w:basedOn w:val="Heading2"/>
    <w:uiPriority w:val="99"/>
    <w:rsid w:val="0061600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  <w:outlineLvl w:val="9"/>
    </w:pPr>
    <w:rPr>
      <w:b w:val="0"/>
      <w:bCs w:val="0"/>
      <w:iCs w:val="0"/>
      <w:szCs w:val="24"/>
    </w:rPr>
  </w:style>
  <w:style w:type="character" w:customStyle="1" w:styleId="CourseName">
    <w:name w:val="CourseName"/>
    <w:uiPriority w:val="99"/>
    <w:rsid w:val="0061600D"/>
  </w:style>
  <w:style w:type="character" w:customStyle="1" w:styleId="CourseNumber">
    <w:name w:val="CourseNumber"/>
    <w:uiPriority w:val="99"/>
    <w:rsid w:val="0061600D"/>
  </w:style>
  <w:style w:type="paragraph" w:customStyle="1" w:styleId="CourseTitle">
    <w:name w:val="CourseTitle"/>
    <w:basedOn w:val="BodyText"/>
    <w:uiPriority w:val="99"/>
    <w:rsid w:val="0061600D"/>
    <w:pPr>
      <w:tabs>
        <w:tab w:val="clear" w:pos="920"/>
        <w:tab w:val="left" w:pos="1620"/>
      </w:tabs>
      <w:ind w:left="990"/>
    </w:pPr>
    <w:rPr>
      <w:noProof/>
      <w:sz w:val="64"/>
      <w:szCs w:val="64"/>
    </w:rPr>
  </w:style>
  <w:style w:type="paragraph" w:customStyle="1" w:styleId="DecisionTable">
    <w:name w:val="DecisionTable"/>
    <w:basedOn w:val="Heading3"/>
    <w:next w:val="Normal"/>
    <w:uiPriority w:val="99"/>
    <w:semiHidden/>
    <w:rsid w:val="0061600D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6120"/>
        <w:tab w:val="clear" w:pos="7200"/>
      </w:tabs>
      <w:spacing w:line="240" w:lineRule="auto"/>
    </w:pPr>
  </w:style>
  <w:style w:type="paragraph" w:customStyle="1" w:styleId="Description">
    <w:name w:val="Description"/>
    <w:basedOn w:val="Introduction"/>
    <w:next w:val="Normal"/>
    <w:uiPriority w:val="99"/>
    <w:semiHidden/>
    <w:rsid w:val="0061600D"/>
  </w:style>
  <w:style w:type="paragraph" w:customStyle="1" w:styleId="Document">
    <w:name w:val="Document"/>
    <w:basedOn w:val="Normal"/>
    <w:uiPriority w:val="99"/>
    <w:semiHidden/>
    <w:rsid w:val="0061600D"/>
  </w:style>
  <w:style w:type="paragraph" w:customStyle="1" w:styleId="Example">
    <w:name w:val="Example"/>
    <w:basedOn w:val="Introduction"/>
    <w:next w:val="Normal"/>
    <w:uiPriority w:val="99"/>
    <w:semiHidden/>
    <w:rsid w:val="0061600D"/>
  </w:style>
  <w:style w:type="paragraph" w:customStyle="1" w:styleId="Fact">
    <w:name w:val="Fact"/>
    <w:basedOn w:val="Procedure"/>
    <w:next w:val="BodyText"/>
    <w:uiPriority w:val="8"/>
    <w:qFormat/>
    <w:rsid w:val="0061600D"/>
    <w:pPr>
      <w:tabs>
        <w:tab w:val="num" w:pos="720"/>
      </w:tabs>
    </w:pPr>
  </w:style>
  <w:style w:type="paragraph" w:customStyle="1" w:styleId="Procedure">
    <w:name w:val="Procedure"/>
    <w:basedOn w:val="Concept"/>
    <w:next w:val="BodyText"/>
    <w:uiPriority w:val="7"/>
    <w:qFormat/>
    <w:rsid w:val="0061600D"/>
    <w:pPr>
      <w:spacing w:before="120"/>
    </w:pPr>
  </w:style>
  <w:style w:type="paragraph" w:customStyle="1" w:styleId="Fault">
    <w:name w:val="Fault"/>
    <w:basedOn w:val="Procedure"/>
    <w:uiPriority w:val="99"/>
    <w:rsid w:val="0061600D"/>
  </w:style>
  <w:style w:type="paragraph" w:styleId="Footer">
    <w:name w:val="footer"/>
    <w:basedOn w:val="Normal"/>
    <w:link w:val="FooterChar"/>
    <w:uiPriority w:val="99"/>
    <w:rsid w:val="0061600D"/>
    <w:pPr>
      <w:tabs>
        <w:tab w:val="right" w:pos="6120"/>
        <w:tab w:val="right" w:pos="8640"/>
      </w:tabs>
      <w:ind w:left="-3600"/>
    </w:pPr>
    <w:rPr>
      <w:sz w:val="16"/>
    </w:rPr>
  </w:style>
  <w:style w:type="paragraph" w:customStyle="1" w:styleId="FooterS2">
    <w:name w:val="FooterS2"/>
    <w:basedOn w:val="Footer"/>
    <w:uiPriority w:val="99"/>
    <w:rsid w:val="0061600D"/>
    <w:pPr>
      <w:tabs>
        <w:tab w:val="clear" w:pos="6120"/>
        <w:tab w:val="clear" w:pos="8640"/>
        <w:tab w:val="right" w:pos="9000"/>
      </w:tabs>
      <w:ind w:left="0"/>
    </w:pPr>
    <w:rPr>
      <w:noProof/>
    </w:rPr>
  </w:style>
  <w:style w:type="paragraph" w:customStyle="1" w:styleId="FooterTitle">
    <w:name w:val="FooterTitle"/>
    <w:basedOn w:val="FooterS2"/>
    <w:autoRedefine/>
    <w:uiPriority w:val="99"/>
    <w:rsid w:val="0061600D"/>
    <w:pPr>
      <w:tabs>
        <w:tab w:val="right" w:pos="9922"/>
      </w:tabs>
    </w:pPr>
    <w:rPr>
      <w:i/>
    </w:rPr>
  </w:style>
  <w:style w:type="paragraph" w:customStyle="1" w:styleId="FooterTOC">
    <w:name w:val="FooterTOC"/>
    <w:basedOn w:val="Footer"/>
    <w:uiPriority w:val="99"/>
    <w:rsid w:val="0061600D"/>
    <w:pPr>
      <w:jc w:val="center"/>
    </w:pPr>
  </w:style>
  <w:style w:type="paragraph" w:customStyle="1" w:styleId="Graphic">
    <w:name w:val="Graphic"/>
    <w:basedOn w:val="Normal"/>
    <w:uiPriority w:val="99"/>
    <w:rsid w:val="0061600D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after="60" w:line="216" w:lineRule="auto"/>
    </w:pPr>
  </w:style>
  <w:style w:type="paragraph" w:customStyle="1" w:styleId="Graphics">
    <w:name w:val="Graphics"/>
    <w:basedOn w:val="Normal"/>
    <w:uiPriority w:val="99"/>
    <w:rsid w:val="0061600D"/>
  </w:style>
  <w:style w:type="paragraph" w:styleId="Header">
    <w:name w:val="header"/>
    <w:basedOn w:val="Normal"/>
    <w:link w:val="HeaderChar"/>
    <w:uiPriority w:val="99"/>
    <w:rsid w:val="0061600D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61600D"/>
    <w:rPr>
      <w:color w:val="0000FF"/>
      <w:u w:val="single"/>
    </w:rPr>
  </w:style>
  <w:style w:type="paragraph" w:customStyle="1" w:styleId="InstructionsSmall">
    <w:name w:val="InstructionsSmall"/>
    <w:basedOn w:val="Normal"/>
    <w:uiPriority w:val="99"/>
    <w:rsid w:val="0061600D"/>
    <w:pPr>
      <w:keepLines/>
    </w:pPr>
    <w:rPr>
      <w:rFonts w:ascii="Arial Narrow" w:hAnsi="Arial Narrow"/>
      <w:bCs/>
      <w:sz w:val="16"/>
    </w:rPr>
  </w:style>
  <w:style w:type="paragraph" w:customStyle="1" w:styleId="Keyword">
    <w:name w:val="Keyword"/>
    <w:basedOn w:val="Normal"/>
    <w:uiPriority w:val="99"/>
    <w:rsid w:val="0061600D"/>
    <w:rPr>
      <w:b/>
    </w:rPr>
  </w:style>
  <w:style w:type="character" w:customStyle="1" w:styleId="Label">
    <w:name w:val="Label"/>
    <w:uiPriority w:val="99"/>
    <w:rsid w:val="0061600D"/>
    <w:rPr>
      <w:rFonts w:ascii="Tahoma" w:hAnsi="Tahoma"/>
      <w:sz w:val="24"/>
    </w:rPr>
  </w:style>
  <w:style w:type="paragraph" w:customStyle="1" w:styleId="Leaderactivity">
    <w:name w:val="Leaderactivity"/>
    <w:basedOn w:val="LeaderNotes"/>
    <w:uiPriority w:val="99"/>
    <w:rsid w:val="0061600D"/>
    <w:rPr>
      <w:b/>
      <w:i/>
      <w:sz w:val="28"/>
    </w:rPr>
  </w:style>
  <w:style w:type="paragraph" w:customStyle="1" w:styleId="LeaderGraphic">
    <w:name w:val="LeaderGraphic"/>
    <w:basedOn w:val="Heading3"/>
    <w:uiPriority w:val="99"/>
    <w:rsid w:val="0061600D"/>
    <w:pPr>
      <w:tabs>
        <w:tab w:val="num" w:pos="720"/>
      </w:tabs>
      <w:ind w:left="720" w:hanging="720"/>
    </w:pPr>
  </w:style>
  <w:style w:type="paragraph" w:customStyle="1" w:styleId="LeaderLabel">
    <w:name w:val="LeaderLabel"/>
    <w:basedOn w:val="LeaderNotes"/>
    <w:uiPriority w:val="99"/>
    <w:rsid w:val="0061600D"/>
    <w:pPr>
      <w:keepLines/>
    </w:pPr>
    <w:rPr>
      <w:b/>
      <w:i/>
    </w:rPr>
  </w:style>
  <w:style w:type="paragraph" w:customStyle="1" w:styleId="LGPageBreak">
    <w:name w:val="LGPageBreak"/>
    <w:basedOn w:val="Normal"/>
    <w:uiPriority w:val="99"/>
    <w:rsid w:val="0061600D"/>
    <w:rPr>
      <w:vanish/>
    </w:rPr>
  </w:style>
  <w:style w:type="paragraph" w:styleId="List">
    <w:name w:val="List"/>
    <w:basedOn w:val="Normal"/>
    <w:uiPriority w:val="99"/>
    <w:rsid w:val="0061600D"/>
    <w:pPr>
      <w:ind w:left="360" w:hanging="360"/>
    </w:pPr>
  </w:style>
  <w:style w:type="paragraph" w:customStyle="1" w:styleId="DeveloperNotes">
    <w:name w:val="DeveloperNotes"/>
    <w:basedOn w:val="Normal"/>
    <w:uiPriority w:val="99"/>
    <w:rsid w:val="0061600D"/>
    <w:pPr>
      <w:keepLines/>
    </w:pPr>
    <w:rPr>
      <w:rFonts w:ascii="Arial Narrow" w:hAnsi="Arial Narrow"/>
      <w:vanish/>
      <w:color w:val="000080"/>
      <w:sz w:val="22"/>
      <w:szCs w:val="22"/>
    </w:rPr>
  </w:style>
  <w:style w:type="paragraph" w:customStyle="1" w:styleId="logoline1">
    <w:name w:val="logoline1"/>
    <w:basedOn w:val="ByLine"/>
    <w:next w:val="Normal"/>
    <w:uiPriority w:val="99"/>
    <w:semiHidden/>
    <w:rsid w:val="0061600D"/>
    <w:pPr>
      <w:tabs>
        <w:tab w:val="right" w:pos="9907"/>
      </w:tabs>
      <w:ind w:left="0"/>
      <w:jc w:val="center"/>
    </w:pPr>
    <w:rPr>
      <w:sz w:val="24"/>
    </w:rPr>
  </w:style>
  <w:style w:type="paragraph" w:customStyle="1" w:styleId="logoline2">
    <w:name w:val="logoline2"/>
    <w:basedOn w:val="ByLine"/>
    <w:next w:val="Normal"/>
    <w:uiPriority w:val="99"/>
    <w:semiHidden/>
    <w:rsid w:val="0061600D"/>
    <w:pPr>
      <w:tabs>
        <w:tab w:val="right" w:pos="9907"/>
      </w:tabs>
      <w:ind w:left="0"/>
      <w:jc w:val="center"/>
    </w:pPr>
    <w:rPr>
      <w:spacing w:val="40"/>
      <w:sz w:val="24"/>
    </w:rPr>
  </w:style>
  <w:style w:type="paragraph" w:customStyle="1" w:styleId="logoline3">
    <w:name w:val="logoline3"/>
    <w:basedOn w:val="ByLine"/>
    <w:next w:val="Normal"/>
    <w:uiPriority w:val="99"/>
    <w:semiHidden/>
    <w:rsid w:val="0061600D"/>
    <w:pPr>
      <w:tabs>
        <w:tab w:val="right" w:pos="9907"/>
      </w:tabs>
      <w:ind w:left="0"/>
      <w:jc w:val="center"/>
    </w:pPr>
    <w:rPr>
      <w:i/>
      <w:sz w:val="16"/>
    </w:rPr>
  </w:style>
  <w:style w:type="paragraph" w:customStyle="1" w:styleId="ModuleNumber">
    <w:name w:val="ModuleNumber"/>
    <w:basedOn w:val="Title"/>
    <w:uiPriority w:val="99"/>
    <w:rsid w:val="0061600D"/>
    <w:pPr>
      <w:tabs>
        <w:tab w:val="right" w:pos="9907"/>
      </w:tabs>
    </w:pPr>
    <w:rPr>
      <w:sz w:val="36"/>
    </w:rPr>
  </w:style>
  <w:style w:type="paragraph" w:customStyle="1" w:styleId="Non-example">
    <w:name w:val="Non-example"/>
    <w:basedOn w:val="Example"/>
    <w:next w:val="Normal"/>
    <w:uiPriority w:val="99"/>
    <w:rsid w:val="0061600D"/>
    <w:pPr>
      <w:numPr>
        <w:numId w:val="6"/>
      </w:numPr>
    </w:pPr>
  </w:style>
  <w:style w:type="paragraph" w:customStyle="1" w:styleId="ObjectiveList2">
    <w:name w:val="ObjectiveList2"/>
    <w:basedOn w:val="Normal"/>
    <w:uiPriority w:val="99"/>
    <w:rsid w:val="0061600D"/>
    <w:pPr>
      <w:widowControl w:val="0"/>
      <w:spacing w:after="240"/>
    </w:pPr>
    <w:rPr>
      <w:sz w:val="28"/>
    </w:rPr>
  </w:style>
  <w:style w:type="paragraph" w:customStyle="1" w:styleId="Objectives">
    <w:name w:val="Objectives"/>
    <w:basedOn w:val="Normal"/>
    <w:next w:val="BodyText"/>
    <w:uiPriority w:val="99"/>
    <w:rsid w:val="0061600D"/>
    <w:pPr>
      <w:keepNext/>
      <w:widowControl w:val="0"/>
      <w:tabs>
        <w:tab w:val="num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before="60" w:after="60" w:line="216" w:lineRule="auto"/>
      <w:ind w:left="720" w:hanging="720"/>
    </w:pPr>
    <w:rPr>
      <w:b/>
    </w:rPr>
  </w:style>
  <w:style w:type="character" w:styleId="PageNumber">
    <w:name w:val="page number"/>
    <w:basedOn w:val="DefaultParagraphFont"/>
    <w:uiPriority w:val="99"/>
    <w:rsid w:val="0061600D"/>
  </w:style>
  <w:style w:type="paragraph" w:customStyle="1" w:styleId="PartName">
    <w:name w:val="PartName"/>
    <w:basedOn w:val="Introduction"/>
    <w:next w:val="Normal"/>
    <w:uiPriority w:val="99"/>
    <w:rsid w:val="0061600D"/>
  </w:style>
  <w:style w:type="paragraph" w:customStyle="1" w:styleId="Parts2Collection">
    <w:name w:val="Parts2Collection"/>
    <w:basedOn w:val="Introduction"/>
    <w:next w:val="Normal"/>
    <w:uiPriority w:val="99"/>
    <w:semiHidden/>
    <w:rsid w:val="0061600D"/>
  </w:style>
  <w:style w:type="paragraph" w:customStyle="1" w:styleId="PartsCollection">
    <w:name w:val="PartsCollection"/>
    <w:basedOn w:val="Introduction"/>
    <w:next w:val="Normal"/>
    <w:uiPriority w:val="99"/>
    <w:rsid w:val="0061600D"/>
  </w:style>
  <w:style w:type="paragraph" w:customStyle="1" w:styleId="Purpose">
    <w:name w:val="Purpose"/>
    <w:basedOn w:val="Normal"/>
    <w:next w:val="BodyText"/>
    <w:uiPriority w:val="99"/>
    <w:rsid w:val="0061600D"/>
    <w:pPr>
      <w:keepNext/>
      <w:widowControl w:val="0"/>
      <w:tabs>
        <w:tab w:val="num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before="60" w:after="60" w:line="216" w:lineRule="auto"/>
      <w:ind w:left="720" w:hanging="720"/>
    </w:pPr>
    <w:rPr>
      <w:b/>
    </w:rPr>
  </w:style>
  <w:style w:type="paragraph" w:customStyle="1" w:styleId="Question">
    <w:name w:val="Question"/>
    <w:basedOn w:val="Procedure"/>
    <w:uiPriority w:val="9"/>
    <w:qFormat/>
    <w:rsid w:val="0061600D"/>
  </w:style>
  <w:style w:type="paragraph" w:customStyle="1" w:styleId="QuestionStem">
    <w:name w:val="QuestionStem"/>
    <w:basedOn w:val="Normal"/>
    <w:uiPriority w:val="99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after="60" w:line="216" w:lineRule="auto"/>
    </w:pPr>
    <w:rPr>
      <w:b/>
      <w:i/>
    </w:rPr>
  </w:style>
  <w:style w:type="paragraph" w:customStyle="1" w:styleId="RelatedFacts">
    <w:name w:val="RelatedFacts"/>
    <w:basedOn w:val="Normal"/>
    <w:next w:val="BodyText"/>
    <w:uiPriority w:val="99"/>
    <w:rsid w:val="0061600D"/>
    <w:pPr>
      <w:keepNext/>
      <w:widowControl w:val="0"/>
      <w:tabs>
        <w:tab w:val="num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before="60" w:after="60" w:line="216" w:lineRule="auto"/>
      <w:ind w:left="720" w:hanging="720"/>
    </w:pPr>
    <w:rPr>
      <w:b/>
    </w:rPr>
  </w:style>
  <w:style w:type="paragraph" w:customStyle="1" w:styleId="RelatedFactsTable">
    <w:name w:val="RelatedFactsTable"/>
    <w:basedOn w:val="BodyText"/>
    <w:next w:val="BodyText"/>
    <w:uiPriority w:val="99"/>
    <w:rsid w:val="0061600D"/>
  </w:style>
  <w:style w:type="character" w:customStyle="1" w:styleId="ScreenName">
    <w:name w:val="ScreenName"/>
    <w:uiPriority w:val="99"/>
    <w:semiHidden/>
    <w:rsid w:val="0061600D"/>
    <w:rPr>
      <w:rFonts w:ascii="Tahoma" w:hAnsi="Tahoma"/>
      <w:b/>
    </w:rPr>
  </w:style>
  <w:style w:type="paragraph" w:customStyle="1" w:styleId="Statement">
    <w:name w:val="Statement"/>
    <w:basedOn w:val="Introduction"/>
    <w:next w:val="Normal"/>
    <w:uiPriority w:val="99"/>
    <w:rsid w:val="0061600D"/>
  </w:style>
  <w:style w:type="paragraph" w:customStyle="1" w:styleId="StepAction">
    <w:name w:val="StepAction"/>
    <w:basedOn w:val="Heading3"/>
    <w:next w:val="Normal"/>
    <w:uiPriority w:val="99"/>
    <w:semiHidden/>
    <w:rsid w:val="0061600D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6120"/>
        <w:tab w:val="clear" w:pos="7200"/>
      </w:tabs>
      <w:spacing w:line="240" w:lineRule="auto"/>
    </w:pPr>
  </w:style>
  <w:style w:type="paragraph" w:customStyle="1" w:styleId="StepName">
    <w:name w:val="StepName"/>
    <w:basedOn w:val="Heading3"/>
    <w:next w:val="Normal"/>
    <w:uiPriority w:val="99"/>
    <w:semiHidden/>
    <w:rsid w:val="0061600D"/>
    <w:pPr>
      <w:outlineLvl w:val="9"/>
    </w:pPr>
  </w:style>
  <w:style w:type="paragraph" w:customStyle="1" w:styleId="StepsCollection">
    <w:name w:val="StepsCollection"/>
    <w:basedOn w:val="Introduction"/>
    <w:next w:val="Normal"/>
    <w:uiPriority w:val="99"/>
    <w:semiHidden/>
    <w:rsid w:val="0061600D"/>
  </w:style>
  <w:style w:type="paragraph" w:customStyle="1" w:styleId="SuperTitle">
    <w:name w:val="SuperTitle"/>
    <w:basedOn w:val="Title"/>
    <w:next w:val="BodyText"/>
    <w:uiPriority w:val="99"/>
    <w:rsid w:val="0061600D"/>
    <w:pPr>
      <w:pBdr>
        <w:bottom w:val="single" w:sz="24" w:space="1" w:color="auto"/>
      </w:pBdr>
      <w:tabs>
        <w:tab w:val="right" w:pos="9907"/>
      </w:tabs>
    </w:pPr>
    <w:rPr>
      <w:b/>
      <w:i/>
      <w:sz w:val="96"/>
    </w:rPr>
  </w:style>
  <w:style w:type="paragraph" w:customStyle="1" w:styleId="SysDescription">
    <w:name w:val="SysDescription"/>
    <w:basedOn w:val="Introduction"/>
    <w:next w:val="BodyText"/>
    <w:uiPriority w:val="99"/>
    <w:rsid w:val="0061600D"/>
  </w:style>
  <w:style w:type="paragraph" w:styleId="TableofAuthorities">
    <w:name w:val="table of authorities"/>
    <w:basedOn w:val="Normal"/>
    <w:next w:val="Normal"/>
    <w:uiPriority w:val="99"/>
    <w:rsid w:val="0061600D"/>
    <w:pPr>
      <w:numPr>
        <w:numId w:val="7"/>
      </w:numPr>
    </w:pPr>
  </w:style>
  <w:style w:type="paragraph" w:styleId="TableofFigures">
    <w:name w:val="table of figures"/>
    <w:aliases w:val="Table of Objectives"/>
    <w:basedOn w:val="Normal"/>
    <w:next w:val="Normal"/>
    <w:uiPriority w:val="99"/>
    <w:rsid w:val="0061600D"/>
  </w:style>
  <w:style w:type="character" w:customStyle="1" w:styleId="TemplateNotes">
    <w:name w:val="TemplateNotes"/>
    <w:uiPriority w:val="99"/>
    <w:rsid w:val="0061600D"/>
    <w:rPr>
      <w:rFonts w:ascii="Arial" w:hAnsi="Arial"/>
      <w:b/>
      <w:i/>
      <w:vanish/>
      <w:color w:val="FFFFFF"/>
    </w:rPr>
  </w:style>
  <w:style w:type="character" w:customStyle="1" w:styleId="TextEntry">
    <w:name w:val="TextEntry"/>
    <w:uiPriority w:val="99"/>
    <w:rsid w:val="0061600D"/>
    <w:rPr>
      <w:rFonts w:ascii="Courier" w:hAnsi="Courier"/>
    </w:rPr>
  </w:style>
  <w:style w:type="paragraph" w:styleId="TOC1">
    <w:name w:val="toc 1"/>
    <w:basedOn w:val="Normal"/>
    <w:next w:val="Normal"/>
    <w:autoRedefine/>
    <w:uiPriority w:val="99"/>
    <w:rsid w:val="0061600D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99"/>
    <w:rsid w:val="0061600D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99"/>
    <w:rsid w:val="0061600D"/>
    <w:pPr>
      <w:ind w:left="480"/>
    </w:pPr>
    <w:rPr>
      <w:i/>
    </w:rPr>
  </w:style>
  <w:style w:type="paragraph" w:styleId="TOC4">
    <w:name w:val="toc 4"/>
    <w:basedOn w:val="Normal"/>
    <w:next w:val="Normal"/>
    <w:autoRedefine/>
    <w:uiPriority w:val="99"/>
    <w:rsid w:val="0061600D"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uiPriority w:val="99"/>
    <w:rsid w:val="0061600D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uiPriority w:val="99"/>
    <w:rsid w:val="0061600D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uiPriority w:val="99"/>
    <w:rsid w:val="0061600D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uiPriority w:val="99"/>
    <w:rsid w:val="0061600D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uiPriority w:val="99"/>
    <w:rsid w:val="0061600D"/>
    <w:pPr>
      <w:ind w:left="1920"/>
    </w:pPr>
    <w:rPr>
      <w:sz w:val="18"/>
    </w:rPr>
  </w:style>
  <w:style w:type="paragraph" w:styleId="TOCHeading">
    <w:name w:val="TOC Heading"/>
    <w:basedOn w:val="BodyText"/>
    <w:uiPriority w:val="99"/>
    <w:rsid w:val="0061600D"/>
    <w:pPr>
      <w:ind w:left="-2880"/>
    </w:pPr>
    <w:rPr>
      <w:b/>
      <w:i/>
      <w:sz w:val="44"/>
    </w:rPr>
  </w:style>
  <w:style w:type="paragraph" w:customStyle="1" w:styleId="TopicCollection">
    <w:name w:val="TopicCollection"/>
    <w:basedOn w:val="Introduction"/>
    <w:next w:val="Normal"/>
    <w:uiPriority w:val="99"/>
    <w:rsid w:val="0061600D"/>
  </w:style>
  <w:style w:type="paragraph" w:customStyle="1" w:styleId="TrainingActivity">
    <w:name w:val="TrainingActivity"/>
    <w:basedOn w:val="LeaderNotes"/>
    <w:uiPriority w:val="99"/>
    <w:rsid w:val="0061600D"/>
    <w:rPr>
      <w:b/>
      <w:i/>
      <w:sz w:val="28"/>
    </w:rPr>
  </w:style>
  <w:style w:type="paragraph" w:customStyle="1" w:styleId="TopicArea">
    <w:name w:val="TopicArea"/>
    <w:basedOn w:val="Normal"/>
    <w:uiPriority w:val="99"/>
    <w:rsid w:val="0061600D"/>
    <w:pPr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after="60"/>
    </w:pPr>
    <w:rPr>
      <w:b/>
      <w:i/>
      <w:sz w:val="28"/>
    </w:rPr>
  </w:style>
  <w:style w:type="paragraph" w:customStyle="1" w:styleId="DataText">
    <w:name w:val="Data Text"/>
    <w:basedOn w:val="Normal"/>
    <w:uiPriority w:val="99"/>
    <w:semiHidden/>
    <w:rsid w:val="0061600D"/>
    <w:pPr>
      <w:keepLines/>
      <w:numPr>
        <w:numId w:val="9"/>
      </w:numPr>
      <w:shd w:val="clear" w:color="auto" w:fill="E6E6E6"/>
    </w:pPr>
    <w:rPr>
      <w:rFonts w:ascii="Arial Narrow" w:hAnsi="Arial Narrow"/>
      <w:sz w:val="22"/>
    </w:rPr>
  </w:style>
  <w:style w:type="paragraph" w:customStyle="1" w:styleId="SectionLevel">
    <w:name w:val="SectionLevel"/>
    <w:basedOn w:val="Header"/>
    <w:uiPriority w:val="99"/>
    <w:rsid w:val="0061600D"/>
    <w:pPr>
      <w:tabs>
        <w:tab w:val="clear" w:pos="4320"/>
        <w:tab w:val="clear" w:pos="8640"/>
      </w:tabs>
    </w:pPr>
    <w:rPr>
      <w:b/>
      <w:color w:val="0000FF"/>
      <w:sz w:val="22"/>
    </w:rPr>
  </w:style>
  <w:style w:type="paragraph" w:customStyle="1" w:styleId="Process">
    <w:name w:val="Process"/>
    <w:basedOn w:val="Procedure"/>
    <w:uiPriority w:val="99"/>
    <w:rsid w:val="0061600D"/>
  </w:style>
  <w:style w:type="paragraph" w:customStyle="1" w:styleId="ObjectiveLevel">
    <w:name w:val="ObjectiveLevel"/>
    <w:basedOn w:val="Header"/>
    <w:uiPriority w:val="99"/>
    <w:rsid w:val="0061600D"/>
    <w:pPr>
      <w:tabs>
        <w:tab w:val="clear" w:pos="4320"/>
        <w:tab w:val="clear" w:pos="8640"/>
      </w:tabs>
    </w:pPr>
    <w:rPr>
      <w:color w:val="008080"/>
      <w:sz w:val="22"/>
    </w:rPr>
  </w:style>
  <w:style w:type="paragraph" w:styleId="ListNumber">
    <w:name w:val="List Number"/>
    <w:basedOn w:val="BodyText"/>
    <w:uiPriority w:val="99"/>
    <w:rsid w:val="0061600D"/>
    <w:pPr>
      <w:numPr>
        <w:numId w:val="45"/>
      </w:numPr>
    </w:pPr>
  </w:style>
  <w:style w:type="paragraph" w:styleId="ListBullet2">
    <w:name w:val="List Bullet 2"/>
    <w:basedOn w:val="Normal"/>
    <w:autoRedefine/>
    <w:uiPriority w:val="99"/>
    <w:rsid w:val="0061600D"/>
  </w:style>
  <w:style w:type="paragraph" w:styleId="ListBullet3">
    <w:name w:val="List Bullet 3"/>
    <w:basedOn w:val="Normal"/>
    <w:autoRedefine/>
    <w:uiPriority w:val="99"/>
    <w:rsid w:val="0061600D"/>
  </w:style>
  <w:style w:type="paragraph" w:styleId="ListBullet4">
    <w:name w:val="List Bullet 4"/>
    <w:basedOn w:val="Normal"/>
    <w:autoRedefine/>
    <w:uiPriority w:val="99"/>
    <w:rsid w:val="0061600D"/>
  </w:style>
  <w:style w:type="paragraph" w:styleId="ListBullet5">
    <w:name w:val="List Bullet 5"/>
    <w:basedOn w:val="Normal"/>
    <w:autoRedefine/>
    <w:uiPriority w:val="99"/>
    <w:rsid w:val="0061600D"/>
  </w:style>
  <w:style w:type="paragraph" w:styleId="ListNumber2">
    <w:name w:val="List Number 2"/>
    <w:basedOn w:val="Normal"/>
    <w:uiPriority w:val="99"/>
    <w:rsid w:val="0061600D"/>
  </w:style>
  <w:style w:type="paragraph" w:styleId="ListNumber3">
    <w:name w:val="List Number 3"/>
    <w:basedOn w:val="Normal"/>
    <w:uiPriority w:val="99"/>
    <w:rsid w:val="0061600D"/>
  </w:style>
  <w:style w:type="paragraph" w:styleId="ListNumber4">
    <w:name w:val="List Number 4"/>
    <w:basedOn w:val="Normal"/>
    <w:uiPriority w:val="99"/>
    <w:rsid w:val="0061600D"/>
  </w:style>
  <w:style w:type="paragraph" w:styleId="ListNumber5">
    <w:name w:val="List Number 5"/>
    <w:basedOn w:val="Normal"/>
    <w:uiPriority w:val="99"/>
    <w:rsid w:val="0061600D"/>
  </w:style>
  <w:style w:type="paragraph" w:customStyle="1" w:styleId="CCStyle">
    <w:name w:val="CC_Style"/>
    <w:basedOn w:val="BodyText"/>
    <w:uiPriority w:val="99"/>
    <w:rsid w:val="0061600D"/>
    <w:rPr>
      <w:b/>
    </w:rPr>
  </w:style>
  <w:style w:type="paragraph" w:customStyle="1" w:styleId="ProcedureHeader">
    <w:name w:val="ProcedureHeader"/>
    <w:basedOn w:val="Normal"/>
    <w:uiPriority w:val="99"/>
    <w:rsid w:val="0061600D"/>
    <w:pPr>
      <w:jc w:val="center"/>
    </w:pPr>
    <w:rPr>
      <w:rFonts w:ascii="Arial Narrow" w:hAnsi="Arial Narrow"/>
      <w:b/>
      <w:sz w:val="28"/>
    </w:rPr>
  </w:style>
  <w:style w:type="paragraph" w:customStyle="1" w:styleId="HeaderEntry">
    <w:name w:val="HeaderEntry"/>
    <w:basedOn w:val="Normal"/>
    <w:uiPriority w:val="99"/>
    <w:rsid w:val="0061600D"/>
    <w:pPr>
      <w:tabs>
        <w:tab w:val="left" w:pos="252"/>
      </w:tabs>
      <w:jc w:val="center"/>
    </w:pPr>
    <w:rPr>
      <w:rFonts w:ascii="Arial Narrow" w:hAnsi="Arial Narrow"/>
      <w:b/>
      <w:bCs/>
    </w:rPr>
  </w:style>
  <w:style w:type="paragraph" w:styleId="BalloonText">
    <w:name w:val="Balloon Text"/>
    <w:basedOn w:val="Normal"/>
    <w:link w:val="BalloonTextChar"/>
    <w:uiPriority w:val="99"/>
    <w:rsid w:val="0061600D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61600D"/>
    <w:pPr>
      <w:spacing w:after="120"/>
      <w:ind w:left="1440" w:right="1440"/>
    </w:pPr>
  </w:style>
  <w:style w:type="paragraph" w:styleId="CommentText">
    <w:name w:val="annotation text"/>
    <w:basedOn w:val="Normal"/>
    <w:link w:val="CommentTextChar"/>
    <w:uiPriority w:val="99"/>
    <w:rsid w:val="0061600D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61600D"/>
    <w:rPr>
      <w:b/>
      <w:bCs/>
    </w:rPr>
  </w:style>
  <w:style w:type="paragraph" w:styleId="Date">
    <w:name w:val="Date"/>
    <w:basedOn w:val="Normal"/>
    <w:next w:val="Normal"/>
    <w:link w:val="DateChar"/>
    <w:uiPriority w:val="99"/>
    <w:rsid w:val="0061600D"/>
  </w:style>
  <w:style w:type="paragraph" w:styleId="DocumentMap">
    <w:name w:val="Document Map"/>
    <w:basedOn w:val="Normal"/>
    <w:link w:val="DocumentMapChar"/>
    <w:uiPriority w:val="99"/>
    <w:rsid w:val="0061600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link w:val="EndnoteTextChar"/>
    <w:uiPriority w:val="99"/>
    <w:rsid w:val="0061600D"/>
  </w:style>
  <w:style w:type="paragraph" w:styleId="FootnoteText">
    <w:name w:val="footnote text"/>
    <w:basedOn w:val="Normal"/>
    <w:link w:val="FootnoteTextChar"/>
    <w:uiPriority w:val="99"/>
    <w:rsid w:val="0061600D"/>
  </w:style>
  <w:style w:type="paragraph" w:styleId="HTMLAddress">
    <w:name w:val="HTML Address"/>
    <w:basedOn w:val="Normal"/>
    <w:link w:val="HTMLAddressChar"/>
    <w:uiPriority w:val="99"/>
    <w:rsid w:val="006160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61600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rsid w:val="0061600D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rsid w:val="0061600D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rsid w:val="0061600D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rsid w:val="0061600D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rsid w:val="0061600D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rsid w:val="0061600D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rsid w:val="0061600D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rsid w:val="0061600D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rsid w:val="0061600D"/>
    <w:pPr>
      <w:ind w:left="2160" w:hanging="240"/>
    </w:pPr>
  </w:style>
  <w:style w:type="paragraph" w:styleId="IndexHeading">
    <w:name w:val="index heading"/>
    <w:basedOn w:val="Normal"/>
    <w:next w:val="Index1"/>
    <w:uiPriority w:val="99"/>
    <w:rsid w:val="0061600D"/>
    <w:rPr>
      <w:rFonts w:cs="Arial"/>
      <w:b/>
      <w:bCs/>
    </w:rPr>
  </w:style>
  <w:style w:type="paragraph" w:styleId="List2">
    <w:name w:val="List 2"/>
    <w:basedOn w:val="Normal"/>
    <w:uiPriority w:val="99"/>
    <w:rsid w:val="0061600D"/>
    <w:pPr>
      <w:ind w:left="720" w:hanging="360"/>
    </w:pPr>
  </w:style>
  <w:style w:type="paragraph" w:styleId="List3">
    <w:name w:val="List 3"/>
    <w:basedOn w:val="Normal"/>
    <w:uiPriority w:val="99"/>
    <w:rsid w:val="0061600D"/>
    <w:pPr>
      <w:ind w:left="1080" w:hanging="360"/>
    </w:pPr>
  </w:style>
  <w:style w:type="paragraph" w:styleId="List4">
    <w:name w:val="List 4"/>
    <w:basedOn w:val="Normal"/>
    <w:uiPriority w:val="99"/>
    <w:rsid w:val="0061600D"/>
    <w:pPr>
      <w:ind w:left="1440" w:hanging="360"/>
    </w:pPr>
  </w:style>
  <w:style w:type="paragraph" w:styleId="List5">
    <w:name w:val="List 5"/>
    <w:basedOn w:val="Normal"/>
    <w:uiPriority w:val="99"/>
    <w:rsid w:val="0061600D"/>
    <w:pPr>
      <w:ind w:left="1800" w:hanging="360"/>
    </w:pPr>
  </w:style>
  <w:style w:type="paragraph" w:styleId="ListContinue">
    <w:name w:val="List Continue"/>
    <w:basedOn w:val="Normal"/>
    <w:uiPriority w:val="99"/>
    <w:rsid w:val="0061600D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61600D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61600D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61600D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61600D"/>
    <w:pPr>
      <w:spacing w:after="120"/>
      <w:ind w:left="1800"/>
    </w:pPr>
  </w:style>
  <w:style w:type="paragraph" w:styleId="MacroText">
    <w:name w:val="macro"/>
    <w:link w:val="MacroTextChar"/>
    <w:uiPriority w:val="99"/>
    <w:rsid w:val="006160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16" w:lineRule="auto"/>
    </w:pPr>
    <w:rPr>
      <w:rFonts w:ascii="Courier New" w:hAnsi="Courier New" w:cs="Courier New"/>
      <w:sz w:val="22"/>
      <w:szCs w:val="22"/>
    </w:rPr>
  </w:style>
  <w:style w:type="paragraph" w:styleId="MessageHeader">
    <w:name w:val="Message Header"/>
    <w:basedOn w:val="Normal"/>
    <w:link w:val="MessageHeaderChar"/>
    <w:uiPriority w:val="99"/>
    <w:rsid w:val="006160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61600D"/>
  </w:style>
  <w:style w:type="paragraph" w:styleId="NormalIndent">
    <w:name w:val="Normal Indent"/>
    <w:basedOn w:val="Normal"/>
    <w:uiPriority w:val="99"/>
    <w:rsid w:val="0061600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61600D"/>
  </w:style>
  <w:style w:type="paragraph" w:styleId="PlainText">
    <w:name w:val="Plain Text"/>
    <w:basedOn w:val="Normal"/>
    <w:link w:val="PlainTextChar"/>
    <w:uiPriority w:val="99"/>
    <w:rsid w:val="0061600D"/>
    <w:rPr>
      <w:rFonts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61600D"/>
  </w:style>
  <w:style w:type="paragraph" w:styleId="Signature">
    <w:name w:val="Signature"/>
    <w:basedOn w:val="Normal"/>
    <w:link w:val="SignatureChar"/>
    <w:uiPriority w:val="99"/>
    <w:rsid w:val="0061600D"/>
    <w:pPr>
      <w:ind w:left="4320"/>
    </w:pPr>
  </w:style>
  <w:style w:type="paragraph" w:styleId="Subtitle">
    <w:name w:val="Subtitle"/>
    <w:basedOn w:val="Normal"/>
    <w:link w:val="SubtitleChar"/>
    <w:uiPriority w:val="99"/>
    <w:rsid w:val="0061600D"/>
    <w:pPr>
      <w:jc w:val="center"/>
      <w:outlineLvl w:val="1"/>
    </w:pPr>
    <w:rPr>
      <w:rFonts w:cs="Arial"/>
    </w:rPr>
  </w:style>
  <w:style w:type="paragraph" w:styleId="TOAHeading">
    <w:name w:val="toa heading"/>
    <w:basedOn w:val="Normal"/>
    <w:next w:val="Normal"/>
    <w:uiPriority w:val="99"/>
    <w:rsid w:val="0061600D"/>
    <w:pPr>
      <w:spacing w:before="120"/>
    </w:pPr>
    <w:rPr>
      <w:rFonts w:cs="Arial"/>
      <w:b/>
      <w:bCs/>
    </w:rPr>
  </w:style>
  <w:style w:type="table" w:styleId="TableGrid">
    <w:name w:val="Table Grid"/>
    <w:basedOn w:val="TableNormal"/>
    <w:rsid w:val="00616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rPr>
      <w:cantSplit/>
    </w:trPr>
  </w:style>
  <w:style w:type="paragraph" w:customStyle="1" w:styleId="prid1">
    <w:name w:val="prid1"/>
    <w:basedOn w:val="Normal"/>
    <w:uiPriority w:val="99"/>
    <w:semiHidden/>
    <w:rsid w:val="0061600D"/>
    <w:pPr>
      <w:keepNext/>
      <w:keepLines/>
      <w:widowControl w:val="0"/>
      <w:adjustRightInd w:val="0"/>
      <w:textAlignment w:val="baseline"/>
      <w:outlineLvl w:val="1"/>
    </w:pPr>
    <w:rPr>
      <w:rFonts w:ascii="Arial Narrow" w:hAnsi="Arial Narrow"/>
      <w:b/>
      <w:color w:val="000000"/>
    </w:rPr>
  </w:style>
  <w:style w:type="character" w:customStyle="1" w:styleId="BodyTextChar">
    <w:name w:val="Body Text Char"/>
    <w:link w:val="BodyText"/>
    <w:rsid w:val="0061600D"/>
    <w:rPr>
      <w:rFonts w:ascii="Arial" w:hAnsi="Arial"/>
      <w:sz w:val="24"/>
    </w:rPr>
  </w:style>
  <w:style w:type="paragraph" w:styleId="BodyText2">
    <w:name w:val="Body Text 2"/>
    <w:basedOn w:val="Normal"/>
    <w:link w:val="BodyText2Char"/>
    <w:uiPriority w:val="99"/>
    <w:rsid w:val="0061600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rsid w:val="0061600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61600D"/>
    <w:pPr>
      <w:spacing w:after="120" w:line="216" w:lineRule="auto"/>
      <w:ind w:firstLine="210"/>
    </w:pPr>
  </w:style>
  <w:style w:type="paragraph" w:styleId="BodyTextIndent">
    <w:name w:val="Body Text Indent"/>
    <w:basedOn w:val="Normal"/>
    <w:link w:val="BodyTextIndentChar"/>
    <w:uiPriority w:val="99"/>
    <w:rsid w:val="0061600D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rsid w:val="0061600D"/>
    <w:pPr>
      <w:ind w:firstLine="210"/>
    </w:pPr>
  </w:style>
  <w:style w:type="paragraph" w:styleId="BodyTextIndent2">
    <w:name w:val="Body Text Indent 2"/>
    <w:basedOn w:val="Normal"/>
    <w:link w:val="BodyTextIndent2Char"/>
    <w:uiPriority w:val="99"/>
    <w:rsid w:val="0061600D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rsid w:val="0061600D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uiPriority w:val="99"/>
    <w:rsid w:val="0061600D"/>
    <w:pPr>
      <w:ind w:left="4320"/>
    </w:pPr>
  </w:style>
  <w:style w:type="paragraph" w:styleId="E-mailSignature">
    <w:name w:val="E-mail Signature"/>
    <w:basedOn w:val="Normal"/>
    <w:link w:val="E-mailSignatureChar"/>
    <w:uiPriority w:val="99"/>
    <w:rsid w:val="0061600D"/>
  </w:style>
  <w:style w:type="character" w:styleId="Emphasis">
    <w:name w:val="Emphasis"/>
    <w:uiPriority w:val="99"/>
    <w:rsid w:val="0061600D"/>
    <w:rPr>
      <w:i/>
      <w:iCs/>
    </w:rPr>
  </w:style>
  <w:style w:type="paragraph" w:styleId="EnvelopeAddress">
    <w:name w:val="envelope address"/>
    <w:basedOn w:val="Normal"/>
    <w:uiPriority w:val="99"/>
    <w:rsid w:val="0061600D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rsid w:val="0061600D"/>
    <w:rPr>
      <w:rFonts w:cs="Arial"/>
    </w:rPr>
  </w:style>
  <w:style w:type="paragraph" w:customStyle="1" w:styleId="Heading2temp">
    <w:name w:val="Heading2temp"/>
    <w:basedOn w:val="Normal"/>
    <w:uiPriority w:val="99"/>
    <w:semiHidden/>
    <w:rsid w:val="0061600D"/>
    <w:rPr>
      <w:b/>
      <w:bCs/>
      <w:i/>
      <w:iCs/>
      <w:sz w:val="36"/>
    </w:rPr>
  </w:style>
  <w:style w:type="character" w:customStyle="1" w:styleId="LeaderNotesCharChar">
    <w:name w:val="LeaderNotes Char Char"/>
    <w:uiPriority w:val="99"/>
    <w:semiHidden/>
    <w:rsid w:val="0061600D"/>
    <w:rPr>
      <w:rFonts w:ascii="Arial Narrow" w:hAnsi="Arial Narrow"/>
      <w:color w:val="000080"/>
      <w:sz w:val="22"/>
      <w:lang w:val="en-US" w:eastAsia="en-US" w:bidi="ar-SA"/>
    </w:rPr>
  </w:style>
  <w:style w:type="paragraph" w:customStyle="1" w:styleId="noteshidden">
    <w:name w:val="notes_hidden"/>
    <w:basedOn w:val="Normal"/>
    <w:uiPriority w:val="6"/>
    <w:qFormat/>
    <w:rsid w:val="0061600D"/>
    <w:rPr>
      <w:i/>
      <w:color w:val="17365E"/>
      <w:sz w:val="20"/>
    </w:rPr>
  </w:style>
  <w:style w:type="character" w:styleId="Strong">
    <w:name w:val="Strong"/>
    <w:uiPriority w:val="99"/>
    <w:rsid w:val="0061600D"/>
    <w:rPr>
      <w:b/>
      <w:bCs/>
    </w:rPr>
  </w:style>
  <w:style w:type="table" w:styleId="Table3Deffects1">
    <w:name w:val="Table 3D effects 1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line="216" w:lineRule="auto"/>
    </w:pPr>
    <w:rPr>
      <w:rFonts w:ascii="Calibri" w:hAnsi="Calibr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mpateNotesHeading">
    <w:name w:val="Tempate Notes Heading"/>
    <w:basedOn w:val="Normal"/>
    <w:uiPriority w:val="99"/>
    <w:rsid w:val="0061600D"/>
    <w:pPr>
      <w:keepLines/>
    </w:pPr>
    <w:rPr>
      <w:rFonts w:ascii="Arial Narrow" w:hAnsi="Arial Narrow"/>
      <w:b/>
      <w:i/>
      <w:sz w:val="22"/>
      <w:u w:val="single"/>
    </w:rPr>
  </w:style>
  <w:style w:type="paragraph" w:customStyle="1" w:styleId="TemplateNotes0">
    <w:name w:val="Template Notes"/>
    <w:basedOn w:val="BodyText"/>
    <w:uiPriority w:val="99"/>
    <w:rsid w:val="0061600D"/>
    <w:rPr>
      <w:i/>
    </w:rPr>
  </w:style>
  <w:style w:type="paragraph" w:customStyle="1" w:styleId="DeveloperNote">
    <w:name w:val="DeveloperNote"/>
    <w:basedOn w:val="Normal"/>
    <w:uiPriority w:val="99"/>
    <w:semiHidden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  <w:spacing w:after="60" w:line="216" w:lineRule="auto"/>
    </w:pPr>
    <w:rPr>
      <w:vanish/>
      <w:color w:val="0000FF"/>
    </w:rPr>
  </w:style>
  <w:style w:type="paragraph" w:styleId="ListBullet">
    <w:name w:val="List Bullet"/>
    <w:basedOn w:val="Normal"/>
    <w:autoRedefine/>
    <w:uiPriority w:val="99"/>
    <w:rsid w:val="0061600D"/>
    <w:pPr>
      <w:numPr>
        <w:numId w:val="10"/>
      </w:numPr>
    </w:pPr>
  </w:style>
  <w:style w:type="paragraph" w:customStyle="1" w:styleId="NumberList">
    <w:name w:val="NumberList"/>
    <w:basedOn w:val="BodyText"/>
    <w:next w:val="BodyText"/>
    <w:uiPriority w:val="99"/>
    <w:rsid w:val="0061600D"/>
    <w:pPr>
      <w:numPr>
        <w:numId w:val="29"/>
      </w:numPr>
    </w:pPr>
  </w:style>
  <w:style w:type="paragraph" w:customStyle="1" w:styleId="BulletListLN2">
    <w:name w:val="BulletList_LN2"/>
    <w:basedOn w:val="BulletListLN"/>
    <w:uiPriority w:val="99"/>
    <w:rsid w:val="0061600D"/>
    <w:pPr>
      <w:numPr>
        <w:numId w:val="35"/>
      </w:numPr>
    </w:pPr>
  </w:style>
  <w:style w:type="paragraph" w:styleId="Bibliography">
    <w:name w:val="Bibliography"/>
    <w:basedOn w:val="Normal"/>
    <w:next w:val="Normal"/>
    <w:uiPriority w:val="99"/>
    <w:semiHidden/>
    <w:unhideWhenUsed/>
    <w:rsid w:val="0061600D"/>
  </w:style>
  <w:style w:type="paragraph" w:styleId="IntenseQuote">
    <w:name w:val="Intense Quote"/>
    <w:basedOn w:val="Normal"/>
    <w:next w:val="Normal"/>
    <w:link w:val="IntenseQuoteChar"/>
    <w:uiPriority w:val="99"/>
    <w:rsid w:val="0061600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61600D"/>
    <w:rPr>
      <w:rFonts w:ascii="Arial" w:hAnsi="Arial"/>
      <w:b/>
      <w:bCs/>
      <w:i/>
      <w:iCs/>
      <w:color w:val="4F81BD"/>
      <w:sz w:val="24"/>
    </w:rPr>
  </w:style>
  <w:style w:type="paragraph" w:styleId="ListParagraph">
    <w:name w:val="List Paragraph"/>
    <w:basedOn w:val="Normal"/>
    <w:uiPriority w:val="99"/>
    <w:rsid w:val="0061600D"/>
    <w:pPr>
      <w:ind w:left="720"/>
    </w:pPr>
  </w:style>
  <w:style w:type="paragraph" w:styleId="NoSpacing">
    <w:name w:val="No Spacing"/>
    <w:link w:val="NoSpacingChar"/>
    <w:uiPriority w:val="99"/>
    <w:rsid w:val="006160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  <w:tab w:val="left" w:pos="7200"/>
      </w:tabs>
    </w:pPr>
  </w:style>
  <w:style w:type="paragraph" w:styleId="Quote">
    <w:name w:val="Quote"/>
    <w:basedOn w:val="Normal"/>
    <w:next w:val="Normal"/>
    <w:link w:val="QuoteChar"/>
    <w:uiPriority w:val="99"/>
    <w:rsid w:val="0061600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1600D"/>
    <w:rPr>
      <w:rFonts w:ascii="Arial" w:hAnsi="Arial"/>
      <w:i/>
      <w:iCs/>
      <w:color w:val="000000"/>
      <w:sz w:val="24"/>
    </w:rPr>
  </w:style>
  <w:style w:type="character" w:customStyle="1" w:styleId="NoSpacingChar">
    <w:name w:val="No Spacing Char"/>
    <w:link w:val="NoSpacing"/>
    <w:uiPriority w:val="1"/>
    <w:rsid w:val="0061600D"/>
  </w:style>
  <w:style w:type="character" w:customStyle="1" w:styleId="Heading2Char">
    <w:name w:val="Heading 2 Char"/>
    <w:link w:val="Heading2"/>
    <w:rsid w:val="0061600D"/>
    <w:rPr>
      <w:rFonts w:ascii="Arial" w:hAnsi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61600D"/>
    <w:rPr>
      <w:rFonts w:ascii="Arial" w:hAnsi="Arial"/>
      <w:b/>
      <w:sz w:val="24"/>
    </w:rPr>
  </w:style>
  <w:style w:type="character" w:customStyle="1" w:styleId="TitleChar">
    <w:name w:val="Title Char"/>
    <w:link w:val="Title"/>
    <w:rsid w:val="0061600D"/>
    <w:rPr>
      <w:rFonts w:ascii="Arial" w:hAnsi="Arial"/>
      <w:sz w:val="56"/>
      <w:szCs w:val="56"/>
    </w:rPr>
  </w:style>
  <w:style w:type="character" w:customStyle="1" w:styleId="Heading4Char">
    <w:name w:val="Heading 4 Char"/>
    <w:basedOn w:val="DefaultParagraphFont"/>
    <w:link w:val="Heading4"/>
    <w:rsid w:val="0061600D"/>
    <w:rPr>
      <w:rFonts w:ascii="Arial" w:hAnsi="Arial"/>
      <w:b/>
      <w:i/>
      <w:sz w:val="24"/>
    </w:rPr>
  </w:style>
  <w:style w:type="character" w:customStyle="1" w:styleId="Heading5Char">
    <w:name w:val="Heading 5 Char"/>
    <w:basedOn w:val="DefaultParagraphFont"/>
    <w:link w:val="Heading5"/>
    <w:rsid w:val="0061600D"/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rsid w:val="0061600D"/>
    <w:rPr>
      <w:rFonts w:ascii="Arial" w:hAnsi="Arial"/>
      <w:sz w:val="16"/>
    </w:rPr>
  </w:style>
  <w:style w:type="character" w:customStyle="1" w:styleId="HeaderChar">
    <w:name w:val="Header Char"/>
    <w:basedOn w:val="DefaultParagraphFont"/>
    <w:link w:val="Header"/>
    <w:rsid w:val="0061600D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rsid w:val="0061600D"/>
    <w:rPr>
      <w:rFonts w:ascii="Arial" w:hAnsi="Arial"/>
      <w:b/>
      <w:bCs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61600D"/>
    <w:rPr>
      <w:rFonts w:ascii="Arial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1600D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61600D"/>
    <w:rPr>
      <w:rFonts w:ascii="Arial" w:hAnsi="Arial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61600D"/>
    <w:rPr>
      <w:rFonts w:ascii="Arial" w:hAnsi="Arial" w:cs="Arial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rsid w:val="0061600D"/>
    <w:rPr>
      <w:rFonts w:ascii="Arial" w:hAnsi="Arial"/>
      <w:sz w:val="24"/>
    </w:rPr>
  </w:style>
  <w:style w:type="character" w:customStyle="1" w:styleId="CommentTextChar">
    <w:name w:val="Comment Text Char"/>
    <w:basedOn w:val="DefaultParagraphFont"/>
    <w:link w:val="CommentText"/>
    <w:rsid w:val="0061600D"/>
    <w:rPr>
      <w:rFonts w:ascii="Arial" w:hAnsi="Arial"/>
      <w:sz w:val="24"/>
    </w:rPr>
  </w:style>
  <w:style w:type="character" w:customStyle="1" w:styleId="EndnoteTextChar">
    <w:name w:val="Endnote Text Char"/>
    <w:basedOn w:val="DefaultParagraphFont"/>
    <w:link w:val="EndnoteText"/>
    <w:rsid w:val="0061600D"/>
    <w:rPr>
      <w:rFonts w:ascii="Arial" w:hAnsi="Arial"/>
      <w:sz w:val="24"/>
    </w:rPr>
  </w:style>
  <w:style w:type="character" w:customStyle="1" w:styleId="MacroTextChar">
    <w:name w:val="Macro Text Char"/>
    <w:basedOn w:val="DefaultParagraphFont"/>
    <w:link w:val="MacroText"/>
    <w:rsid w:val="0061600D"/>
    <w:rPr>
      <w:rFonts w:ascii="Courier New" w:hAnsi="Courier New" w:cs="Courier New"/>
      <w:sz w:val="22"/>
      <w:szCs w:val="22"/>
    </w:rPr>
  </w:style>
  <w:style w:type="character" w:customStyle="1" w:styleId="ClosingChar">
    <w:name w:val="Closing Char"/>
    <w:basedOn w:val="DefaultParagraphFont"/>
    <w:link w:val="Closing"/>
    <w:rsid w:val="0061600D"/>
    <w:rPr>
      <w:rFonts w:ascii="Arial" w:hAnsi="Arial"/>
      <w:sz w:val="24"/>
    </w:rPr>
  </w:style>
  <w:style w:type="character" w:customStyle="1" w:styleId="SignatureChar">
    <w:name w:val="Signature Char"/>
    <w:basedOn w:val="DefaultParagraphFont"/>
    <w:link w:val="Signature"/>
    <w:rsid w:val="0061600D"/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600D"/>
    <w:rPr>
      <w:rFonts w:ascii="Arial" w:hAnsi="Arial"/>
      <w:sz w:val="24"/>
    </w:rPr>
  </w:style>
  <w:style w:type="character" w:customStyle="1" w:styleId="MessageHeaderChar">
    <w:name w:val="Message Header Char"/>
    <w:basedOn w:val="DefaultParagraphFont"/>
    <w:link w:val="MessageHeader"/>
    <w:rsid w:val="0061600D"/>
    <w:rPr>
      <w:rFonts w:ascii="Arial" w:hAnsi="Arial" w:cs="Arial"/>
      <w:sz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rsid w:val="0061600D"/>
    <w:rPr>
      <w:rFonts w:ascii="Arial" w:hAnsi="Arial" w:cs="Arial"/>
      <w:sz w:val="24"/>
    </w:rPr>
  </w:style>
  <w:style w:type="character" w:customStyle="1" w:styleId="SalutationChar">
    <w:name w:val="Salutation Char"/>
    <w:basedOn w:val="DefaultParagraphFont"/>
    <w:link w:val="Salutation"/>
    <w:rsid w:val="0061600D"/>
    <w:rPr>
      <w:rFonts w:ascii="Arial" w:hAnsi="Arial"/>
      <w:sz w:val="24"/>
    </w:rPr>
  </w:style>
  <w:style w:type="character" w:customStyle="1" w:styleId="DateChar">
    <w:name w:val="Date Char"/>
    <w:basedOn w:val="DefaultParagraphFont"/>
    <w:link w:val="Date"/>
    <w:rsid w:val="0061600D"/>
    <w:rPr>
      <w:rFonts w:ascii="Arial" w:hAnsi="Arial"/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61600D"/>
    <w:rPr>
      <w:rFonts w:ascii="Arial" w:hAnsi="Arial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61600D"/>
    <w:rPr>
      <w:rFonts w:ascii="Arial" w:hAnsi="Arial"/>
      <w:sz w:val="24"/>
    </w:rPr>
  </w:style>
  <w:style w:type="character" w:customStyle="1" w:styleId="NoteHeadingChar">
    <w:name w:val="Note Heading Char"/>
    <w:basedOn w:val="DefaultParagraphFont"/>
    <w:link w:val="NoteHeading"/>
    <w:rsid w:val="0061600D"/>
    <w:rPr>
      <w:rFonts w:ascii="Arial" w:hAnsi="Arial"/>
      <w:sz w:val="24"/>
    </w:rPr>
  </w:style>
  <w:style w:type="character" w:customStyle="1" w:styleId="BodyText2Char">
    <w:name w:val="Body Text 2 Char"/>
    <w:basedOn w:val="DefaultParagraphFont"/>
    <w:link w:val="BodyText2"/>
    <w:rsid w:val="0061600D"/>
    <w:rPr>
      <w:rFonts w:ascii="Arial" w:hAnsi="Arial"/>
      <w:sz w:val="24"/>
    </w:rPr>
  </w:style>
  <w:style w:type="character" w:customStyle="1" w:styleId="BodyText3Char">
    <w:name w:val="Body Text 3 Char"/>
    <w:basedOn w:val="DefaultParagraphFont"/>
    <w:link w:val="BodyText3"/>
    <w:rsid w:val="0061600D"/>
    <w:rPr>
      <w:rFonts w:ascii="Arial" w:hAnsi="Arial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61600D"/>
    <w:rPr>
      <w:rFonts w:ascii="Arial" w:hAnsi="Arial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61600D"/>
    <w:rPr>
      <w:rFonts w:ascii="Arial" w:hAnsi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1600D"/>
    <w:rPr>
      <w:rFonts w:ascii="Tahoma" w:hAnsi="Tahoma" w:cs="Tahoma"/>
      <w:sz w:val="24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rsid w:val="0061600D"/>
    <w:rPr>
      <w:rFonts w:ascii="Arial" w:hAnsi="Arial" w:cs="Courier New"/>
      <w:sz w:val="24"/>
    </w:rPr>
  </w:style>
  <w:style w:type="character" w:customStyle="1" w:styleId="E-mailSignatureChar">
    <w:name w:val="E-mail Signature Char"/>
    <w:basedOn w:val="DefaultParagraphFont"/>
    <w:link w:val="E-mailSignature"/>
    <w:rsid w:val="0061600D"/>
    <w:rPr>
      <w:rFonts w:ascii="Arial" w:hAnsi="Arial"/>
      <w:sz w:val="24"/>
    </w:rPr>
  </w:style>
  <w:style w:type="character" w:customStyle="1" w:styleId="HTMLAddressChar">
    <w:name w:val="HTML Address Char"/>
    <w:basedOn w:val="DefaultParagraphFont"/>
    <w:link w:val="HTMLAddress"/>
    <w:rsid w:val="0061600D"/>
    <w:rPr>
      <w:rFonts w:ascii="Arial" w:hAnsi="Arial"/>
      <w:i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61600D"/>
    <w:rPr>
      <w:rFonts w:ascii="Courier New" w:hAnsi="Courier New" w:cs="Courier New"/>
      <w:sz w:val="24"/>
    </w:rPr>
  </w:style>
  <w:style w:type="character" w:customStyle="1" w:styleId="CommentSubjectChar">
    <w:name w:val="Comment Subject Char"/>
    <w:basedOn w:val="CommentTextChar"/>
    <w:link w:val="CommentSubject"/>
    <w:rsid w:val="0061600D"/>
    <w:rPr>
      <w:rFonts w:ascii="Arial" w:hAnsi="Arial"/>
      <w:b/>
      <w:bCs/>
      <w:sz w:val="24"/>
    </w:rPr>
  </w:style>
  <w:style w:type="character" w:customStyle="1" w:styleId="BalloonTextChar">
    <w:name w:val="Balloon Text Char"/>
    <w:basedOn w:val="DefaultParagraphFont"/>
    <w:link w:val="BalloonText"/>
    <w:rsid w:val="0061600D"/>
    <w:rPr>
      <w:rFonts w:ascii="Tahoma" w:hAnsi="Tahoma" w:cs="Tahoma"/>
      <w:sz w:val="16"/>
      <w:szCs w:val="16"/>
    </w:rPr>
  </w:style>
  <w:style w:type="paragraph" w:customStyle="1" w:styleId="dldl1">
    <w:name w:val="dldl1"/>
    <w:basedOn w:val="BodyText"/>
    <w:uiPriority w:val="99"/>
    <w:rsid w:val="0061600D"/>
    <w:pPr>
      <w:widowControl w:val="0"/>
      <w:numPr>
        <w:numId w:val="40"/>
      </w:numPr>
      <w:tabs>
        <w:tab w:val="clear" w:pos="0"/>
        <w:tab w:val="clear" w:pos="200"/>
        <w:tab w:val="clear" w:pos="380"/>
        <w:tab w:val="clear" w:pos="560"/>
        <w:tab w:val="clear" w:pos="740"/>
        <w:tab w:val="clear" w:pos="920"/>
        <w:tab w:val="num" w:pos="3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djustRightInd w:val="0"/>
      <w:spacing w:before="40" w:line="276" w:lineRule="auto"/>
      <w:textAlignment w:val="baseline"/>
    </w:pPr>
    <w:rPr>
      <w:rFonts w:cs="Arial"/>
      <w:b/>
      <w:szCs w:val="22"/>
    </w:rPr>
  </w:style>
  <w:style w:type="paragraph" w:customStyle="1" w:styleId="dldl2">
    <w:name w:val="dldl2"/>
    <w:basedOn w:val="dldl1"/>
    <w:uiPriority w:val="99"/>
    <w:rsid w:val="0061600D"/>
    <w:pPr>
      <w:numPr>
        <w:ilvl w:val="1"/>
      </w:numPr>
      <w:tabs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left" w:pos="1260"/>
        <w:tab w:val="left" w:pos="1620"/>
        <w:tab w:val="left" w:pos="1980"/>
        <w:tab w:val="left" w:pos="2340"/>
        <w:tab w:val="left" w:pos="2700"/>
      </w:tabs>
      <w:outlineLvl w:val="1"/>
    </w:pPr>
  </w:style>
  <w:style w:type="paragraph" w:customStyle="1" w:styleId="dldl3">
    <w:name w:val="dldl3"/>
    <w:basedOn w:val="dldl1"/>
    <w:uiPriority w:val="99"/>
    <w:rsid w:val="0061600D"/>
    <w:pPr>
      <w:numPr>
        <w:ilvl w:val="2"/>
      </w:numPr>
      <w:tabs>
        <w:tab w:val="clear" w:pos="864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num" w:pos="360"/>
        <w:tab w:val="left" w:pos="2340"/>
        <w:tab w:val="left" w:pos="2700"/>
        <w:tab w:val="left" w:pos="3060"/>
      </w:tabs>
      <w:outlineLvl w:val="2"/>
    </w:pPr>
  </w:style>
  <w:style w:type="paragraph" w:customStyle="1" w:styleId="dldl4">
    <w:name w:val="dldl4"/>
    <w:basedOn w:val="Normal"/>
    <w:uiPriority w:val="99"/>
    <w:rsid w:val="0061600D"/>
    <w:pPr>
      <w:numPr>
        <w:ilvl w:val="3"/>
        <w:numId w:val="40"/>
      </w:numPr>
    </w:pPr>
  </w:style>
  <w:style w:type="paragraph" w:customStyle="1" w:styleId="BulletList3">
    <w:name w:val="BulletList3"/>
    <w:basedOn w:val="BodyText"/>
    <w:uiPriority w:val="3"/>
    <w:qFormat/>
    <w:rsid w:val="0061600D"/>
    <w:pPr>
      <w:numPr>
        <w:numId w:val="41"/>
      </w:numPr>
      <w:tabs>
        <w:tab w:val="clear" w:pos="200"/>
        <w:tab w:val="clear" w:pos="380"/>
        <w:tab w:val="clear" w:pos="560"/>
        <w:tab w:val="clear" w:pos="740"/>
        <w:tab w:val="clear" w:pos="920"/>
      </w:tabs>
    </w:pPr>
  </w:style>
  <w:style w:type="table" w:customStyle="1" w:styleId="TablePlain">
    <w:name w:val="Table Plain"/>
    <w:basedOn w:val="TableNormal"/>
    <w:uiPriority w:val="99"/>
    <w:rsid w:val="0061600D"/>
    <w:tblPr/>
  </w:style>
  <w:style w:type="character" w:styleId="UnresolvedMention">
    <w:name w:val="Unresolved Mention"/>
    <w:basedOn w:val="DefaultParagraphFont"/>
    <w:uiPriority w:val="99"/>
    <w:semiHidden/>
    <w:unhideWhenUsed/>
    <w:rsid w:val="002771D3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99"/>
    <w:rsid w:val="002771D3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771D3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2771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771D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771D3"/>
    <w:rPr>
      <w:vertAlign w:val="superscript"/>
    </w:rPr>
  </w:style>
  <w:style w:type="character" w:styleId="Hashtag">
    <w:name w:val="Hashtag"/>
    <w:basedOn w:val="DefaultParagraphFont"/>
    <w:uiPriority w:val="99"/>
    <w:semiHidden/>
    <w:unhideWhenUsed/>
    <w:rsid w:val="002771D3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2771D3"/>
  </w:style>
  <w:style w:type="character" w:styleId="HTMLCite">
    <w:name w:val="HTML Cite"/>
    <w:basedOn w:val="DefaultParagraphFont"/>
    <w:uiPriority w:val="99"/>
    <w:semiHidden/>
    <w:unhideWhenUsed/>
    <w:rsid w:val="002771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71D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771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771D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771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71D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771D3"/>
    <w:rPr>
      <w:i/>
      <w:iCs/>
    </w:rPr>
  </w:style>
  <w:style w:type="character" w:styleId="IntenseEmphasis">
    <w:name w:val="Intense Emphasis"/>
    <w:basedOn w:val="DefaultParagraphFont"/>
    <w:uiPriority w:val="99"/>
    <w:rsid w:val="002771D3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2771D3"/>
    <w:rPr>
      <w:b/>
      <w:bCs/>
      <w:smallCaps/>
      <w:color w:val="4F81BD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2771D3"/>
  </w:style>
  <w:style w:type="character" w:styleId="Mention">
    <w:name w:val="Mention"/>
    <w:basedOn w:val="DefaultParagraphFont"/>
    <w:uiPriority w:val="99"/>
    <w:semiHidden/>
    <w:unhideWhenUsed/>
    <w:rsid w:val="002771D3"/>
    <w:rPr>
      <w:color w:val="2B579A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771D3"/>
    <w:rPr>
      <w:color w:val="808080"/>
    </w:rPr>
  </w:style>
  <w:style w:type="character" w:styleId="SmartHyperlink">
    <w:name w:val="Smart Hyperlink"/>
    <w:basedOn w:val="DefaultParagraphFont"/>
    <w:uiPriority w:val="99"/>
    <w:semiHidden/>
    <w:unhideWhenUsed/>
    <w:rsid w:val="002771D3"/>
    <w:rPr>
      <w:u w:val="dotted"/>
    </w:rPr>
  </w:style>
  <w:style w:type="character" w:styleId="SubtleEmphasis">
    <w:name w:val="Subtle Emphasis"/>
    <w:basedOn w:val="DefaultParagraphFont"/>
    <w:uiPriority w:val="99"/>
    <w:rsid w:val="002771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99"/>
    <w:rsid w:val="002771D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file:///C:\xtProject\w1\graphics\barriers.gif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xtProject\nnn\graphics\still.gi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tProject\port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porter.dotm</Template>
  <TotalTime>559</TotalTime>
  <Pages>1</Pages>
  <Words>1008</Words>
  <Characters>4559</Characters>
  <Application>Microsoft Office Word</Application>
  <DocSecurity>0</DocSecurity>
  <Lines>911</Lines>
  <Paragraphs>463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this SOP</vt:lpstr>
    </vt:vector>
  </TitlesOfParts>
  <Company>J. H. Whittaker &amp; Sons Limited</Company>
  <LinksUpToDate>false</LinksUpToDate>
  <CharactersWithSpaces>5104</CharactersWithSpaces>
  <SharedDoc>false</SharedDoc>
  <HLinks>
    <vt:vector size="78" baseType="variant"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_Toc310866528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_Toc310866527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_Toc310866526</vt:lpwstr>
      </vt:variant>
      <vt:variant>
        <vt:i4>6684779</vt:i4>
      </vt:variant>
      <vt:variant>
        <vt:i4>3594</vt:i4>
      </vt:variant>
      <vt:variant>
        <vt:i4>1025</vt:i4>
      </vt:variant>
      <vt:variant>
        <vt:i4>1</vt:i4>
      </vt:variant>
      <vt:variant>
        <vt:lpwstr>C:\xtProject_sandbox\pces_wi\graphics\still.gif</vt:lpwstr>
      </vt:variant>
      <vt:variant>
        <vt:lpwstr/>
      </vt:variant>
      <vt:variant>
        <vt:i4>6684779</vt:i4>
      </vt:variant>
      <vt:variant>
        <vt:i4>4269</vt:i4>
      </vt:variant>
      <vt:variant>
        <vt:i4>1026</vt:i4>
      </vt:variant>
      <vt:variant>
        <vt:i4>1</vt:i4>
      </vt:variant>
      <vt:variant>
        <vt:lpwstr>C:\xtProject_sandbox\pces_wi\graphics\still.gif</vt:lpwstr>
      </vt:variant>
      <vt:variant>
        <vt:lpwstr/>
      </vt:variant>
      <vt:variant>
        <vt:i4>6684779</vt:i4>
      </vt:variant>
      <vt:variant>
        <vt:i4>4433</vt:i4>
      </vt:variant>
      <vt:variant>
        <vt:i4>1027</vt:i4>
      </vt:variant>
      <vt:variant>
        <vt:i4>1</vt:i4>
      </vt:variant>
      <vt:variant>
        <vt:lpwstr>C:\xtProject_sandbox\pces_wi\graphics\still.gif</vt:lpwstr>
      </vt:variant>
      <vt:variant>
        <vt:lpwstr/>
      </vt:variant>
      <vt:variant>
        <vt:i4>6684779</vt:i4>
      </vt:variant>
      <vt:variant>
        <vt:i4>4597</vt:i4>
      </vt:variant>
      <vt:variant>
        <vt:i4>1028</vt:i4>
      </vt:variant>
      <vt:variant>
        <vt:i4>1</vt:i4>
      </vt:variant>
      <vt:variant>
        <vt:lpwstr>C:\xtProject_sandbox\pces_wi\graphics\still.gif</vt:lpwstr>
      </vt:variant>
      <vt:variant>
        <vt:lpwstr/>
      </vt:variant>
      <vt:variant>
        <vt:i4>6684779</vt:i4>
      </vt:variant>
      <vt:variant>
        <vt:i4>4761</vt:i4>
      </vt:variant>
      <vt:variant>
        <vt:i4>1029</vt:i4>
      </vt:variant>
      <vt:variant>
        <vt:i4>1</vt:i4>
      </vt:variant>
      <vt:variant>
        <vt:lpwstr>C:\xtProject_sandbox\pces_wi\graphics\still.gif</vt:lpwstr>
      </vt:variant>
      <vt:variant>
        <vt:lpwstr/>
      </vt:variant>
      <vt:variant>
        <vt:i4>6684779</vt:i4>
      </vt:variant>
      <vt:variant>
        <vt:i4>4925</vt:i4>
      </vt:variant>
      <vt:variant>
        <vt:i4>1030</vt:i4>
      </vt:variant>
      <vt:variant>
        <vt:i4>1</vt:i4>
      </vt:variant>
      <vt:variant>
        <vt:lpwstr>C:\xtProject_sandbox\pces_wi\graphics\still.gif</vt:lpwstr>
      </vt:variant>
      <vt:variant>
        <vt:lpwstr/>
      </vt:variant>
      <vt:variant>
        <vt:i4>6684779</vt:i4>
      </vt:variant>
      <vt:variant>
        <vt:i4>5089</vt:i4>
      </vt:variant>
      <vt:variant>
        <vt:i4>1031</vt:i4>
      </vt:variant>
      <vt:variant>
        <vt:i4>1</vt:i4>
      </vt:variant>
      <vt:variant>
        <vt:lpwstr>C:\xtProject_sandbox\pces_wi\graphics\still.gif</vt:lpwstr>
      </vt:variant>
      <vt:variant>
        <vt:lpwstr/>
      </vt:variant>
      <vt:variant>
        <vt:i4>6684779</vt:i4>
      </vt:variant>
      <vt:variant>
        <vt:i4>5253</vt:i4>
      </vt:variant>
      <vt:variant>
        <vt:i4>1032</vt:i4>
      </vt:variant>
      <vt:variant>
        <vt:i4>1</vt:i4>
      </vt:variant>
      <vt:variant>
        <vt:lpwstr>C:\xtProject_sandbox\pces_wi\graphics\still.gif</vt:lpwstr>
      </vt:variant>
      <vt:variant>
        <vt:lpwstr/>
      </vt:variant>
      <vt:variant>
        <vt:i4>6684779</vt:i4>
      </vt:variant>
      <vt:variant>
        <vt:i4>5416</vt:i4>
      </vt:variant>
      <vt:variant>
        <vt:i4>1033</vt:i4>
      </vt:variant>
      <vt:variant>
        <vt:i4>1</vt:i4>
      </vt:variant>
      <vt:variant>
        <vt:lpwstr>C:\xtProject_sandbox\pces_wi\graphics\still.gif</vt:lpwstr>
      </vt:variant>
      <vt:variant>
        <vt:lpwstr/>
      </vt:variant>
      <vt:variant>
        <vt:i4>3997750</vt:i4>
      </vt:variant>
      <vt:variant>
        <vt:i4>6425</vt:i4>
      </vt:variant>
      <vt:variant>
        <vt:i4>1034</vt:i4>
      </vt:variant>
      <vt:variant>
        <vt:i4>1</vt:i4>
      </vt:variant>
      <vt:variant>
        <vt:lpwstr>C:\xtProject_sandbox\pces_wi\graphics\barriers.gif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this SOP</dc:title>
  <dc:subject/>
  <dc:creator>Dominic Saycocie</dc:creator>
  <cp:keywords>work instruction procedure content WI posttest module </cp:keywords>
  <dc:description>PCES WI Model
Work Instructions</dc:description>
  <cp:lastModifiedBy>Phil Cudworth</cp:lastModifiedBy>
  <cp:revision>43</cp:revision>
  <dcterms:created xsi:type="dcterms:W3CDTF">2016-04-11T05:32:00Z</dcterms:created>
  <dcterms:modified xsi:type="dcterms:W3CDTF">2021-04-11T23:48:00Z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Version">
    <vt:lpwstr>11.4</vt:lpwstr>
  </property>
  <property fmtid="{D5CDD505-2E9C-101B-9397-08002B2CF9AE}" pid="3" name="ad1">
    <vt:lpwstr>true</vt:lpwstr>
  </property>
  <property fmtid="{D5CDD505-2E9C-101B-9397-08002B2CF9AE}" pid="4" name="Area">
    <vt:lpwstr>Production</vt:lpwstr>
  </property>
  <property fmtid="{D5CDD505-2E9C-101B-9397-08002B2CF9AE}" pid="5" name="BackupEachTime">
    <vt:lpwstr>false</vt:lpwstr>
  </property>
  <property fmtid="{D5CDD505-2E9C-101B-9397-08002B2CF9AE}" pid="6" name="bAllowCharacterColor">
    <vt:lpwstr>false</vt:lpwstr>
  </property>
  <property fmtid="{D5CDD505-2E9C-101B-9397-08002B2CF9AE}" pid="7" name="bAlwaysAddDescriptions">
    <vt:lpwstr>true</vt:lpwstr>
  </property>
  <property fmtid="{D5CDD505-2E9C-101B-9397-08002B2CF9AE}" pid="8" name="BAR_RefList">
    <vt:lpwstr>10100100000</vt:lpwstr>
  </property>
  <property fmtid="{D5CDD505-2E9C-101B-9397-08002B2CF9AE}" pid="9" name="bCheckColor">
    <vt:lpwstr>true</vt:lpwstr>
  </property>
  <property fmtid="{D5CDD505-2E9C-101B-9397-08002B2CF9AE}" pid="10" name="bCopyToSP">
    <vt:lpwstr>true</vt:lpwstr>
  </property>
  <property fmtid="{D5CDD505-2E9C-101B-9397-08002B2CF9AE}" pid="11" name="bCreateModuleFolderInSP">
    <vt:lpwstr>true</vt:lpwstr>
  </property>
  <property fmtid="{D5CDD505-2E9C-101B-9397-08002B2CF9AE}" pid="12" name="bGetPreviousVersionCTP">
    <vt:lpwstr>true</vt:lpwstr>
  </property>
  <property fmtid="{D5CDD505-2E9C-101B-9397-08002B2CF9AE}" pid="13" name="bIncludeParentTitle">
    <vt:lpwstr>true</vt:lpwstr>
  </property>
  <property fmtid="{D5CDD505-2E9C-101B-9397-08002B2CF9AE}" pid="14" name="bMakeJAFolders">
    <vt:lpwstr>true</vt:lpwstr>
  </property>
  <property fmtid="{D5CDD505-2E9C-101B-9397-08002B2CF9AE}" pid="15" name="bPromptforSPLibrary">
    <vt:lpwstr>false</vt:lpwstr>
  </property>
  <property fmtid="{D5CDD505-2E9C-101B-9397-08002B2CF9AE}" pid="16" name="bPromptforSPProps">
    <vt:lpwstr>true</vt:lpwstr>
  </property>
  <property fmtid="{D5CDD505-2E9C-101B-9397-08002B2CF9AE}" pid="17" name="bPublishFromMaster">
    <vt:lpwstr>false</vt:lpwstr>
  </property>
  <property fmtid="{D5CDD505-2E9C-101B-9397-08002B2CF9AE}" pid="18" name="bSelectDescriptions">
    <vt:lpwstr>true</vt:lpwstr>
  </property>
  <property fmtid="{D5CDD505-2E9C-101B-9397-08002B2CF9AE}" pid="19" name="buildmodulemenu">
    <vt:lpwstr>1</vt:lpwstr>
  </property>
  <property fmtid="{D5CDD505-2E9C-101B-9397-08002B2CF9AE}" pid="20" name="bUpdateLinkedGraphics">
    <vt:lpwstr>false</vt:lpwstr>
  </property>
  <property fmtid="{D5CDD505-2E9C-101B-9397-08002B2CF9AE}" pid="21" name="bUseCaptionFigure">
    <vt:lpwstr>false</vt:lpwstr>
  </property>
  <property fmtid="{D5CDD505-2E9C-101B-9397-08002B2CF9AE}" pid="22" name="bUseCaptionTable">
    <vt:lpwstr>false</vt:lpwstr>
  </property>
  <property fmtid="{D5CDD505-2E9C-101B-9397-08002B2CF9AE}" pid="23" name="bUseHyperSubs">
    <vt:lpwstr>false</vt:lpwstr>
  </property>
  <property fmtid="{D5CDD505-2E9C-101B-9397-08002B2CF9AE}" pid="24" name="bUseShading">
    <vt:lpwstr>true</vt:lpwstr>
  </property>
  <property fmtid="{D5CDD505-2E9C-101B-9397-08002B2CF9AE}" pid="25" name="CaptionLocationFigure">
    <vt:lpwstr>bottom</vt:lpwstr>
  </property>
  <property fmtid="{D5CDD505-2E9C-101B-9397-08002B2CF9AE}" pid="26" name="CaptionLocationTable">
    <vt:lpwstr>top</vt:lpwstr>
  </property>
  <property fmtid="{D5CDD505-2E9C-101B-9397-08002B2CF9AE}" pid="27" name="cbtTitlePicture">
    <vt:lpwstr>cbt_title.gif</vt:lpwstr>
  </property>
  <property fmtid="{D5CDD505-2E9C-101B-9397-08002B2CF9AE}" pid="28" name="cc_id2">
    <vt:lpwstr>1</vt:lpwstr>
  </property>
  <property fmtid="{D5CDD505-2E9C-101B-9397-08002B2CF9AE}" pid="29" name="checklistFactPath">
    <vt:lpwstr>fact_checklist</vt:lpwstr>
  </property>
  <property fmtid="{D5CDD505-2E9C-101B-9397-08002B2CF9AE}" pid="30" name="checklistFactTemplate">
    <vt:lpwstr>fact_checklist.dotx</vt:lpwstr>
  </property>
  <property fmtid="{D5CDD505-2E9C-101B-9397-08002B2CF9AE}" pid="31" name="checklistPath">
    <vt:lpwstr>checklist</vt:lpwstr>
  </property>
  <property fmtid="{D5CDD505-2E9C-101B-9397-08002B2CF9AE}" pid="32" name="checklistProcessPath">
    <vt:lpwstr>process_checklist</vt:lpwstr>
  </property>
  <property fmtid="{D5CDD505-2E9C-101B-9397-08002B2CF9AE}" pid="33" name="checklistProcessTemplate">
    <vt:lpwstr>checklist.dotx</vt:lpwstr>
  </property>
  <property fmtid="{D5CDD505-2E9C-101B-9397-08002B2CF9AE}" pid="34" name="checklistTemplate">
    <vt:lpwstr>checklist.dotx</vt:lpwstr>
  </property>
  <property fmtid="{D5CDD505-2E9C-101B-9397-08002B2CF9AE}" pid="35" name="ContentContact">
    <vt:lpwstr>contentcontact@www.expresstrain-ts.com</vt:lpwstr>
  </property>
  <property fmtid="{D5CDD505-2E9C-101B-9397-08002B2CF9AE}" pid="36" name="Copyright">
    <vt:lpwstr>c.2016 Whittakers</vt:lpwstr>
  </property>
  <property fmtid="{D5CDD505-2E9C-101B-9397-08002B2CF9AE}" pid="37" name="Course Title">
    <vt:lpwstr>Standard Operating Procedure</vt:lpwstr>
  </property>
  <property fmtid="{D5CDD505-2E9C-101B-9397-08002B2CF9AE}" pid="38" name="crTemplates">
    <vt:lpwstr>C:\xtProject\templates\</vt:lpwstr>
  </property>
  <property fmtid="{D5CDD505-2E9C-101B-9397-08002B2CF9AE}" pid="39" name="database">
    <vt:lpwstr>C:\xtProject\nnn\nnn_ksdb2000.mdb</vt:lpwstr>
  </property>
  <property fmtid="{D5CDD505-2E9C-101B-9397-08002B2CF9AE}" pid="40" name="DatabaseBackup">
    <vt:lpwstr>true</vt:lpwstr>
  </property>
  <property fmtid="{D5CDD505-2E9C-101B-9397-08002B2CF9AE}" pid="41" name="defaultFTIDJA">
    <vt:lpwstr>ft1col2</vt:lpwstr>
  </property>
  <property fmtid="{D5CDD505-2E9C-101B-9397-08002B2CF9AE}" pid="42" name="defaultPRIDJA">
    <vt:lpwstr>pr1col2</vt:lpwstr>
  </property>
  <property fmtid="{D5CDD505-2E9C-101B-9397-08002B2CF9AE}" pid="43" name="defaultPSIDJA">
    <vt:lpwstr>ps1col2</vt:lpwstr>
  </property>
  <property fmtid="{D5CDD505-2E9C-101B-9397-08002B2CF9AE}" pid="44" name="Department">
    <vt:lpwstr>27/10/2016</vt:lpwstr>
  </property>
  <property fmtid="{D5CDD505-2E9C-101B-9397-08002B2CF9AE}" pid="45" name="Description">
    <vt:lpwstr>Short description of this SOP</vt:lpwstr>
  </property>
  <property fmtid="{D5CDD505-2E9C-101B-9397-08002B2CF9AE}" pid="46" name="detailedFlexJATemplate">
    <vt:lpwstr>qrc_2col.docx</vt:lpwstr>
  </property>
  <property fmtid="{D5CDD505-2E9C-101B-9397-08002B2CF9AE}" pid="47" name="detailedJAPath">
    <vt:lpwstr>detailedJA</vt:lpwstr>
  </property>
  <property fmtid="{D5CDD505-2E9C-101B-9397-08002B2CF9AE}" pid="48" name="detailedJATemplate">
    <vt:lpwstr>detailed_pro_jobaid.dotx</vt:lpwstr>
  </property>
  <property fmtid="{D5CDD505-2E9C-101B-9397-08002B2CF9AE}" pid="49" name="detailedPSJAPath">
    <vt:lpwstr>detailedPSJA</vt:lpwstr>
  </property>
  <property fmtid="{D5CDD505-2E9C-101B-9397-08002B2CF9AE}" pid="50" name="detailedPSJATemplate">
    <vt:lpwstr>detailed_pro_jobaid.dotx</vt:lpwstr>
  </property>
  <property fmtid="{D5CDD505-2E9C-101B-9397-08002B2CF9AE}" pid="51" name="detailedTSJAPath">
    <vt:lpwstr>detailedTSJA</vt:lpwstr>
  </property>
  <property fmtid="{D5CDD505-2E9C-101B-9397-08002B2CF9AE}" pid="52" name="detailedTSJATemplate">
    <vt:lpwstr>troubleshooting_jobaid.dotx</vt:lpwstr>
  </property>
  <property fmtid="{D5CDD505-2E9C-101B-9397-08002B2CF9AE}" pid="53" name="DISPLAY155">
    <vt:lpwstr>6_15.s&amp;18</vt:lpwstr>
  </property>
  <property fmtid="{D5CDD505-2E9C-101B-9397-08002B2CF9AE}" pid="54" name="DISPLAY175">
    <vt:lpwstr>6_15.s&amp;18</vt:lpwstr>
  </property>
  <property fmtid="{D5CDD505-2E9C-101B-9397-08002B2CF9AE}" pid="55" name="DISPLAY176">
    <vt:lpwstr>1_26x.s&amp;18</vt:lpwstr>
  </property>
  <property fmtid="{D5CDD505-2E9C-101B-9397-08002B2CF9AE}" pid="56" name="DISPLAY197">
    <vt:lpwstr>review.s&amp;18</vt:lpwstr>
  </property>
  <property fmtid="{D5CDD505-2E9C-101B-9397-08002B2CF9AE}" pid="57" name="DISPLAY352">
    <vt:lpwstr>12_18.s&amp;18</vt:lpwstr>
  </property>
  <property fmtid="{D5CDD505-2E9C-101B-9397-08002B2CF9AE}" pid="58" name="DISPLAY390">
    <vt:lpwstr>1_26x.s&amp;18</vt:lpwstr>
  </property>
  <property fmtid="{D5CDD505-2E9C-101B-9397-08002B2CF9AE}" pid="59" name="DISPLAY418">
    <vt:lpwstr>6_15.s&amp;18</vt:lpwstr>
  </property>
  <property fmtid="{D5CDD505-2E9C-101B-9397-08002B2CF9AE}" pid="60" name="DISPLAY420">
    <vt:lpwstr>1_26x.s&amp;18</vt:lpwstr>
  </property>
  <property fmtid="{D5CDD505-2E9C-101B-9397-08002B2CF9AE}" pid="61" name="DISPLAY670">
    <vt:lpwstr>6_15.s&amp;18</vt:lpwstr>
  </property>
  <property fmtid="{D5CDD505-2E9C-101B-9397-08002B2CF9AE}" pid="62" name="DISPLAY673">
    <vt:lpwstr>6_15.s&amp;18</vt:lpwstr>
  </property>
  <property fmtid="{D5CDD505-2E9C-101B-9397-08002B2CF9AE}" pid="63" name="DISPLAY867">
    <vt:lpwstr>2_18.s&amp;18</vt:lpwstr>
  </property>
  <property fmtid="{D5CDD505-2E9C-101B-9397-08002B2CF9AE}" pid="64" name="Division">
    <vt:lpwstr>Final</vt:lpwstr>
  </property>
  <property fmtid="{D5CDD505-2E9C-101B-9397-08002B2CF9AE}" pid="65" name="docID">
    <vt:lpwstr>nnn</vt:lpwstr>
  </property>
  <property fmtid="{D5CDD505-2E9C-101B-9397-08002B2CF9AE}" pid="66" name="DocumentBackup">
    <vt:lpwstr>true</vt:lpwstr>
  </property>
  <property fmtid="{D5CDD505-2E9C-101B-9397-08002B2CF9AE}" pid="67" name="factPath">
    <vt:lpwstr>facts</vt:lpwstr>
  </property>
  <property fmtid="{D5CDD505-2E9C-101B-9397-08002B2CF9AE}" pid="68" name="factTemplate">
    <vt:lpwstr>fact.dotx</vt:lpwstr>
  </property>
  <property fmtid="{D5CDD505-2E9C-101B-9397-08002B2CF9AE}" pid="69" name="flexdefaultdetail">
    <vt:lpwstr>dl1all</vt:lpwstr>
  </property>
  <property fmtid="{D5CDD505-2E9C-101B-9397-08002B2CF9AE}" pid="70" name="flexdefaultfact">
    <vt:lpwstr>ft1allnum</vt:lpwstr>
  </property>
  <property fmtid="{D5CDD505-2E9C-101B-9397-08002B2CF9AE}" pid="71" name="flexdefaultfault">
    <vt:lpwstr>fa1all</vt:lpwstr>
  </property>
  <property fmtid="{D5CDD505-2E9C-101B-9397-08002B2CF9AE}" pid="72" name="flexdefaultprocedure">
    <vt:lpwstr>pr11allnum</vt:lpwstr>
  </property>
  <property fmtid="{D5CDD505-2E9C-101B-9397-08002B2CF9AE}" pid="73" name="flexdefaultprocess">
    <vt:lpwstr>ps1leftde</vt:lpwstr>
  </property>
  <property fmtid="{D5CDD505-2E9C-101B-9397-08002B2CF9AE}" pid="74" name="flexdefaultquestion">
    <vt:lpwstr>qu2</vt:lpwstr>
  </property>
  <property fmtid="{D5CDD505-2E9C-101B-9397-08002B2CF9AE}" pid="75" name="flexFTJAPath">
    <vt:lpwstr>flexFTJA\</vt:lpwstr>
  </property>
  <property fmtid="{D5CDD505-2E9C-101B-9397-08002B2CF9AE}" pid="76" name="flexJAPath">
    <vt:lpwstr>flexJA</vt:lpwstr>
  </property>
  <property fmtid="{D5CDD505-2E9C-101B-9397-08002B2CF9AE}" pid="77" name="flexPSJAPath">
    <vt:lpwstr>flexPSJA</vt:lpwstr>
  </property>
  <property fmtid="{D5CDD505-2E9C-101B-9397-08002B2CF9AE}" pid="78" name="ftid141">
    <vt:lpwstr>DEFAULT</vt:lpwstr>
  </property>
  <property fmtid="{D5CDD505-2E9C-101B-9397-08002B2CF9AE}" pid="79" name="ftid160">
    <vt:lpwstr>DEFAULT</vt:lpwstr>
  </property>
  <property fmtid="{D5CDD505-2E9C-101B-9397-08002B2CF9AE}" pid="80" name="ftid187">
    <vt:lpwstr>DEFAULT</vt:lpwstr>
  </property>
  <property fmtid="{D5CDD505-2E9C-101B-9397-08002B2CF9AE}" pid="81" name="ftid188">
    <vt:lpwstr>DEFAULT</vt:lpwstr>
  </property>
  <property fmtid="{D5CDD505-2E9C-101B-9397-08002B2CF9AE}" pid="82" name="ftid51">
    <vt:lpwstr>DEFAULT</vt:lpwstr>
  </property>
  <property fmtid="{D5CDD505-2E9C-101B-9397-08002B2CF9AE}" pid="83" name="ftid52">
    <vt:lpwstr>DEFAULT</vt:lpwstr>
  </property>
  <property fmtid="{D5CDD505-2E9C-101B-9397-08002B2CF9AE}" pid="84" name="ftid57">
    <vt:lpwstr>DEFAULT</vt:lpwstr>
  </property>
  <property fmtid="{D5CDD505-2E9C-101B-9397-08002B2CF9AE}" pid="85" name="g_ActiveList1">
    <vt:lpwstr>Press ENTER or Click any item to view detail or review.</vt:lpwstr>
  </property>
  <property fmtid="{D5CDD505-2E9C-101B-9397-08002B2CF9AE}" pid="86" name="g_ActiveList2">
    <vt:lpwstr>Press ENTER or Click Continue to show the next item in the list. Click any item to review.</vt:lpwstr>
  </property>
  <property fmtid="{D5CDD505-2E9C-101B-9397-08002B2CF9AE}" pid="87" name="g_ActiveList3">
    <vt:lpwstr>Press ENTER or Click each of the bulleted items in the list for more information.</vt:lpwstr>
  </property>
  <property fmtid="{D5CDD505-2E9C-101B-9397-08002B2CF9AE}" pid="88" name="g_ActiveList4">
    <vt:lpwstr>Press ENTER or Click any item to view detail or review.</vt:lpwstr>
  </property>
  <property fmtid="{D5CDD505-2E9C-101B-9397-08002B2CF9AE}" pid="89" name="g_Audio">
    <vt:lpwstr>false</vt:lpwstr>
  </property>
  <property fmtid="{D5CDD505-2E9C-101B-9397-08002B2CF9AE}" pid="90" name="g_Browse">
    <vt:lpwstr>true</vt:lpwstr>
  </property>
  <property fmtid="{D5CDD505-2E9C-101B-9397-08002B2CF9AE}" pid="91" name="g_Glossary">
    <vt:lpwstr>../../references/glossary.htm</vt:lpwstr>
  </property>
  <property fmtid="{D5CDD505-2E9C-101B-9397-08002B2CF9AE}" pid="92" name="g_Help">
    <vt:lpwstr>../../references/help.htm</vt:lpwstr>
  </property>
  <property fmtid="{D5CDD505-2E9C-101B-9397-08002B2CF9AE}" pid="93" name="g_Home">
    <vt:lpwstr>HTTP://www.princetoncenter.com</vt:lpwstr>
  </property>
  <property fmtid="{D5CDD505-2E9C-101B-9397-08002B2CF9AE}" pid="94" name="g_Mastery">
    <vt:lpwstr>80</vt:lpwstr>
  </property>
  <property fmtid="{D5CDD505-2E9C-101B-9397-08002B2CF9AE}" pid="95" name="g_QuestionPrompt">
    <vt:lpwstr>Press the next page button to continue.</vt:lpwstr>
  </property>
  <property fmtid="{D5CDD505-2E9C-101B-9397-08002B2CF9AE}" pid="96" name="g_References">
    <vt:lpwstr>../references.htm</vt:lpwstr>
  </property>
  <property fmtid="{D5CDD505-2E9C-101B-9397-08002B2CF9AE}" pid="97" name="g_rootPublish">
    <vt:lpwstr>C:\xtProject\</vt:lpwstr>
  </property>
  <property fmtid="{D5CDD505-2E9C-101B-9397-08002B2CF9AE}" pid="98" name="g_SaveOnClose">
    <vt:lpwstr>true</vt:lpwstr>
  </property>
  <property fmtid="{D5CDD505-2E9C-101B-9397-08002B2CF9AE}" pid="99" name="g_Scaling">
    <vt:lpwstr>true</vt:lpwstr>
  </property>
  <property fmtid="{D5CDD505-2E9C-101B-9397-08002B2CF9AE}" pid="100" name="g_SCORM">
    <vt:lpwstr>false</vt:lpwstr>
  </property>
  <property fmtid="{D5CDD505-2E9C-101B-9397-08002B2CF9AE}" pid="101" name="g_Wait">
    <vt:lpwstr>2000</vt:lpwstr>
  </property>
  <property fmtid="{D5CDD505-2E9C-101B-9397-08002B2CF9AE}" pid="102" name="gLagTime">
    <vt:lpwstr>0.065</vt:lpwstr>
  </property>
  <property fmtid="{D5CDD505-2E9C-101B-9397-08002B2CF9AE}" pid="103" name="gPrfFlexModule">
    <vt:lpwstr>false</vt:lpwstr>
  </property>
  <property fmtid="{D5CDD505-2E9C-101B-9397-08002B2CF9AE}" pid="104" name="gPrfMSModule">
    <vt:lpwstr>true</vt:lpwstr>
  </property>
  <property fmtid="{D5CDD505-2E9C-101B-9397-08002B2CF9AE}" pid="105" name="gPrfPortWhole">
    <vt:lpwstr>true</vt:lpwstr>
  </property>
  <property fmtid="{D5CDD505-2E9C-101B-9397-08002B2CF9AE}" pid="106" name="gPrfPPTModule">
    <vt:lpwstr>true</vt:lpwstr>
  </property>
  <property fmtid="{D5CDD505-2E9C-101B-9397-08002B2CF9AE}" pid="107" name="gPrfWBTModule">
    <vt:lpwstr>true</vt:lpwstr>
  </property>
  <property fmtid="{D5CDD505-2E9C-101B-9397-08002B2CF9AE}" pid="108" name="gPromptforRefresh">
    <vt:lpwstr>false</vt:lpwstr>
  </property>
  <property fmtid="{D5CDD505-2E9C-101B-9397-08002B2CF9AE}" pid="109" name="graphics">
    <vt:lpwstr>C:\xtProject\nnn\graphics\</vt:lpwstr>
  </property>
  <property fmtid="{D5CDD505-2E9C-101B-9397-08002B2CF9AE}" pid="110" name="JALayouts">
    <vt:lpwstr>qrc_2col_layouts.docx</vt:lpwstr>
  </property>
  <property fmtid="{D5CDD505-2E9C-101B-9397-08002B2CF9AE}" pid="111" name="JASubPRLvl">
    <vt:lpwstr>3</vt:lpwstr>
  </property>
  <property fmtid="{D5CDD505-2E9C-101B-9397-08002B2CF9AE}" pid="112" name="JASubPSLvl">
    <vt:lpwstr>3</vt:lpwstr>
  </property>
  <property fmtid="{D5CDD505-2E9C-101B-9397-08002B2CF9AE}" pid="113" name="KCStyle">
    <vt:lpwstr>Default</vt:lpwstr>
  </property>
  <property fmtid="{D5CDD505-2E9C-101B-9397-08002B2CF9AE}" pid="114" name="layoutdoc">
    <vt:lpwstr>C:\xtProject\xtsystem.doc</vt:lpwstr>
  </property>
  <property fmtid="{D5CDD505-2E9C-101B-9397-08002B2CF9AE}" pid="115" name="layoutgifslocation">
    <vt:lpwstr>C:\xtProject\layout_images\</vt:lpwstr>
  </property>
  <property fmtid="{D5CDD505-2E9C-101B-9397-08002B2CF9AE}" pid="116" name="lblArea">
    <vt:lpwstr>Area</vt:lpwstr>
  </property>
  <property fmtid="{D5CDD505-2E9C-101B-9397-08002B2CF9AE}" pid="117" name="lblDepartment">
    <vt:lpwstr>Review Date</vt:lpwstr>
  </property>
  <property fmtid="{D5CDD505-2E9C-101B-9397-08002B2CF9AE}" pid="118" name="lblDivision">
    <vt:lpwstr>Status</vt:lpwstr>
  </property>
  <property fmtid="{D5CDD505-2E9C-101B-9397-08002B2CF9AE}" pid="119" name="lblLocation">
    <vt:lpwstr>Effective Date</vt:lpwstr>
  </property>
  <property fmtid="{D5CDD505-2E9C-101B-9397-08002B2CF9AE}" pid="120" name="Location">
    <vt:lpwstr>27/04/2016</vt:lpwstr>
  </property>
  <property fmtid="{D5CDD505-2E9C-101B-9397-08002B2CF9AE}" pid="121" name="mode">
    <vt:lpwstr>Master Document</vt:lpwstr>
  </property>
  <property fmtid="{D5CDD505-2E9C-101B-9397-08002B2CF9AE}" pid="122" name="Module Number">
    <vt:lpwstr>001</vt:lpwstr>
  </property>
  <property fmtid="{D5CDD505-2E9C-101B-9397-08002B2CF9AE}" pid="123" name="Module Title">
    <vt:lpwstr>nnn</vt:lpwstr>
  </property>
  <property fmtid="{D5CDD505-2E9C-101B-9397-08002B2CF9AE}" pid="124" name="moduledir">
    <vt:lpwstr>nnn</vt:lpwstr>
  </property>
  <property fmtid="{D5CDD505-2E9C-101B-9397-08002B2CF9AE}" pid="125" name="porterexe">
    <vt:lpwstr>C:\xtProject\porter.exe</vt:lpwstr>
  </property>
  <property fmtid="{D5CDD505-2E9C-101B-9397-08002B2CF9AE}" pid="126" name="pptAgenda">
    <vt:lpwstr>true</vt:lpwstr>
  </property>
  <property fmtid="{D5CDD505-2E9C-101B-9397-08002B2CF9AE}" pid="127" name="pptAgendaTitle">
    <vt:lpwstr>Agenda</vt:lpwstr>
  </property>
  <property fmtid="{D5CDD505-2E9C-101B-9397-08002B2CF9AE}" pid="128" name="pptAnimation">
    <vt:lpwstr>false</vt:lpwstr>
  </property>
  <property fmtid="{D5CDD505-2E9C-101B-9397-08002B2CF9AE}" pid="129" name="pptBG1">
    <vt:lpwstr>default_design</vt:lpwstr>
  </property>
  <property fmtid="{D5CDD505-2E9C-101B-9397-08002B2CF9AE}" pid="130" name="pptBG2">
    <vt:lpwstr>questions</vt:lpwstr>
  </property>
  <property fmtid="{D5CDD505-2E9C-101B-9397-08002B2CF9AE}" pid="131" name="pptdefaultdetail">
    <vt:lpwstr>14</vt:lpwstr>
  </property>
  <property fmtid="{D5CDD505-2E9C-101B-9397-08002B2CF9AE}" pid="132" name="pptdefaultfact">
    <vt:lpwstr>02_l#d</vt:lpwstr>
  </property>
  <property fmtid="{D5CDD505-2E9C-101B-9397-08002B2CF9AE}" pid="133" name="pptdefaultfault">
    <vt:lpwstr>fault_l#d</vt:lpwstr>
  </property>
  <property fmtid="{D5CDD505-2E9C-101B-9397-08002B2CF9AE}" pid="134" name="pptdefaultprocedure">
    <vt:lpwstr>procd_/9/pl#h0v1&amp;28-16</vt:lpwstr>
  </property>
  <property fmtid="{D5CDD505-2E9C-101B-9397-08002B2CF9AE}" pid="135" name="pptdefaultprocess">
    <vt:lpwstr>procd_/9/pl#h0v1&amp;28-16</vt:lpwstr>
  </property>
  <property fmtid="{D5CDD505-2E9C-101B-9397-08002B2CF9AE}" pid="136" name="pptdefaultquestion">
    <vt:lpwstr>02</vt:lpwstr>
  </property>
  <property fmtid="{D5CDD505-2E9C-101B-9397-08002B2CF9AE}" pid="137" name="pptDISPLAY160">
    <vt:lpwstr>02_v2&amp;28-16</vt:lpwstr>
  </property>
  <property fmtid="{D5CDD505-2E9C-101B-9397-08002B2CF9AE}" pid="138" name="pptDISPLAY268">
    <vt:lpwstr>02_pv1&amp;28-16</vt:lpwstr>
  </property>
  <property fmtid="{D5CDD505-2E9C-101B-9397-08002B2CF9AE}" pid="139" name="pptDISPLAY269">
    <vt:lpwstr>02_p0v1&amp;28-16</vt:lpwstr>
  </property>
  <property fmtid="{D5CDD505-2E9C-101B-9397-08002B2CF9AE}" pid="140" name="pptDISPLAY353">
    <vt:lpwstr>02_p0v1&amp;28-16</vt:lpwstr>
  </property>
  <property fmtid="{D5CDD505-2E9C-101B-9397-08002B2CF9AE}" pid="141" name="pptDISPLAY354">
    <vt:lpwstr>02_pv1&amp;28-16</vt:lpwstr>
  </property>
  <property fmtid="{D5CDD505-2E9C-101B-9397-08002B2CF9AE}" pid="142" name="pptDISPLAY356">
    <vt:lpwstr>02_p0v1&amp;28-16</vt:lpwstr>
  </property>
  <property fmtid="{D5CDD505-2E9C-101B-9397-08002B2CF9AE}" pid="143" name="pptDISPLAY357">
    <vt:lpwstr>02_pv1&amp;28-16</vt:lpwstr>
  </property>
  <property fmtid="{D5CDD505-2E9C-101B-9397-08002B2CF9AE}" pid="144" name="pptDISPLAY359">
    <vt:lpwstr>02_p0v1&amp;28-16</vt:lpwstr>
  </property>
  <property fmtid="{D5CDD505-2E9C-101B-9397-08002B2CF9AE}" pid="145" name="pptDISPLAY360">
    <vt:lpwstr>02_pv1&amp;28-16</vt:lpwstr>
  </property>
  <property fmtid="{D5CDD505-2E9C-101B-9397-08002B2CF9AE}" pid="146" name="pptDISPLAY391">
    <vt:lpwstr>02_v2&amp;28-16</vt:lpwstr>
  </property>
  <property fmtid="{D5CDD505-2E9C-101B-9397-08002B2CF9AE}" pid="147" name="pptDISPLAY419">
    <vt:lpwstr>02_v2&amp;28-16</vt:lpwstr>
  </property>
  <property fmtid="{D5CDD505-2E9C-101B-9397-08002B2CF9AE}" pid="148" name="pptDISPLAY429">
    <vt:lpwstr>02_p0v1&amp;28-16</vt:lpwstr>
  </property>
  <property fmtid="{D5CDD505-2E9C-101B-9397-08002B2CF9AE}" pid="149" name="pptDISPLAY430">
    <vt:lpwstr>16_p0v1&amp;28-16</vt:lpwstr>
  </property>
  <property fmtid="{D5CDD505-2E9C-101B-9397-08002B2CF9AE}" pid="150" name="pptDISPLAY671">
    <vt:lpwstr>02_l#d</vt:lpwstr>
  </property>
  <property fmtid="{D5CDD505-2E9C-101B-9397-08002B2CF9AE}" pid="151" name="pptDISPLAY672">
    <vt:lpwstr>19</vt:lpwstr>
  </property>
  <property fmtid="{D5CDD505-2E9C-101B-9397-08002B2CF9AE}" pid="152" name="pptDISPLAY674">
    <vt:lpwstr>02_l#d</vt:lpwstr>
  </property>
  <property fmtid="{D5CDD505-2E9C-101B-9397-08002B2CF9AE}" pid="153" name="pptDISPLAY675">
    <vt:lpwstr>19</vt:lpwstr>
  </property>
  <property fmtid="{D5CDD505-2E9C-101B-9397-08002B2CF9AE}" pid="154" name="pptDISPLAY868">
    <vt:lpwstr>procd_/9/pl#h0v1&amp;28-16</vt:lpwstr>
  </property>
  <property fmtid="{D5CDD505-2E9C-101B-9397-08002B2CF9AE}" pid="155" name="pptDISPLAY869">
    <vt:lpwstr>14</vt:lpwstr>
  </property>
  <property fmtid="{D5CDD505-2E9C-101B-9397-08002B2CF9AE}" pid="156" name="pptDISPLAY870">
    <vt:lpwstr>14</vt:lpwstr>
  </property>
  <property fmtid="{D5CDD505-2E9C-101B-9397-08002B2CF9AE}" pid="157" name="pptDISPLAY871">
    <vt:lpwstr>14</vt:lpwstr>
  </property>
  <property fmtid="{D5CDD505-2E9C-101B-9397-08002B2CF9AE}" pid="158" name="pptDISPLAY872">
    <vt:lpwstr>14</vt:lpwstr>
  </property>
  <property fmtid="{D5CDD505-2E9C-101B-9397-08002B2CF9AE}" pid="159" name="pptDISPLAY873">
    <vt:lpwstr>14</vt:lpwstr>
  </property>
  <property fmtid="{D5CDD505-2E9C-101B-9397-08002B2CF9AE}" pid="160" name="pptDISPLAY874">
    <vt:lpwstr>14</vt:lpwstr>
  </property>
  <property fmtid="{D5CDD505-2E9C-101B-9397-08002B2CF9AE}" pid="161" name="pptDISPLAY875">
    <vt:lpwstr>14</vt:lpwstr>
  </property>
  <property fmtid="{D5CDD505-2E9C-101B-9397-08002B2CF9AE}" pid="162" name="pptDISPLAY876">
    <vt:lpwstr>14</vt:lpwstr>
  </property>
  <property fmtid="{D5CDD505-2E9C-101B-9397-08002B2CF9AE}" pid="163" name="pptDISPLAY877">
    <vt:lpwstr>14</vt:lpwstr>
  </property>
  <property fmtid="{D5CDD505-2E9C-101B-9397-08002B2CF9AE}" pid="164" name="pptDISPLAY878">
    <vt:lpwstr>14</vt:lpwstr>
  </property>
  <property fmtid="{D5CDD505-2E9C-101B-9397-08002B2CF9AE}" pid="165" name="pptDISPLAY879">
    <vt:lpwstr>14</vt:lpwstr>
  </property>
  <property fmtid="{D5CDD505-2E9C-101B-9397-08002B2CF9AE}" pid="166" name="pptDISPLAY880">
    <vt:lpwstr>14</vt:lpwstr>
  </property>
  <property fmtid="{D5CDD505-2E9C-101B-9397-08002B2CF9AE}" pid="167" name="pptDISPLAY881">
    <vt:lpwstr>14</vt:lpwstr>
  </property>
  <property fmtid="{D5CDD505-2E9C-101B-9397-08002B2CF9AE}" pid="168" name="pptLFont">
    <vt:lpwstr>28</vt:lpwstr>
  </property>
  <property fmtid="{D5CDD505-2E9C-101B-9397-08002B2CF9AE}" pid="169" name="pptListItemsPerDisplay ">
    <vt:lpwstr>9</vt:lpwstr>
  </property>
  <property fmtid="{D5CDD505-2E9C-101B-9397-08002B2CF9AE}" pid="170" name="pptParentFontSz">
    <vt:lpwstr>22</vt:lpwstr>
  </property>
  <property fmtid="{D5CDD505-2E9C-101B-9397-08002B2CF9AE}" pid="171" name="pptSFont">
    <vt:lpwstr>16</vt:lpwstr>
  </property>
  <property fmtid="{D5CDD505-2E9C-101B-9397-08002B2CF9AE}" pid="172" name="pptSlidePath">
    <vt:lpwstr>C:\xtProject\nnn\</vt:lpwstr>
  </property>
  <property fmtid="{D5CDD505-2E9C-101B-9397-08002B2CF9AE}" pid="173" name="pptStepFontSz">
    <vt:lpwstr>18</vt:lpwstr>
  </property>
  <property fmtid="{D5CDD505-2E9C-101B-9397-08002B2CF9AE}" pid="174" name="pptTemplate">
    <vt:lpwstr>whit.potx</vt:lpwstr>
  </property>
  <property fmtid="{D5CDD505-2E9C-101B-9397-08002B2CF9AE}" pid="175" name="pptTemplates">
    <vt:lpwstr>C:\xtProject\templates\</vt:lpwstr>
  </property>
  <property fmtid="{D5CDD505-2E9C-101B-9397-08002B2CF9AE}" pid="176" name="pptTitleFontSz">
    <vt:lpwstr>28</vt:lpwstr>
  </property>
  <property fmtid="{D5CDD505-2E9C-101B-9397-08002B2CF9AE}" pid="177" name="pptTitlePicture">
    <vt:lpwstr>title_screen.gif</vt:lpwstr>
  </property>
  <property fmtid="{D5CDD505-2E9C-101B-9397-08002B2CF9AE}" pid="178" name="PR1Template">
    <vt:lpwstr>PR1form.dot</vt:lpwstr>
  </property>
  <property fmtid="{D5CDD505-2E9C-101B-9397-08002B2CF9AE}" pid="179" name="PR2Template">
    <vt:lpwstr>PR2form.dot</vt:lpwstr>
  </property>
  <property fmtid="{D5CDD505-2E9C-101B-9397-08002B2CF9AE}" pid="180" name="prid49">
    <vt:lpwstr>DEFAULT</vt:lpwstr>
  </property>
  <property fmtid="{D5CDD505-2E9C-101B-9397-08002B2CF9AE}" pid="181" name="protodetail">
    <vt:lpwstr>1</vt:lpwstr>
  </property>
  <property fmtid="{D5CDD505-2E9C-101B-9397-08002B2CF9AE}" pid="182" name="protofact">
    <vt:lpwstr>1</vt:lpwstr>
  </property>
  <property fmtid="{D5CDD505-2E9C-101B-9397-08002B2CF9AE}" pid="183" name="protofactABC">
    <vt:lpwstr>1</vt:lpwstr>
  </property>
  <property fmtid="{D5CDD505-2E9C-101B-9397-08002B2CF9AE}" pid="184" name="protofactASC">
    <vt:lpwstr>147</vt:lpwstr>
  </property>
  <property fmtid="{D5CDD505-2E9C-101B-9397-08002B2CF9AE}" pid="185" name="protofactFAQ">
    <vt:lpwstr>24</vt:lpwstr>
  </property>
  <property fmtid="{D5CDD505-2E9C-101B-9397-08002B2CF9AE}" pid="186" name="protofactFLAG">
    <vt:lpwstr>1</vt:lpwstr>
  </property>
  <property fmtid="{D5CDD505-2E9C-101B-9397-08002B2CF9AE}" pid="187" name="protofactXYZ">
    <vt:lpwstr>1</vt:lpwstr>
  </property>
  <property fmtid="{D5CDD505-2E9C-101B-9397-08002B2CF9AE}" pid="188" name="protofault">
    <vt:lpwstr>1</vt:lpwstr>
  </property>
  <property fmtid="{D5CDD505-2E9C-101B-9397-08002B2CF9AE}" pid="189" name="protofaultABC">
    <vt:lpwstr>8</vt:lpwstr>
  </property>
  <property fmtid="{D5CDD505-2E9C-101B-9397-08002B2CF9AE}" pid="190" name="protofaultDEF">
    <vt:lpwstr>2</vt:lpwstr>
  </property>
  <property fmtid="{D5CDD505-2E9C-101B-9397-08002B2CF9AE}" pid="191" name="protofaultXYZ">
    <vt:lpwstr>9</vt:lpwstr>
  </property>
  <property fmtid="{D5CDD505-2E9C-101B-9397-08002B2CF9AE}" pid="192" name="protoprocedure">
    <vt:lpwstr>8</vt:lpwstr>
  </property>
  <property fmtid="{D5CDD505-2E9C-101B-9397-08002B2CF9AE}" pid="193" name="protoprocedureABC">
    <vt:lpwstr>1</vt:lpwstr>
  </property>
  <property fmtid="{D5CDD505-2E9C-101B-9397-08002B2CF9AE}" pid="194" name="protoprocedureJOB">
    <vt:lpwstr>7</vt:lpwstr>
  </property>
  <property fmtid="{D5CDD505-2E9C-101B-9397-08002B2CF9AE}" pid="195" name="protoprocedureXYZ">
    <vt:lpwstr>1</vt:lpwstr>
  </property>
  <property fmtid="{D5CDD505-2E9C-101B-9397-08002B2CF9AE}" pid="196" name="protoprocess">
    <vt:lpwstr>1</vt:lpwstr>
  </property>
  <property fmtid="{D5CDD505-2E9C-101B-9397-08002B2CF9AE}" pid="197" name="protoprocessABC">
    <vt:lpwstr>1</vt:lpwstr>
  </property>
  <property fmtid="{D5CDD505-2E9C-101B-9397-08002B2CF9AE}" pid="198" name="protoprocessXYZ">
    <vt:lpwstr>1</vt:lpwstr>
  </property>
  <property fmtid="{D5CDD505-2E9C-101B-9397-08002B2CF9AE}" pid="199" name="protoSummary">
    <vt:lpwstr>83</vt:lpwstr>
  </property>
  <property fmtid="{D5CDD505-2E9C-101B-9397-08002B2CF9AE}" pid="200" name="PVdoc">
    <vt:lpwstr>PostVerification.doc</vt:lpwstr>
  </property>
  <property fmtid="{D5CDD505-2E9C-101B-9397-08002B2CF9AE}" pid="201" name="refOutput">
    <vt:lpwstr>C:\xtProject\references\nnn\</vt:lpwstr>
  </property>
  <property fmtid="{D5CDD505-2E9C-101B-9397-08002B2CF9AE}" pid="202" name="refTemplates">
    <vt:lpwstr>C:\xtProject\templates\</vt:lpwstr>
  </property>
  <property fmtid="{D5CDD505-2E9C-101B-9397-08002B2CF9AE}" pid="203" name="Revision">
    <vt:lpwstr>01</vt:lpwstr>
  </property>
  <property fmtid="{D5CDD505-2E9C-101B-9397-08002B2CF9AE}" pid="204" name="SaveOnClose">
    <vt:lpwstr>true</vt:lpwstr>
  </property>
  <property fmtid="{D5CDD505-2E9C-101B-9397-08002B2CF9AE}" pid="205" name="saveportingoptions">
    <vt:lpwstr>1</vt:lpwstr>
  </property>
  <property fmtid="{D5CDD505-2E9C-101B-9397-08002B2CF9AE}" pid="206" name="showdatatab">
    <vt:lpwstr>true</vt:lpwstr>
  </property>
  <property fmtid="{D5CDD505-2E9C-101B-9397-08002B2CF9AE}" pid="207" name="standardJAPath">
    <vt:lpwstr>standardJA</vt:lpwstr>
  </property>
  <property fmtid="{D5CDD505-2E9C-101B-9397-08002B2CF9AE}" pid="208" name="standardJATemplate">
    <vt:lpwstr>detailed_pro_jobaid.dotx</vt:lpwstr>
  </property>
  <property fmtid="{D5CDD505-2E9C-101B-9397-08002B2CF9AE}" pid="209" name="standardPSJAPath">
    <vt:lpwstr>standardPSJA</vt:lpwstr>
  </property>
  <property fmtid="{D5CDD505-2E9C-101B-9397-08002B2CF9AE}" pid="210" name="standardTSJAPath">
    <vt:lpwstr>standardTSJA</vt:lpwstr>
  </property>
  <property fmtid="{D5CDD505-2E9C-101B-9397-08002B2CF9AE}" pid="211" name="TechnicalContact">
    <vt:lpwstr>technicalcontact@www.expresstrain-ts.com</vt:lpwstr>
  </property>
  <property fmtid="{D5CDD505-2E9C-101B-9397-08002B2CF9AE}" pid="212" name="wbtdefaultdetail">
    <vt:lpwstr>6_15.s&amp;18</vt:lpwstr>
  </property>
  <property fmtid="{D5CDD505-2E9C-101B-9397-08002B2CF9AE}" pid="213" name="wbtdefaultfact">
    <vt:lpwstr>12_18.s&amp;18</vt:lpwstr>
  </property>
  <property fmtid="{D5CDD505-2E9C-101B-9397-08002B2CF9AE}" pid="214" name="wbtdefaultfault">
    <vt:lpwstr>fault</vt:lpwstr>
  </property>
  <property fmtid="{D5CDD505-2E9C-101B-9397-08002B2CF9AE}" pid="215" name="wbtdefaultprocedure">
    <vt:lpwstr>2_18.s&amp;18</vt:lpwstr>
  </property>
  <property fmtid="{D5CDD505-2E9C-101B-9397-08002B2CF9AE}" pid="216" name="wbtdefaultprocess">
    <vt:lpwstr>23_23.s&amp;18</vt:lpwstr>
  </property>
  <property fmtid="{D5CDD505-2E9C-101B-9397-08002B2CF9AE}" pid="217" name="wbtdefaultquestion">
    <vt:lpwstr>1_26x</vt:lpwstr>
  </property>
  <property fmtid="{D5CDD505-2E9C-101B-9397-08002B2CF9AE}" pid="218" name="wbtFont">
    <vt:lpwstr>18</vt:lpwstr>
  </property>
  <property fmtid="{D5CDD505-2E9C-101B-9397-08002B2CF9AE}" pid="219" name="wbtTemplates">
    <vt:lpwstr>C:\xtProject\templates\</vt:lpwstr>
  </property>
  <property fmtid="{D5CDD505-2E9C-101B-9397-08002B2CF9AE}" pid="220" name="ribbon">
    <vt:lpwstr>798561800</vt:lpwstr>
  </property>
  <property fmtid="{D5CDD505-2E9C-101B-9397-08002B2CF9AE}" pid="221" name="GUID">
    <vt:lpwstr>D14C0F743F9D4CB69EE77C0992AD5F4D</vt:lpwstr>
  </property>
  <property fmtid="{D5CDD505-2E9C-101B-9397-08002B2CF9AE}" pid="222" name="xtGUID">
    <vt:lpwstr>D14C0F743F9D4CB69EE77C0992AD5F4D</vt:lpwstr>
  </property>
  <property fmtid="{D5CDD505-2E9C-101B-9397-08002B2CF9AE}" pid="223" name="g_LicenseLevel">
    <vt:lpwstr>2</vt:lpwstr>
  </property>
</Properties>
</file>